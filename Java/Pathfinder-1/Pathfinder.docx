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5B357D" w:rsidRDefault="001108E1" w:rsidP="004338D3">
      <w:pPr>
        <w:pStyle w:val="Calibri26"/>
        <w:jc w:val="center"/>
        <w:rPr>
          <w:b/>
          <w:lang w:val="en-US"/>
        </w:rPr>
      </w:pPr>
      <w:r w:rsidRPr="005B357D">
        <w:rPr>
          <w:b/>
          <w:lang w:val="en-US"/>
        </w:rPr>
        <w:t>Pathfinder</w:t>
      </w:r>
    </w:p>
    <w:p w:rsidR="004338D3" w:rsidRPr="005B357D" w:rsidRDefault="004338D3" w:rsidP="004338D3">
      <w:pPr>
        <w:pStyle w:val="KansiLehti"/>
        <w:rPr>
          <w:b/>
          <w:lang w:val="en-US"/>
        </w:rPr>
      </w:pPr>
    </w:p>
    <w:p w:rsidR="004338D3" w:rsidRPr="005B357D" w:rsidRDefault="004338D3" w:rsidP="004338D3">
      <w:pPr>
        <w:pStyle w:val="KansiLehti"/>
        <w:rPr>
          <w:lang w:val="en-US"/>
        </w:rPr>
      </w:pPr>
    </w:p>
    <w:p w:rsidR="004338D3" w:rsidRPr="005B357D" w:rsidRDefault="001108E1" w:rsidP="004338D3">
      <w:pPr>
        <w:pStyle w:val="Calibri22"/>
        <w:jc w:val="center"/>
        <w:rPr>
          <w:lang w:val="en-US"/>
        </w:rPr>
      </w:pPr>
      <w:r w:rsidRPr="005B357D">
        <w:rPr>
          <w:lang w:val="en-US"/>
        </w:rPr>
        <w:t>TTOW06</w:t>
      </w:r>
      <w:r w:rsidR="00890367">
        <w:rPr>
          <w:lang w:val="en-US"/>
        </w:rPr>
        <w:t>3</w:t>
      </w:r>
      <w:r w:rsidRPr="005B357D">
        <w:rPr>
          <w:lang w:val="en-US"/>
        </w:rPr>
        <w:t>0 Mobile Project</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1108E1" w:rsidP="004338D3">
      <w:pPr>
        <w:pStyle w:val="Calibri18"/>
        <w:jc w:val="center"/>
        <w:rPr>
          <w:lang w:val="en-US"/>
        </w:rPr>
      </w:pPr>
      <w:proofErr w:type="spellStart"/>
      <w:r w:rsidRPr="005B357D">
        <w:rPr>
          <w:lang w:val="en-US"/>
        </w:rPr>
        <w:t>Miika</w:t>
      </w:r>
      <w:proofErr w:type="spellEnd"/>
      <w:r w:rsidRPr="005B357D">
        <w:rPr>
          <w:lang w:val="en-US"/>
        </w:rPr>
        <w:t xml:space="preserve"> </w:t>
      </w:r>
      <w:proofErr w:type="spellStart"/>
      <w:r w:rsidRPr="005B357D">
        <w:rPr>
          <w:lang w:val="en-US"/>
        </w:rPr>
        <w:t>Avela</w:t>
      </w:r>
      <w:proofErr w:type="spellEnd"/>
      <w:r w:rsidRPr="005B357D">
        <w:rPr>
          <w:lang w:val="en-US"/>
        </w:rPr>
        <w:br/>
      </w:r>
      <w:proofErr w:type="spellStart"/>
      <w:r w:rsidRPr="005B357D">
        <w:rPr>
          <w:lang w:val="en-US"/>
        </w:rPr>
        <w:t>Janne</w:t>
      </w:r>
      <w:proofErr w:type="spellEnd"/>
      <w:r w:rsidRPr="005B357D">
        <w:rPr>
          <w:lang w:val="en-US"/>
        </w:rPr>
        <w:t xml:space="preserve"> </w:t>
      </w:r>
      <w:proofErr w:type="spellStart"/>
      <w:r w:rsidRPr="005B357D">
        <w:rPr>
          <w:lang w:val="en-US"/>
        </w:rPr>
        <w:t>Möttölä</w:t>
      </w:r>
      <w:proofErr w:type="spellEnd"/>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4145C6" w:rsidRDefault="001108E1" w:rsidP="004338D3">
      <w:pPr>
        <w:pStyle w:val="Calibri16"/>
        <w:jc w:val="center"/>
      </w:pPr>
      <w:r>
        <w:t>Harjoitustyö</w:t>
      </w:r>
    </w:p>
    <w:p w:rsidR="004338D3" w:rsidRPr="004145C6" w:rsidRDefault="001108E1" w:rsidP="004338D3">
      <w:pPr>
        <w:pStyle w:val="Calibri16"/>
        <w:jc w:val="center"/>
      </w:pPr>
      <w:r>
        <w:t>Joulukuu 2016</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1108E1" w:rsidP="004338D3">
      <w:pPr>
        <w:pStyle w:val="Calibri14"/>
        <w:jc w:val="center"/>
      </w:pPr>
      <w:r>
        <w:t>Ohjelmistotekniikka</w:t>
      </w:r>
    </w:p>
    <w:p w:rsidR="004338D3" w:rsidRDefault="00723B2D" w:rsidP="004338D3">
      <w:pPr>
        <w:pStyle w:val="Calibri14"/>
        <w:jc w:val="center"/>
      </w:pPr>
      <w:r w:rsidRPr="00E20FC1">
        <w:rPr>
          <w:noProof/>
          <w:lang w:val="en-US" w:eastAsia="en-US"/>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8D3" w:rsidRPr="00E20FC1">
        <w:t>Tekniikan ja liikenteen ala</w:t>
      </w:r>
    </w:p>
    <w:p w:rsidR="004338D3" w:rsidRDefault="004338D3" w:rsidP="004338D3">
      <w:pPr>
        <w:pStyle w:val="KansiLehti"/>
      </w:pPr>
    </w:p>
    <w:p w:rsidR="004338D3" w:rsidRPr="00E20FC1" w:rsidRDefault="004338D3" w:rsidP="004338D3">
      <w:pPr>
        <w:pStyle w:val="KansiLehti"/>
      </w:pPr>
    </w:p>
    <w:p w:rsidR="001108E1" w:rsidRDefault="00082DF6">
      <w:pPr>
        <w:pStyle w:val="TOCHeading"/>
      </w:pPr>
      <w:r>
        <w:t>Sisällysluettelo</w:t>
      </w:r>
    </w:p>
    <w:p w:rsidR="0082455C" w:rsidRDefault="001108E1">
      <w:pPr>
        <w:pStyle w:val="TOC1"/>
        <w:tabs>
          <w:tab w:val="left" w:pos="482"/>
          <w:tab w:val="right" w:leader="dot" w:pos="9628"/>
        </w:tabs>
        <w:rPr>
          <w:rFonts w:asciiTheme="minorHAnsi" w:eastAsiaTheme="minorEastAsia" w:hAnsiTheme="minorHAnsi" w:cstheme="minorBidi"/>
          <w:b w:val="0"/>
          <w:noProof/>
          <w:sz w:val="22"/>
          <w:lang w:val="en-US"/>
        </w:rPr>
      </w:pPr>
      <w:r>
        <w:fldChar w:fldCharType="begin"/>
      </w:r>
      <w:r>
        <w:instrText xml:space="preserve"> TOC \o "1-3" \h \z \u </w:instrText>
      </w:r>
      <w:r>
        <w:fldChar w:fldCharType="separate"/>
      </w:r>
      <w:hyperlink w:anchor="_Toc468733434" w:history="1">
        <w:r w:rsidR="0082455C" w:rsidRPr="00577385">
          <w:rPr>
            <w:rStyle w:val="Hyperlink"/>
            <w:noProof/>
          </w:rPr>
          <w:t>1</w:t>
        </w:r>
        <w:r w:rsidR="0082455C">
          <w:rPr>
            <w:rFonts w:asciiTheme="minorHAnsi" w:eastAsiaTheme="minorEastAsia" w:hAnsiTheme="minorHAnsi" w:cstheme="minorBidi"/>
            <w:b w:val="0"/>
            <w:noProof/>
            <w:sz w:val="22"/>
            <w:lang w:val="en-US"/>
          </w:rPr>
          <w:tab/>
        </w:r>
        <w:r w:rsidR="0082455C" w:rsidRPr="00577385">
          <w:rPr>
            <w:rStyle w:val="Hyperlink"/>
            <w:noProof/>
          </w:rPr>
          <w:t>Johdanto</w:t>
        </w:r>
        <w:r w:rsidR="0082455C">
          <w:rPr>
            <w:noProof/>
            <w:webHidden/>
          </w:rPr>
          <w:tab/>
        </w:r>
        <w:r w:rsidR="0082455C">
          <w:rPr>
            <w:noProof/>
            <w:webHidden/>
          </w:rPr>
          <w:fldChar w:fldCharType="begin"/>
        </w:r>
        <w:r w:rsidR="0082455C">
          <w:rPr>
            <w:noProof/>
            <w:webHidden/>
          </w:rPr>
          <w:instrText xml:space="preserve"> PAGEREF _Toc468733434 \h </w:instrText>
        </w:r>
        <w:r w:rsidR="0082455C">
          <w:rPr>
            <w:noProof/>
            <w:webHidden/>
          </w:rPr>
        </w:r>
        <w:r w:rsidR="0082455C">
          <w:rPr>
            <w:noProof/>
            <w:webHidden/>
          </w:rPr>
          <w:fldChar w:fldCharType="separate"/>
        </w:r>
        <w:r w:rsidR="0082455C">
          <w:rPr>
            <w:noProof/>
            <w:webHidden/>
          </w:rPr>
          <w:t>1</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35" w:history="1">
        <w:r w:rsidR="0082455C" w:rsidRPr="00577385">
          <w:rPr>
            <w:rStyle w:val="Hyperlink"/>
            <w:noProof/>
          </w:rPr>
          <w:t>2</w:t>
        </w:r>
        <w:r w:rsidR="0082455C">
          <w:rPr>
            <w:rFonts w:asciiTheme="minorHAnsi" w:eastAsiaTheme="minorEastAsia" w:hAnsiTheme="minorHAnsi" w:cstheme="minorBidi"/>
            <w:b w:val="0"/>
            <w:noProof/>
            <w:sz w:val="22"/>
            <w:lang w:val="en-US"/>
          </w:rPr>
          <w:tab/>
        </w:r>
        <w:r w:rsidR="0082455C" w:rsidRPr="00577385">
          <w:rPr>
            <w:rStyle w:val="Hyperlink"/>
            <w:noProof/>
          </w:rPr>
          <w:t>Toimeksianto</w:t>
        </w:r>
        <w:r w:rsidR="0082455C">
          <w:rPr>
            <w:noProof/>
            <w:webHidden/>
          </w:rPr>
          <w:tab/>
        </w:r>
        <w:r w:rsidR="0082455C">
          <w:rPr>
            <w:noProof/>
            <w:webHidden/>
          </w:rPr>
          <w:fldChar w:fldCharType="begin"/>
        </w:r>
        <w:r w:rsidR="0082455C">
          <w:rPr>
            <w:noProof/>
            <w:webHidden/>
          </w:rPr>
          <w:instrText xml:space="preserve"> PAGEREF _Toc468733435 \h </w:instrText>
        </w:r>
        <w:r w:rsidR="0082455C">
          <w:rPr>
            <w:noProof/>
            <w:webHidden/>
          </w:rPr>
        </w:r>
        <w:r w:rsidR="0082455C">
          <w:rPr>
            <w:noProof/>
            <w:webHidden/>
          </w:rPr>
          <w:fldChar w:fldCharType="separate"/>
        </w:r>
        <w:r w:rsidR="0082455C">
          <w:rPr>
            <w:noProof/>
            <w:webHidden/>
          </w:rPr>
          <w:t>1</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36" w:history="1">
        <w:r w:rsidR="0082455C" w:rsidRPr="00577385">
          <w:rPr>
            <w:rStyle w:val="Hyperlink"/>
            <w:noProof/>
          </w:rPr>
          <w:t>3</w:t>
        </w:r>
        <w:r w:rsidR="0082455C">
          <w:rPr>
            <w:rFonts w:asciiTheme="minorHAnsi" w:eastAsiaTheme="minorEastAsia" w:hAnsiTheme="minorHAnsi" w:cstheme="minorBidi"/>
            <w:b w:val="0"/>
            <w:noProof/>
            <w:sz w:val="22"/>
            <w:lang w:val="en-US"/>
          </w:rPr>
          <w:tab/>
        </w:r>
        <w:r w:rsidR="0082455C" w:rsidRPr="00577385">
          <w:rPr>
            <w:rStyle w:val="Hyperlink"/>
            <w:noProof/>
          </w:rPr>
          <w:t>Tavoitteet</w:t>
        </w:r>
        <w:r w:rsidR="0082455C">
          <w:rPr>
            <w:noProof/>
            <w:webHidden/>
          </w:rPr>
          <w:tab/>
        </w:r>
        <w:r w:rsidR="0082455C">
          <w:rPr>
            <w:noProof/>
            <w:webHidden/>
          </w:rPr>
          <w:fldChar w:fldCharType="begin"/>
        </w:r>
        <w:r w:rsidR="0082455C">
          <w:rPr>
            <w:noProof/>
            <w:webHidden/>
          </w:rPr>
          <w:instrText xml:space="preserve"> PAGEREF _Toc468733436 \h </w:instrText>
        </w:r>
        <w:r w:rsidR="0082455C">
          <w:rPr>
            <w:noProof/>
            <w:webHidden/>
          </w:rPr>
        </w:r>
        <w:r w:rsidR="0082455C">
          <w:rPr>
            <w:noProof/>
            <w:webHidden/>
          </w:rPr>
          <w:fldChar w:fldCharType="separate"/>
        </w:r>
        <w:r w:rsidR="0082455C">
          <w:rPr>
            <w:noProof/>
            <w:webHidden/>
          </w:rPr>
          <w:t>1</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37" w:history="1">
        <w:r w:rsidR="0082455C" w:rsidRPr="00577385">
          <w:rPr>
            <w:rStyle w:val="Hyperlink"/>
            <w:noProof/>
          </w:rPr>
          <w:t>4</w:t>
        </w:r>
        <w:r w:rsidR="0082455C">
          <w:rPr>
            <w:rFonts w:asciiTheme="minorHAnsi" w:eastAsiaTheme="minorEastAsia" w:hAnsiTheme="minorHAnsi" w:cstheme="minorBidi"/>
            <w:b w:val="0"/>
            <w:noProof/>
            <w:sz w:val="22"/>
            <w:lang w:val="en-US"/>
          </w:rPr>
          <w:tab/>
        </w:r>
        <w:r w:rsidR="0082455C" w:rsidRPr="00577385">
          <w:rPr>
            <w:rStyle w:val="Hyperlink"/>
            <w:noProof/>
          </w:rPr>
          <w:t>Käyttötapaukset ja kohderyhmä</w:t>
        </w:r>
        <w:r w:rsidR="0082455C">
          <w:rPr>
            <w:noProof/>
            <w:webHidden/>
          </w:rPr>
          <w:tab/>
        </w:r>
        <w:r w:rsidR="0082455C">
          <w:rPr>
            <w:noProof/>
            <w:webHidden/>
          </w:rPr>
          <w:fldChar w:fldCharType="begin"/>
        </w:r>
        <w:r w:rsidR="0082455C">
          <w:rPr>
            <w:noProof/>
            <w:webHidden/>
          </w:rPr>
          <w:instrText xml:space="preserve"> PAGEREF _Toc468733437 \h </w:instrText>
        </w:r>
        <w:r w:rsidR="0082455C">
          <w:rPr>
            <w:noProof/>
            <w:webHidden/>
          </w:rPr>
        </w:r>
        <w:r w:rsidR="0082455C">
          <w:rPr>
            <w:noProof/>
            <w:webHidden/>
          </w:rPr>
          <w:fldChar w:fldCharType="separate"/>
        </w:r>
        <w:r w:rsidR="0082455C">
          <w:rPr>
            <w:noProof/>
            <w:webHidden/>
          </w:rPr>
          <w:t>1</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38" w:history="1">
        <w:r w:rsidR="0082455C" w:rsidRPr="00577385">
          <w:rPr>
            <w:rStyle w:val="Hyperlink"/>
            <w:noProof/>
          </w:rPr>
          <w:t>5</w:t>
        </w:r>
        <w:r w:rsidR="0082455C">
          <w:rPr>
            <w:rFonts w:asciiTheme="minorHAnsi" w:eastAsiaTheme="minorEastAsia" w:hAnsiTheme="minorHAnsi" w:cstheme="minorBidi"/>
            <w:b w:val="0"/>
            <w:noProof/>
            <w:sz w:val="22"/>
            <w:lang w:val="en-US"/>
          </w:rPr>
          <w:tab/>
        </w:r>
        <w:r w:rsidR="0082455C" w:rsidRPr="00577385">
          <w:rPr>
            <w:rStyle w:val="Hyperlink"/>
            <w:noProof/>
          </w:rPr>
          <w:t>Prioriteetit</w:t>
        </w:r>
        <w:r w:rsidR="0082455C">
          <w:rPr>
            <w:noProof/>
            <w:webHidden/>
          </w:rPr>
          <w:tab/>
        </w:r>
        <w:r w:rsidR="0082455C">
          <w:rPr>
            <w:noProof/>
            <w:webHidden/>
          </w:rPr>
          <w:fldChar w:fldCharType="begin"/>
        </w:r>
        <w:r w:rsidR="0082455C">
          <w:rPr>
            <w:noProof/>
            <w:webHidden/>
          </w:rPr>
          <w:instrText xml:space="preserve"> PAGEREF _Toc468733438 \h </w:instrText>
        </w:r>
        <w:r w:rsidR="0082455C">
          <w:rPr>
            <w:noProof/>
            <w:webHidden/>
          </w:rPr>
        </w:r>
        <w:r w:rsidR="0082455C">
          <w:rPr>
            <w:noProof/>
            <w:webHidden/>
          </w:rPr>
          <w:fldChar w:fldCharType="separate"/>
        </w:r>
        <w:r w:rsidR="0082455C">
          <w:rPr>
            <w:noProof/>
            <w:webHidden/>
          </w:rPr>
          <w:t>2</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39" w:history="1">
        <w:r w:rsidR="0082455C" w:rsidRPr="00577385">
          <w:rPr>
            <w:rStyle w:val="Hyperlink"/>
            <w:noProof/>
          </w:rPr>
          <w:t>6</w:t>
        </w:r>
        <w:r w:rsidR="0082455C">
          <w:rPr>
            <w:rFonts w:asciiTheme="minorHAnsi" w:eastAsiaTheme="minorEastAsia" w:hAnsiTheme="minorHAnsi" w:cstheme="minorBidi"/>
            <w:b w:val="0"/>
            <w:noProof/>
            <w:sz w:val="22"/>
            <w:lang w:val="en-US"/>
          </w:rPr>
          <w:tab/>
        </w:r>
        <w:r w:rsidR="0082455C" w:rsidRPr="00577385">
          <w:rPr>
            <w:rStyle w:val="Hyperlink"/>
            <w:noProof/>
          </w:rPr>
          <w:t>Välineet ja teknologiat</w:t>
        </w:r>
        <w:r w:rsidR="0082455C">
          <w:rPr>
            <w:noProof/>
            <w:webHidden/>
          </w:rPr>
          <w:tab/>
        </w:r>
        <w:r w:rsidR="0082455C">
          <w:rPr>
            <w:noProof/>
            <w:webHidden/>
          </w:rPr>
          <w:fldChar w:fldCharType="begin"/>
        </w:r>
        <w:r w:rsidR="0082455C">
          <w:rPr>
            <w:noProof/>
            <w:webHidden/>
          </w:rPr>
          <w:instrText xml:space="preserve"> PAGEREF _Toc468733439 \h </w:instrText>
        </w:r>
        <w:r w:rsidR="0082455C">
          <w:rPr>
            <w:noProof/>
            <w:webHidden/>
          </w:rPr>
        </w:r>
        <w:r w:rsidR="0082455C">
          <w:rPr>
            <w:noProof/>
            <w:webHidden/>
          </w:rPr>
          <w:fldChar w:fldCharType="separate"/>
        </w:r>
        <w:r w:rsidR="0082455C">
          <w:rPr>
            <w:noProof/>
            <w:webHidden/>
          </w:rPr>
          <w:t>2</w:t>
        </w:r>
        <w:r w:rsidR="0082455C">
          <w:rPr>
            <w:noProof/>
            <w:webHidden/>
          </w:rPr>
          <w:fldChar w:fldCharType="end"/>
        </w:r>
      </w:hyperlink>
    </w:p>
    <w:p w:rsidR="0082455C" w:rsidRDefault="004A6E5E">
      <w:pPr>
        <w:pStyle w:val="TOC2"/>
        <w:tabs>
          <w:tab w:val="left" w:pos="880"/>
          <w:tab w:val="right" w:leader="dot" w:pos="9628"/>
        </w:tabs>
        <w:rPr>
          <w:rFonts w:asciiTheme="minorHAnsi" w:eastAsiaTheme="minorEastAsia" w:hAnsiTheme="minorHAnsi" w:cstheme="minorBidi"/>
          <w:noProof/>
          <w:sz w:val="22"/>
          <w:lang w:val="en-US"/>
        </w:rPr>
      </w:pPr>
      <w:hyperlink w:anchor="_Toc468733440" w:history="1">
        <w:r w:rsidR="0082455C" w:rsidRPr="00577385">
          <w:rPr>
            <w:rStyle w:val="Hyperlink"/>
            <w:noProof/>
          </w:rPr>
          <w:t>6.1</w:t>
        </w:r>
        <w:r w:rsidR="0082455C">
          <w:rPr>
            <w:rFonts w:asciiTheme="minorHAnsi" w:eastAsiaTheme="minorEastAsia" w:hAnsiTheme="minorHAnsi" w:cstheme="minorBidi"/>
            <w:noProof/>
            <w:sz w:val="22"/>
            <w:lang w:val="en-US"/>
          </w:rPr>
          <w:tab/>
        </w:r>
        <w:r w:rsidR="0082455C" w:rsidRPr="00577385">
          <w:rPr>
            <w:rStyle w:val="Hyperlink"/>
            <w:noProof/>
          </w:rPr>
          <w:t>Julkiset rajapinnat</w:t>
        </w:r>
        <w:r w:rsidR="0082455C">
          <w:rPr>
            <w:noProof/>
            <w:webHidden/>
          </w:rPr>
          <w:tab/>
        </w:r>
        <w:r w:rsidR="0082455C">
          <w:rPr>
            <w:noProof/>
            <w:webHidden/>
          </w:rPr>
          <w:fldChar w:fldCharType="begin"/>
        </w:r>
        <w:r w:rsidR="0082455C">
          <w:rPr>
            <w:noProof/>
            <w:webHidden/>
          </w:rPr>
          <w:instrText xml:space="preserve"> PAGEREF _Toc468733440 \h </w:instrText>
        </w:r>
        <w:r w:rsidR="0082455C">
          <w:rPr>
            <w:noProof/>
            <w:webHidden/>
          </w:rPr>
        </w:r>
        <w:r w:rsidR="0082455C">
          <w:rPr>
            <w:noProof/>
            <w:webHidden/>
          </w:rPr>
          <w:fldChar w:fldCharType="separate"/>
        </w:r>
        <w:r w:rsidR="0082455C">
          <w:rPr>
            <w:noProof/>
            <w:webHidden/>
          </w:rPr>
          <w:t>3</w:t>
        </w:r>
        <w:r w:rsidR="0082455C">
          <w:rPr>
            <w:noProof/>
            <w:webHidden/>
          </w:rPr>
          <w:fldChar w:fldCharType="end"/>
        </w:r>
      </w:hyperlink>
    </w:p>
    <w:p w:rsidR="0082455C" w:rsidRDefault="004A6E5E">
      <w:pPr>
        <w:pStyle w:val="TOC3"/>
        <w:tabs>
          <w:tab w:val="left" w:pos="1320"/>
          <w:tab w:val="right" w:leader="dot" w:pos="9628"/>
        </w:tabs>
        <w:rPr>
          <w:rFonts w:asciiTheme="minorHAnsi" w:eastAsiaTheme="minorEastAsia" w:hAnsiTheme="minorHAnsi" w:cstheme="minorBidi"/>
          <w:noProof/>
          <w:sz w:val="22"/>
          <w:lang w:val="en-US"/>
        </w:rPr>
      </w:pPr>
      <w:hyperlink w:anchor="_Toc468733441" w:history="1">
        <w:r w:rsidR="0082455C" w:rsidRPr="00577385">
          <w:rPr>
            <w:rStyle w:val="Hyperlink"/>
            <w:noProof/>
          </w:rPr>
          <w:t>6.1.1</w:t>
        </w:r>
        <w:r w:rsidR="0082455C">
          <w:rPr>
            <w:rFonts w:asciiTheme="minorHAnsi" w:eastAsiaTheme="minorEastAsia" w:hAnsiTheme="minorHAnsi" w:cstheme="minorBidi"/>
            <w:noProof/>
            <w:sz w:val="22"/>
            <w:lang w:val="en-US"/>
          </w:rPr>
          <w:tab/>
        </w:r>
        <w:r w:rsidR="0082455C" w:rsidRPr="00577385">
          <w:rPr>
            <w:rStyle w:val="Hyperlink"/>
            <w:noProof/>
          </w:rPr>
          <w:t>Google</w:t>
        </w:r>
        <w:r w:rsidR="0082455C">
          <w:rPr>
            <w:noProof/>
            <w:webHidden/>
          </w:rPr>
          <w:tab/>
        </w:r>
        <w:r w:rsidR="0082455C">
          <w:rPr>
            <w:noProof/>
            <w:webHidden/>
          </w:rPr>
          <w:fldChar w:fldCharType="begin"/>
        </w:r>
        <w:r w:rsidR="0082455C">
          <w:rPr>
            <w:noProof/>
            <w:webHidden/>
          </w:rPr>
          <w:instrText xml:space="preserve"> PAGEREF _Toc468733441 \h </w:instrText>
        </w:r>
        <w:r w:rsidR="0082455C">
          <w:rPr>
            <w:noProof/>
            <w:webHidden/>
          </w:rPr>
        </w:r>
        <w:r w:rsidR="0082455C">
          <w:rPr>
            <w:noProof/>
            <w:webHidden/>
          </w:rPr>
          <w:fldChar w:fldCharType="separate"/>
        </w:r>
        <w:r w:rsidR="0082455C">
          <w:rPr>
            <w:noProof/>
            <w:webHidden/>
          </w:rPr>
          <w:t>3</w:t>
        </w:r>
        <w:r w:rsidR="0082455C">
          <w:rPr>
            <w:noProof/>
            <w:webHidden/>
          </w:rPr>
          <w:fldChar w:fldCharType="end"/>
        </w:r>
      </w:hyperlink>
    </w:p>
    <w:p w:rsidR="0082455C" w:rsidRDefault="004A6E5E">
      <w:pPr>
        <w:pStyle w:val="TOC3"/>
        <w:tabs>
          <w:tab w:val="left" w:pos="1320"/>
          <w:tab w:val="right" w:leader="dot" w:pos="9628"/>
        </w:tabs>
        <w:rPr>
          <w:rFonts w:asciiTheme="minorHAnsi" w:eastAsiaTheme="minorEastAsia" w:hAnsiTheme="minorHAnsi" w:cstheme="minorBidi"/>
          <w:noProof/>
          <w:sz w:val="22"/>
          <w:lang w:val="en-US"/>
        </w:rPr>
      </w:pPr>
      <w:hyperlink w:anchor="_Toc468733442" w:history="1">
        <w:r w:rsidR="0082455C" w:rsidRPr="00577385">
          <w:rPr>
            <w:rStyle w:val="Hyperlink"/>
            <w:noProof/>
          </w:rPr>
          <w:t>6.1.2</w:t>
        </w:r>
        <w:r w:rsidR="0082455C">
          <w:rPr>
            <w:rFonts w:asciiTheme="minorHAnsi" w:eastAsiaTheme="minorEastAsia" w:hAnsiTheme="minorHAnsi" w:cstheme="minorBidi"/>
            <w:noProof/>
            <w:sz w:val="22"/>
            <w:lang w:val="en-US"/>
          </w:rPr>
          <w:tab/>
        </w:r>
        <w:r w:rsidR="0082455C" w:rsidRPr="00577385">
          <w:rPr>
            <w:rStyle w:val="Hyperlink"/>
            <w:noProof/>
          </w:rPr>
          <w:t>DigiTraffic</w:t>
        </w:r>
        <w:r w:rsidR="0082455C">
          <w:rPr>
            <w:noProof/>
            <w:webHidden/>
          </w:rPr>
          <w:tab/>
        </w:r>
        <w:r w:rsidR="0082455C">
          <w:rPr>
            <w:noProof/>
            <w:webHidden/>
          </w:rPr>
          <w:fldChar w:fldCharType="begin"/>
        </w:r>
        <w:r w:rsidR="0082455C">
          <w:rPr>
            <w:noProof/>
            <w:webHidden/>
          </w:rPr>
          <w:instrText xml:space="preserve"> PAGEREF _Toc468733442 \h </w:instrText>
        </w:r>
        <w:r w:rsidR="0082455C">
          <w:rPr>
            <w:noProof/>
            <w:webHidden/>
          </w:rPr>
        </w:r>
        <w:r w:rsidR="0082455C">
          <w:rPr>
            <w:noProof/>
            <w:webHidden/>
          </w:rPr>
          <w:fldChar w:fldCharType="separate"/>
        </w:r>
        <w:r w:rsidR="0082455C">
          <w:rPr>
            <w:noProof/>
            <w:webHidden/>
          </w:rPr>
          <w:t>3</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43" w:history="1">
        <w:r w:rsidR="0082455C" w:rsidRPr="00577385">
          <w:rPr>
            <w:rStyle w:val="Hyperlink"/>
            <w:noProof/>
          </w:rPr>
          <w:t>7</w:t>
        </w:r>
        <w:r w:rsidR="0082455C">
          <w:rPr>
            <w:rFonts w:asciiTheme="minorHAnsi" w:eastAsiaTheme="minorEastAsia" w:hAnsiTheme="minorHAnsi" w:cstheme="minorBidi"/>
            <w:b w:val="0"/>
            <w:noProof/>
            <w:sz w:val="22"/>
            <w:lang w:val="en-US"/>
          </w:rPr>
          <w:tab/>
        </w:r>
        <w:r w:rsidR="0082455C" w:rsidRPr="00577385">
          <w:rPr>
            <w:rStyle w:val="Hyperlink"/>
            <w:noProof/>
          </w:rPr>
          <w:t>Käyttö</w:t>
        </w:r>
        <w:r w:rsidR="0082455C">
          <w:rPr>
            <w:noProof/>
            <w:webHidden/>
          </w:rPr>
          <w:tab/>
        </w:r>
        <w:r w:rsidR="0082455C">
          <w:rPr>
            <w:noProof/>
            <w:webHidden/>
          </w:rPr>
          <w:fldChar w:fldCharType="begin"/>
        </w:r>
        <w:r w:rsidR="0082455C">
          <w:rPr>
            <w:noProof/>
            <w:webHidden/>
          </w:rPr>
          <w:instrText xml:space="preserve"> PAGEREF _Toc468733443 \h </w:instrText>
        </w:r>
        <w:r w:rsidR="0082455C">
          <w:rPr>
            <w:noProof/>
            <w:webHidden/>
          </w:rPr>
        </w:r>
        <w:r w:rsidR="0082455C">
          <w:rPr>
            <w:noProof/>
            <w:webHidden/>
          </w:rPr>
          <w:fldChar w:fldCharType="separate"/>
        </w:r>
        <w:r w:rsidR="0082455C">
          <w:rPr>
            <w:noProof/>
            <w:webHidden/>
          </w:rPr>
          <w:t>4</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44" w:history="1">
        <w:r w:rsidR="0082455C" w:rsidRPr="00577385">
          <w:rPr>
            <w:rStyle w:val="Hyperlink"/>
            <w:noProof/>
          </w:rPr>
          <w:t>8</w:t>
        </w:r>
        <w:r w:rsidR="0082455C">
          <w:rPr>
            <w:rFonts w:asciiTheme="minorHAnsi" w:eastAsiaTheme="minorEastAsia" w:hAnsiTheme="minorHAnsi" w:cstheme="minorBidi"/>
            <w:b w:val="0"/>
            <w:noProof/>
            <w:sz w:val="22"/>
            <w:lang w:val="en-US"/>
          </w:rPr>
          <w:tab/>
        </w:r>
        <w:r w:rsidR="0082455C" w:rsidRPr="00577385">
          <w:rPr>
            <w:rStyle w:val="Hyperlink"/>
            <w:noProof/>
          </w:rPr>
          <w:t>Tietoa ohjelmasta</w:t>
        </w:r>
        <w:r w:rsidR="0082455C">
          <w:rPr>
            <w:noProof/>
            <w:webHidden/>
          </w:rPr>
          <w:tab/>
        </w:r>
        <w:r w:rsidR="0082455C">
          <w:rPr>
            <w:noProof/>
            <w:webHidden/>
          </w:rPr>
          <w:fldChar w:fldCharType="begin"/>
        </w:r>
        <w:r w:rsidR="0082455C">
          <w:rPr>
            <w:noProof/>
            <w:webHidden/>
          </w:rPr>
          <w:instrText xml:space="preserve"> PAGEREF _Toc468733444 \h </w:instrText>
        </w:r>
        <w:r w:rsidR="0082455C">
          <w:rPr>
            <w:noProof/>
            <w:webHidden/>
          </w:rPr>
        </w:r>
        <w:r w:rsidR="0082455C">
          <w:rPr>
            <w:noProof/>
            <w:webHidden/>
          </w:rPr>
          <w:fldChar w:fldCharType="separate"/>
        </w:r>
        <w:r w:rsidR="0082455C">
          <w:rPr>
            <w:noProof/>
            <w:webHidden/>
          </w:rPr>
          <w:t>5</w:t>
        </w:r>
        <w:r w:rsidR="0082455C">
          <w:rPr>
            <w:noProof/>
            <w:webHidden/>
          </w:rPr>
          <w:fldChar w:fldCharType="end"/>
        </w:r>
      </w:hyperlink>
    </w:p>
    <w:p w:rsidR="0082455C" w:rsidRDefault="004A6E5E">
      <w:pPr>
        <w:pStyle w:val="TOC2"/>
        <w:tabs>
          <w:tab w:val="left" w:pos="880"/>
          <w:tab w:val="right" w:leader="dot" w:pos="9628"/>
        </w:tabs>
        <w:rPr>
          <w:rFonts w:asciiTheme="minorHAnsi" w:eastAsiaTheme="minorEastAsia" w:hAnsiTheme="minorHAnsi" w:cstheme="minorBidi"/>
          <w:noProof/>
          <w:sz w:val="22"/>
          <w:lang w:val="en-US"/>
        </w:rPr>
      </w:pPr>
      <w:hyperlink w:anchor="_Toc468733445" w:history="1">
        <w:r w:rsidR="0082455C" w:rsidRPr="00577385">
          <w:rPr>
            <w:rStyle w:val="Hyperlink"/>
            <w:noProof/>
          </w:rPr>
          <w:t>8.1</w:t>
        </w:r>
        <w:r w:rsidR="0082455C">
          <w:rPr>
            <w:rFonts w:asciiTheme="minorHAnsi" w:eastAsiaTheme="minorEastAsia" w:hAnsiTheme="minorHAnsi" w:cstheme="minorBidi"/>
            <w:noProof/>
            <w:sz w:val="22"/>
            <w:lang w:val="en-US"/>
          </w:rPr>
          <w:tab/>
        </w:r>
        <w:r w:rsidR="0082455C" w:rsidRPr="00577385">
          <w:rPr>
            <w:rStyle w:val="Hyperlink"/>
            <w:noProof/>
          </w:rPr>
          <w:t>Pathfinderin rakenne</w:t>
        </w:r>
        <w:r w:rsidR="0082455C">
          <w:rPr>
            <w:noProof/>
            <w:webHidden/>
          </w:rPr>
          <w:tab/>
        </w:r>
        <w:r w:rsidR="0082455C">
          <w:rPr>
            <w:noProof/>
            <w:webHidden/>
          </w:rPr>
          <w:fldChar w:fldCharType="begin"/>
        </w:r>
        <w:r w:rsidR="0082455C">
          <w:rPr>
            <w:noProof/>
            <w:webHidden/>
          </w:rPr>
          <w:instrText xml:space="preserve"> PAGEREF _Toc468733445 \h </w:instrText>
        </w:r>
        <w:r w:rsidR="0082455C">
          <w:rPr>
            <w:noProof/>
            <w:webHidden/>
          </w:rPr>
        </w:r>
        <w:r w:rsidR="0082455C">
          <w:rPr>
            <w:noProof/>
            <w:webHidden/>
          </w:rPr>
          <w:fldChar w:fldCharType="separate"/>
        </w:r>
        <w:r w:rsidR="0082455C">
          <w:rPr>
            <w:noProof/>
            <w:webHidden/>
          </w:rPr>
          <w:t>5</w:t>
        </w:r>
        <w:r w:rsidR="0082455C">
          <w:rPr>
            <w:noProof/>
            <w:webHidden/>
          </w:rPr>
          <w:fldChar w:fldCharType="end"/>
        </w:r>
      </w:hyperlink>
    </w:p>
    <w:p w:rsidR="0082455C" w:rsidRDefault="004A6E5E">
      <w:pPr>
        <w:pStyle w:val="TOC3"/>
        <w:tabs>
          <w:tab w:val="left" w:pos="1320"/>
          <w:tab w:val="right" w:leader="dot" w:pos="9628"/>
        </w:tabs>
        <w:rPr>
          <w:rFonts w:asciiTheme="minorHAnsi" w:eastAsiaTheme="minorEastAsia" w:hAnsiTheme="minorHAnsi" w:cstheme="minorBidi"/>
          <w:noProof/>
          <w:sz w:val="22"/>
          <w:lang w:val="en-US"/>
        </w:rPr>
      </w:pPr>
      <w:hyperlink w:anchor="_Toc468733446" w:history="1">
        <w:r w:rsidR="0082455C" w:rsidRPr="00577385">
          <w:rPr>
            <w:rStyle w:val="Hyperlink"/>
            <w:noProof/>
          </w:rPr>
          <w:t>8.1.1</w:t>
        </w:r>
        <w:r w:rsidR="0082455C">
          <w:rPr>
            <w:rFonts w:asciiTheme="minorHAnsi" w:eastAsiaTheme="minorEastAsia" w:hAnsiTheme="minorHAnsi" w:cstheme="minorBidi"/>
            <w:noProof/>
            <w:sz w:val="22"/>
            <w:lang w:val="en-US"/>
          </w:rPr>
          <w:tab/>
        </w:r>
        <w:r w:rsidR="0082455C" w:rsidRPr="00577385">
          <w:rPr>
            <w:rStyle w:val="Hyperlink"/>
            <w:noProof/>
          </w:rPr>
          <w:t>Suhteet</w:t>
        </w:r>
        <w:r w:rsidR="0082455C">
          <w:rPr>
            <w:noProof/>
            <w:webHidden/>
          </w:rPr>
          <w:tab/>
        </w:r>
        <w:r w:rsidR="0082455C">
          <w:rPr>
            <w:noProof/>
            <w:webHidden/>
          </w:rPr>
          <w:fldChar w:fldCharType="begin"/>
        </w:r>
        <w:r w:rsidR="0082455C">
          <w:rPr>
            <w:noProof/>
            <w:webHidden/>
          </w:rPr>
          <w:instrText xml:space="preserve"> PAGEREF _Toc468733446 \h </w:instrText>
        </w:r>
        <w:r w:rsidR="0082455C">
          <w:rPr>
            <w:noProof/>
            <w:webHidden/>
          </w:rPr>
        </w:r>
        <w:r w:rsidR="0082455C">
          <w:rPr>
            <w:noProof/>
            <w:webHidden/>
          </w:rPr>
          <w:fldChar w:fldCharType="separate"/>
        </w:r>
        <w:r w:rsidR="0082455C">
          <w:rPr>
            <w:noProof/>
            <w:webHidden/>
          </w:rPr>
          <w:t>5</w:t>
        </w:r>
        <w:r w:rsidR="0082455C">
          <w:rPr>
            <w:noProof/>
            <w:webHidden/>
          </w:rPr>
          <w:fldChar w:fldCharType="end"/>
        </w:r>
      </w:hyperlink>
    </w:p>
    <w:p w:rsidR="0082455C" w:rsidRDefault="004A6E5E">
      <w:pPr>
        <w:pStyle w:val="TOC3"/>
        <w:tabs>
          <w:tab w:val="left" w:pos="1320"/>
          <w:tab w:val="right" w:leader="dot" w:pos="9628"/>
        </w:tabs>
        <w:rPr>
          <w:rFonts w:asciiTheme="minorHAnsi" w:eastAsiaTheme="minorEastAsia" w:hAnsiTheme="minorHAnsi" w:cstheme="minorBidi"/>
          <w:noProof/>
          <w:sz w:val="22"/>
          <w:lang w:val="en-US"/>
        </w:rPr>
      </w:pPr>
      <w:hyperlink w:anchor="_Toc468733447" w:history="1">
        <w:r w:rsidR="0082455C" w:rsidRPr="00577385">
          <w:rPr>
            <w:rStyle w:val="Hyperlink"/>
            <w:noProof/>
          </w:rPr>
          <w:t>8.1.2</w:t>
        </w:r>
        <w:r w:rsidR="0082455C">
          <w:rPr>
            <w:rFonts w:asciiTheme="minorHAnsi" w:eastAsiaTheme="minorEastAsia" w:hAnsiTheme="minorHAnsi" w:cstheme="minorBidi"/>
            <w:noProof/>
            <w:sz w:val="22"/>
            <w:lang w:val="en-US"/>
          </w:rPr>
          <w:tab/>
        </w:r>
        <w:r w:rsidR="0082455C" w:rsidRPr="00577385">
          <w:rPr>
            <w:rStyle w:val="Hyperlink"/>
            <w:noProof/>
          </w:rPr>
          <w:t>Ohjelman looginen kulku</w:t>
        </w:r>
        <w:r w:rsidR="0082455C">
          <w:rPr>
            <w:noProof/>
            <w:webHidden/>
          </w:rPr>
          <w:tab/>
        </w:r>
        <w:r w:rsidR="0082455C">
          <w:rPr>
            <w:noProof/>
            <w:webHidden/>
          </w:rPr>
          <w:fldChar w:fldCharType="begin"/>
        </w:r>
        <w:r w:rsidR="0082455C">
          <w:rPr>
            <w:noProof/>
            <w:webHidden/>
          </w:rPr>
          <w:instrText xml:space="preserve"> PAGEREF _Toc468733447 \h </w:instrText>
        </w:r>
        <w:r w:rsidR="0082455C">
          <w:rPr>
            <w:noProof/>
            <w:webHidden/>
          </w:rPr>
        </w:r>
        <w:r w:rsidR="0082455C">
          <w:rPr>
            <w:noProof/>
            <w:webHidden/>
          </w:rPr>
          <w:fldChar w:fldCharType="separate"/>
        </w:r>
        <w:r w:rsidR="0082455C">
          <w:rPr>
            <w:noProof/>
            <w:webHidden/>
          </w:rPr>
          <w:t>6</w:t>
        </w:r>
        <w:r w:rsidR="0082455C">
          <w:rPr>
            <w:noProof/>
            <w:webHidden/>
          </w:rPr>
          <w:fldChar w:fldCharType="end"/>
        </w:r>
      </w:hyperlink>
    </w:p>
    <w:p w:rsidR="0082455C" w:rsidRDefault="004A6E5E">
      <w:pPr>
        <w:pStyle w:val="TOC2"/>
        <w:tabs>
          <w:tab w:val="left" w:pos="880"/>
          <w:tab w:val="right" w:leader="dot" w:pos="9628"/>
        </w:tabs>
        <w:rPr>
          <w:rFonts w:asciiTheme="minorHAnsi" w:eastAsiaTheme="minorEastAsia" w:hAnsiTheme="minorHAnsi" w:cstheme="minorBidi"/>
          <w:noProof/>
          <w:sz w:val="22"/>
          <w:lang w:val="en-US"/>
        </w:rPr>
      </w:pPr>
      <w:hyperlink w:anchor="_Toc468733448" w:history="1">
        <w:r w:rsidR="0082455C" w:rsidRPr="00577385">
          <w:rPr>
            <w:rStyle w:val="Hyperlink"/>
            <w:noProof/>
          </w:rPr>
          <w:t>8.2</w:t>
        </w:r>
        <w:r w:rsidR="0082455C">
          <w:rPr>
            <w:rFonts w:asciiTheme="minorHAnsi" w:eastAsiaTheme="minorEastAsia" w:hAnsiTheme="minorHAnsi" w:cstheme="minorBidi"/>
            <w:noProof/>
            <w:sz w:val="22"/>
            <w:lang w:val="en-US"/>
          </w:rPr>
          <w:tab/>
        </w:r>
        <w:r w:rsidR="0082455C" w:rsidRPr="00577385">
          <w:rPr>
            <w:rStyle w:val="Hyperlink"/>
            <w:noProof/>
          </w:rPr>
          <w:t>Luokat ja niiden tarkoitukset</w:t>
        </w:r>
        <w:r w:rsidR="0082455C">
          <w:rPr>
            <w:noProof/>
            <w:webHidden/>
          </w:rPr>
          <w:tab/>
        </w:r>
        <w:r w:rsidR="0082455C">
          <w:rPr>
            <w:noProof/>
            <w:webHidden/>
          </w:rPr>
          <w:fldChar w:fldCharType="begin"/>
        </w:r>
        <w:r w:rsidR="0082455C">
          <w:rPr>
            <w:noProof/>
            <w:webHidden/>
          </w:rPr>
          <w:instrText xml:space="preserve"> PAGEREF _Toc468733448 \h </w:instrText>
        </w:r>
        <w:r w:rsidR="0082455C">
          <w:rPr>
            <w:noProof/>
            <w:webHidden/>
          </w:rPr>
        </w:r>
        <w:r w:rsidR="0082455C">
          <w:rPr>
            <w:noProof/>
            <w:webHidden/>
          </w:rPr>
          <w:fldChar w:fldCharType="separate"/>
        </w:r>
        <w:r w:rsidR="0082455C">
          <w:rPr>
            <w:noProof/>
            <w:webHidden/>
          </w:rPr>
          <w:t>7</w:t>
        </w:r>
        <w:r w:rsidR="0082455C">
          <w:rPr>
            <w:noProof/>
            <w:webHidden/>
          </w:rPr>
          <w:fldChar w:fldCharType="end"/>
        </w:r>
      </w:hyperlink>
    </w:p>
    <w:p w:rsidR="0082455C" w:rsidRDefault="004A6E5E">
      <w:pPr>
        <w:pStyle w:val="TOC3"/>
        <w:tabs>
          <w:tab w:val="left" w:pos="1320"/>
          <w:tab w:val="right" w:leader="dot" w:pos="9628"/>
        </w:tabs>
        <w:rPr>
          <w:rFonts w:asciiTheme="minorHAnsi" w:eastAsiaTheme="minorEastAsia" w:hAnsiTheme="minorHAnsi" w:cstheme="minorBidi"/>
          <w:noProof/>
          <w:sz w:val="22"/>
          <w:lang w:val="en-US"/>
        </w:rPr>
      </w:pPr>
      <w:hyperlink w:anchor="_Toc468733449" w:history="1">
        <w:r w:rsidR="0082455C" w:rsidRPr="00577385">
          <w:rPr>
            <w:rStyle w:val="Hyperlink"/>
            <w:noProof/>
          </w:rPr>
          <w:t>8.2.1</w:t>
        </w:r>
        <w:r w:rsidR="0082455C">
          <w:rPr>
            <w:rFonts w:asciiTheme="minorHAnsi" w:eastAsiaTheme="minorEastAsia" w:hAnsiTheme="minorHAnsi" w:cstheme="minorBidi"/>
            <w:noProof/>
            <w:sz w:val="22"/>
            <w:lang w:val="en-US"/>
          </w:rPr>
          <w:tab/>
        </w:r>
        <w:r w:rsidR="0082455C" w:rsidRPr="00577385">
          <w:rPr>
            <w:rStyle w:val="Hyperlink"/>
            <w:noProof/>
          </w:rPr>
          <w:t>Aktiviteetit</w:t>
        </w:r>
        <w:r w:rsidR="0082455C">
          <w:rPr>
            <w:noProof/>
            <w:webHidden/>
          </w:rPr>
          <w:tab/>
        </w:r>
        <w:r w:rsidR="0082455C">
          <w:rPr>
            <w:noProof/>
            <w:webHidden/>
          </w:rPr>
          <w:fldChar w:fldCharType="begin"/>
        </w:r>
        <w:r w:rsidR="0082455C">
          <w:rPr>
            <w:noProof/>
            <w:webHidden/>
          </w:rPr>
          <w:instrText xml:space="preserve"> PAGEREF _Toc468733449 \h </w:instrText>
        </w:r>
        <w:r w:rsidR="0082455C">
          <w:rPr>
            <w:noProof/>
            <w:webHidden/>
          </w:rPr>
        </w:r>
        <w:r w:rsidR="0082455C">
          <w:rPr>
            <w:noProof/>
            <w:webHidden/>
          </w:rPr>
          <w:fldChar w:fldCharType="separate"/>
        </w:r>
        <w:r w:rsidR="0082455C">
          <w:rPr>
            <w:noProof/>
            <w:webHidden/>
          </w:rPr>
          <w:t>7</w:t>
        </w:r>
        <w:r w:rsidR="0082455C">
          <w:rPr>
            <w:noProof/>
            <w:webHidden/>
          </w:rPr>
          <w:fldChar w:fldCharType="end"/>
        </w:r>
      </w:hyperlink>
    </w:p>
    <w:p w:rsidR="0082455C" w:rsidRDefault="004A6E5E">
      <w:pPr>
        <w:pStyle w:val="TOC3"/>
        <w:tabs>
          <w:tab w:val="left" w:pos="1320"/>
          <w:tab w:val="right" w:leader="dot" w:pos="9628"/>
        </w:tabs>
        <w:rPr>
          <w:rFonts w:asciiTheme="minorHAnsi" w:eastAsiaTheme="minorEastAsia" w:hAnsiTheme="minorHAnsi" w:cstheme="minorBidi"/>
          <w:noProof/>
          <w:sz w:val="22"/>
          <w:lang w:val="en-US"/>
        </w:rPr>
      </w:pPr>
      <w:hyperlink w:anchor="_Toc468733450" w:history="1">
        <w:r w:rsidR="0082455C" w:rsidRPr="00577385">
          <w:rPr>
            <w:rStyle w:val="Hyperlink"/>
            <w:noProof/>
          </w:rPr>
          <w:t>8.2.2</w:t>
        </w:r>
        <w:r w:rsidR="0082455C">
          <w:rPr>
            <w:rFonts w:asciiTheme="minorHAnsi" w:eastAsiaTheme="minorEastAsia" w:hAnsiTheme="minorHAnsi" w:cstheme="minorBidi"/>
            <w:noProof/>
            <w:sz w:val="22"/>
            <w:lang w:val="en-US"/>
          </w:rPr>
          <w:tab/>
        </w:r>
        <w:r w:rsidR="0082455C" w:rsidRPr="00577385">
          <w:rPr>
            <w:rStyle w:val="Hyperlink"/>
            <w:noProof/>
          </w:rPr>
          <w:t>Data</w:t>
        </w:r>
        <w:r w:rsidR="0082455C">
          <w:rPr>
            <w:noProof/>
            <w:webHidden/>
          </w:rPr>
          <w:tab/>
        </w:r>
        <w:r w:rsidR="0082455C">
          <w:rPr>
            <w:noProof/>
            <w:webHidden/>
          </w:rPr>
          <w:fldChar w:fldCharType="begin"/>
        </w:r>
        <w:r w:rsidR="0082455C">
          <w:rPr>
            <w:noProof/>
            <w:webHidden/>
          </w:rPr>
          <w:instrText xml:space="preserve"> PAGEREF _Toc468733450 \h </w:instrText>
        </w:r>
        <w:r w:rsidR="0082455C">
          <w:rPr>
            <w:noProof/>
            <w:webHidden/>
          </w:rPr>
        </w:r>
        <w:r w:rsidR="0082455C">
          <w:rPr>
            <w:noProof/>
            <w:webHidden/>
          </w:rPr>
          <w:fldChar w:fldCharType="separate"/>
        </w:r>
        <w:r w:rsidR="0082455C">
          <w:rPr>
            <w:noProof/>
            <w:webHidden/>
          </w:rPr>
          <w:t>11</w:t>
        </w:r>
        <w:r w:rsidR="0082455C">
          <w:rPr>
            <w:noProof/>
            <w:webHidden/>
          </w:rPr>
          <w:fldChar w:fldCharType="end"/>
        </w:r>
      </w:hyperlink>
    </w:p>
    <w:p w:rsidR="0082455C" w:rsidRDefault="004A6E5E">
      <w:pPr>
        <w:pStyle w:val="TOC3"/>
        <w:tabs>
          <w:tab w:val="left" w:pos="1320"/>
          <w:tab w:val="right" w:leader="dot" w:pos="9628"/>
        </w:tabs>
        <w:rPr>
          <w:rFonts w:asciiTheme="minorHAnsi" w:eastAsiaTheme="minorEastAsia" w:hAnsiTheme="minorHAnsi" w:cstheme="minorBidi"/>
          <w:noProof/>
          <w:sz w:val="22"/>
          <w:lang w:val="en-US"/>
        </w:rPr>
      </w:pPr>
      <w:hyperlink w:anchor="_Toc468733451" w:history="1">
        <w:r w:rsidR="0082455C" w:rsidRPr="00577385">
          <w:rPr>
            <w:rStyle w:val="Hyperlink"/>
            <w:noProof/>
          </w:rPr>
          <w:t>8.2.3</w:t>
        </w:r>
        <w:r w:rsidR="0082455C">
          <w:rPr>
            <w:rFonts w:asciiTheme="minorHAnsi" w:eastAsiaTheme="minorEastAsia" w:hAnsiTheme="minorHAnsi" w:cstheme="minorBidi"/>
            <w:noProof/>
            <w:sz w:val="22"/>
            <w:lang w:val="en-US"/>
          </w:rPr>
          <w:tab/>
        </w:r>
        <w:r w:rsidR="0082455C" w:rsidRPr="00577385">
          <w:rPr>
            <w:rStyle w:val="Hyperlink"/>
            <w:noProof/>
          </w:rPr>
          <w:t>Adapterit</w:t>
        </w:r>
        <w:r w:rsidR="0082455C">
          <w:rPr>
            <w:noProof/>
            <w:webHidden/>
          </w:rPr>
          <w:tab/>
        </w:r>
        <w:r w:rsidR="0082455C">
          <w:rPr>
            <w:noProof/>
            <w:webHidden/>
          </w:rPr>
          <w:fldChar w:fldCharType="begin"/>
        </w:r>
        <w:r w:rsidR="0082455C">
          <w:rPr>
            <w:noProof/>
            <w:webHidden/>
          </w:rPr>
          <w:instrText xml:space="preserve"> PAGEREF _Toc468733451 \h </w:instrText>
        </w:r>
        <w:r w:rsidR="0082455C">
          <w:rPr>
            <w:noProof/>
            <w:webHidden/>
          </w:rPr>
        </w:r>
        <w:r w:rsidR="0082455C">
          <w:rPr>
            <w:noProof/>
            <w:webHidden/>
          </w:rPr>
          <w:fldChar w:fldCharType="separate"/>
        </w:r>
        <w:r w:rsidR="0082455C">
          <w:rPr>
            <w:noProof/>
            <w:webHidden/>
          </w:rPr>
          <w:t>13</w:t>
        </w:r>
        <w:r w:rsidR="0082455C">
          <w:rPr>
            <w:noProof/>
            <w:webHidden/>
          </w:rPr>
          <w:fldChar w:fldCharType="end"/>
        </w:r>
      </w:hyperlink>
    </w:p>
    <w:p w:rsidR="0082455C" w:rsidRDefault="004A6E5E">
      <w:pPr>
        <w:pStyle w:val="TOC3"/>
        <w:tabs>
          <w:tab w:val="left" w:pos="1320"/>
          <w:tab w:val="right" w:leader="dot" w:pos="9628"/>
        </w:tabs>
        <w:rPr>
          <w:rFonts w:asciiTheme="minorHAnsi" w:eastAsiaTheme="minorEastAsia" w:hAnsiTheme="minorHAnsi" w:cstheme="minorBidi"/>
          <w:noProof/>
          <w:sz w:val="22"/>
          <w:lang w:val="en-US"/>
        </w:rPr>
      </w:pPr>
      <w:hyperlink w:anchor="_Toc468733452" w:history="1">
        <w:r w:rsidR="0082455C" w:rsidRPr="00577385">
          <w:rPr>
            <w:rStyle w:val="Hyperlink"/>
            <w:noProof/>
          </w:rPr>
          <w:t>8.2.4</w:t>
        </w:r>
        <w:r w:rsidR="0082455C">
          <w:rPr>
            <w:rFonts w:asciiTheme="minorHAnsi" w:eastAsiaTheme="minorEastAsia" w:hAnsiTheme="minorHAnsi" w:cstheme="minorBidi"/>
            <w:noProof/>
            <w:sz w:val="22"/>
            <w:lang w:val="en-US"/>
          </w:rPr>
          <w:tab/>
        </w:r>
        <w:r w:rsidR="0082455C" w:rsidRPr="00577385">
          <w:rPr>
            <w:rStyle w:val="Hyperlink"/>
            <w:noProof/>
          </w:rPr>
          <w:t>Rajapinnat</w:t>
        </w:r>
        <w:r w:rsidR="0082455C">
          <w:rPr>
            <w:noProof/>
            <w:webHidden/>
          </w:rPr>
          <w:tab/>
        </w:r>
        <w:r w:rsidR="0082455C">
          <w:rPr>
            <w:noProof/>
            <w:webHidden/>
          </w:rPr>
          <w:fldChar w:fldCharType="begin"/>
        </w:r>
        <w:r w:rsidR="0082455C">
          <w:rPr>
            <w:noProof/>
            <w:webHidden/>
          </w:rPr>
          <w:instrText xml:space="preserve"> PAGEREF _Toc468733452 \h </w:instrText>
        </w:r>
        <w:r w:rsidR="0082455C">
          <w:rPr>
            <w:noProof/>
            <w:webHidden/>
          </w:rPr>
        </w:r>
        <w:r w:rsidR="0082455C">
          <w:rPr>
            <w:noProof/>
            <w:webHidden/>
          </w:rPr>
          <w:fldChar w:fldCharType="separate"/>
        </w:r>
        <w:r w:rsidR="0082455C">
          <w:rPr>
            <w:noProof/>
            <w:webHidden/>
          </w:rPr>
          <w:t>13</w:t>
        </w:r>
        <w:r w:rsidR="0082455C">
          <w:rPr>
            <w:noProof/>
            <w:webHidden/>
          </w:rPr>
          <w:fldChar w:fldCharType="end"/>
        </w:r>
      </w:hyperlink>
    </w:p>
    <w:p w:rsidR="0082455C" w:rsidRDefault="004A6E5E">
      <w:pPr>
        <w:pStyle w:val="TOC3"/>
        <w:tabs>
          <w:tab w:val="left" w:pos="1320"/>
          <w:tab w:val="right" w:leader="dot" w:pos="9628"/>
        </w:tabs>
        <w:rPr>
          <w:rFonts w:asciiTheme="minorHAnsi" w:eastAsiaTheme="minorEastAsia" w:hAnsiTheme="minorHAnsi" w:cstheme="minorBidi"/>
          <w:noProof/>
          <w:sz w:val="22"/>
          <w:lang w:val="en-US"/>
        </w:rPr>
      </w:pPr>
      <w:hyperlink w:anchor="_Toc468733453" w:history="1">
        <w:r w:rsidR="0082455C" w:rsidRPr="00577385">
          <w:rPr>
            <w:rStyle w:val="Hyperlink"/>
            <w:noProof/>
          </w:rPr>
          <w:t>8.2.5</w:t>
        </w:r>
        <w:r w:rsidR="0082455C">
          <w:rPr>
            <w:rFonts w:asciiTheme="minorHAnsi" w:eastAsiaTheme="minorEastAsia" w:hAnsiTheme="minorHAnsi" w:cstheme="minorBidi"/>
            <w:noProof/>
            <w:sz w:val="22"/>
            <w:lang w:val="en-US"/>
          </w:rPr>
          <w:tab/>
        </w:r>
        <w:r w:rsidR="0082455C" w:rsidRPr="00577385">
          <w:rPr>
            <w:rStyle w:val="Hyperlink"/>
            <w:noProof/>
          </w:rPr>
          <w:t>Objektit</w:t>
        </w:r>
        <w:r w:rsidR="0082455C">
          <w:rPr>
            <w:noProof/>
            <w:webHidden/>
          </w:rPr>
          <w:tab/>
        </w:r>
        <w:r w:rsidR="0082455C">
          <w:rPr>
            <w:noProof/>
            <w:webHidden/>
          </w:rPr>
          <w:fldChar w:fldCharType="begin"/>
        </w:r>
        <w:r w:rsidR="0082455C">
          <w:rPr>
            <w:noProof/>
            <w:webHidden/>
          </w:rPr>
          <w:instrText xml:space="preserve"> PAGEREF _Toc468733453 \h </w:instrText>
        </w:r>
        <w:r w:rsidR="0082455C">
          <w:rPr>
            <w:noProof/>
            <w:webHidden/>
          </w:rPr>
        </w:r>
        <w:r w:rsidR="0082455C">
          <w:rPr>
            <w:noProof/>
            <w:webHidden/>
          </w:rPr>
          <w:fldChar w:fldCharType="separate"/>
        </w:r>
        <w:r w:rsidR="0082455C">
          <w:rPr>
            <w:noProof/>
            <w:webHidden/>
          </w:rPr>
          <w:t>14</w:t>
        </w:r>
        <w:r w:rsidR="0082455C">
          <w:rPr>
            <w:noProof/>
            <w:webHidden/>
          </w:rPr>
          <w:fldChar w:fldCharType="end"/>
        </w:r>
      </w:hyperlink>
    </w:p>
    <w:p w:rsidR="0082455C" w:rsidRDefault="004A6E5E">
      <w:pPr>
        <w:pStyle w:val="TOC2"/>
        <w:tabs>
          <w:tab w:val="left" w:pos="880"/>
          <w:tab w:val="right" w:leader="dot" w:pos="9628"/>
        </w:tabs>
        <w:rPr>
          <w:rFonts w:asciiTheme="minorHAnsi" w:eastAsiaTheme="minorEastAsia" w:hAnsiTheme="minorHAnsi" w:cstheme="minorBidi"/>
          <w:noProof/>
          <w:sz w:val="22"/>
          <w:lang w:val="en-US"/>
        </w:rPr>
      </w:pPr>
      <w:hyperlink w:anchor="_Toc468733454" w:history="1">
        <w:r w:rsidR="0082455C" w:rsidRPr="00577385">
          <w:rPr>
            <w:rStyle w:val="Hyperlink"/>
            <w:noProof/>
          </w:rPr>
          <w:t>8.3</w:t>
        </w:r>
        <w:r w:rsidR="0082455C">
          <w:rPr>
            <w:rFonts w:asciiTheme="minorHAnsi" w:eastAsiaTheme="minorEastAsia" w:hAnsiTheme="minorHAnsi" w:cstheme="minorBidi"/>
            <w:noProof/>
            <w:sz w:val="22"/>
            <w:lang w:val="en-US"/>
          </w:rPr>
          <w:tab/>
        </w:r>
        <w:r w:rsidR="0082455C" w:rsidRPr="00577385">
          <w:rPr>
            <w:rStyle w:val="Hyperlink"/>
            <w:noProof/>
          </w:rPr>
          <w:t>Toteutettu toiminnallisuus</w:t>
        </w:r>
        <w:r w:rsidR="0082455C">
          <w:rPr>
            <w:noProof/>
            <w:webHidden/>
          </w:rPr>
          <w:tab/>
        </w:r>
        <w:r w:rsidR="0082455C">
          <w:rPr>
            <w:noProof/>
            <w:webHidden/>
          </w:rPr>
          <w:fldChar w:fldCharType="begin"/>
        </w:r>
        <w:r w:rsidR="0082455C">
          <w:rPr>
            <w:noProof/>
            <w:webHidden/>
          </w:rPr>
          <w:instrText xml:space="preserve"> PAGEREF _Toc468733454 \h </w:instrText>
        </w:r>
        <w:r w:rsidR="0082455C">
          <w:rPr>
            <w:noProof/>
            <w:webHidden/>
          </w:rPr>
        </w:r>
        <w:r w:rsidR="0082455C">
          <w:rPr>
            <w:noProof/>
            <w:webHidden/>
          </w:rPr>
          <w:fldChar w:fldCharType="separate"/>
        </w:r>
        <w:r w:rsidR="0082455C">
          <w:rPr>
            <w:noProof/>
            <w:webHidden/>
          </w:rPr>
          <w:t>15</w:t>
        </w:r>
        <w:r w:rsidR="0082455C">
          <w:rPr>
            <w:noProof/>
            <w:webHidden/>
          </w:rPr>
          <w:fldChar w:fldCharType="end"/>
        </w:r>
      </w:hyperlink>
    </w:p>
    <w:p w:rsidR="0082455C" w:rsidRDefault="004A6E5E">
      <w:pPr>
        <w:pStyle w:val="TOC2"/>
        <w:tabs>
          <w:tab w:val="left" w:pos="880"/>
          <w:tab w:val="right" w:leader="dot" w:pos="9628"/>
        </w:tabs>
        <w:rPr>
          <w:rFonts w:asciiTheme="minorHAnsi" w:eastAsiaTheme="minorEastAsia" w:hAnsiTheme="minorHAnsi" w:cstheme="minorBidi"/>
          <w:noProof/>
          <w:sz w:val="22"/>
          <w:lang w:val="en-US"/>
        </w:rPr>
      </w:pPr>
      <w:hyperlink w:anchor="_Toc468733455" w:history="1">
        <w:r w:rsidR="0082455C" w:rsidRPr="00577385">
          <w:rPr>
            <w:rStyle w:val="Hyperlink"/>
            <w:noProof/>
          </w:rPr>
          <w:t>8.4</w:t>
        </w:r>
        <w:r w:rsidR="0082455C">
          <w:rPr>
            <w:rFonts w:asciiTheme="minorHAnsi" w:eastAsiaTheme="minorEastAsia" w:hAnsiTheme="minorHAnsi" w:cstheme="minorBidi"/>
            <w:noProof/>
            <w:sz w:val="22"/>
            <w:lang w:val="en-US"/>
          </w:rPr>
          <w:tab/>
        </w:r>
        <w:r w:rsidR="0082455C" w:rsidRPr="00577385">
          <w:rPr>
            <w:rStyle w:val="Hyperlink"/>
            <w:noProof/>
          </w:rPr>
          <w:t>Toteuttamaton toiminnallisuus</w:t>
        </w:r>
        <w:r w:rsidR="0082455C">
          <w:rPr>
            <w:noProof/>
            <w:webHidden/>
          </w:rPr>
          <w:tab/>
        </w:r>
        <w:r w:rsidR="0082455C">
          <w:rPr>
            <w:noProof/>
            <w:webHidden/>
          </w:rPr>
          <w:fldChar w:fldCharType="begin"/>
        </w:r>
        <w:r w:rsidR="0082455C">
          <w:rPr>
            <w:noProof/>
            <w:webHidden/>
          </w:rPr>
          <w:instrText xml:space="preserve"> PAGEREF _Toc468733455 \h </w:instrText>
        </w:r>
        <w:r w:rsidR="0082455C">
          <w:rPr>
            <w:noProof/>
            <w:webHidden/>
          </w:rPr>
        </w:r>
        <w:r w:rsidR="0082455C">
          <w:rPr>
            <w:noProof/>
            <w:webHidden/>
          </w:rPr>
          <w:fldChar w:fldCharType="separate"/>
        </w:r>
        <w:r w:rsidR="0082455C">
          <w:rPr>
            <w:noProof/>
            <w:webHidden/>
          </w:rPr>
          <w:t>15</w:t>
        </w:r>
        <w:r w:rsidR="0082455C">
          <w:rPr>
            <w:noProof/>
            <w:webHidden/>
          </w:rPr>
          <w:fldChar w:fldCharType="end"/>
        </w:r>
      </w:hyperlink>
    </w:p>
    <w:p w:rsidR="0082455C" w:rsidRDefault="004A6E5E">
      <w:pPr>
        <w:pStyle w:val="TOC2"/>
        <w:tabs>
          <w:tab w:val="left" w:pos="880"/>
          <w:tab w:val="right" w:leader="dot" w:pos="9628"/>
        </w:tabs>
        <w:rPr>
          <w:rFonts w:asciiTheme="minorHAnsi" w:eastAsiaTheme="minorEastAsia" w:hAnsiTheme="minorHAnsi" w:cstheme="minorBidi"/>
          <w:noProof/>
          <w:sz w:val="22"/>
          <w:lang w:val="en-US"/>
        </w:rPr>
      </w:pPr>
      <w:hyperlink w:anchor="_Toc468733456" w:history="1">
        <w:r w:rsidR="0082455C" w:rsidRPr="00577385">
          <w:rPr>
            <w:rStyle w:val="Hyperlink"/>
            <w:noProof/>
          </w:rPr>
          <w:t>8.5</w:t>
        </w:r>
        <w:r w:rsidR="0082455C">
          <w:rPr>
            <w:rFonts w:asciiTheme="minorHAnsi" w:eastAsiaTheme="minorEastAsia" w:hAnsiTheme="minorHAnsi" w:cstheme="minorBidi"/>
            <w:noProof/>
            <w:sz w:val="22"/>
            <w:lang w:val="en-US"/>
          </w:rPr>
          <w:tab/>
        </w:r>
        <w:r w:rsidR="0082455C" w:rsidRPr="00577385">
          <w:rPr>
            <w:rStyle w:val="Hyperlink"/>
            <w:noProof/>
          </w:rPr>
          <w:t>Luokkien eroavaisuudet suunniteltuihin</w:t>
        </w:r>
        <w:r w:rsidR="0082455C">
          <w:rPr>
            <w:noProof/>
            <w:webHidden/>
          </w:rPr>
          <w:tab/>
        </w:r>
        <w:r w:rsidR="0082455C">
          <w:rPr>
            <w:noProof/>
            <w:webHidden/>
          </w:rPr>
          <w:fldChar w:fldCharType="begin"/>
        </w:r>
        <w:r w:rsidR="0082455C">
          <w:rPr>
            <w:noProof/>
            <w:webHidden/>
          </w:rPr>
          <w:instrText xml:space="preserve"> PAGEREF _Toc468733456 \h </w:instrText>
        </w:r>
        <w:r w:rsidR="0082455C">
          <w:rPr>
            <w:noProof/>
            <w:webHidden/>
          </w:rPr>
        </w:r>
        <w:r w:rsidR="0082455C">
          <w:rPr>
            <w:noProof/>
            <w:webHidden/>
          </w:rPr>
          <w:fldChar w:fldCharType="separate"/>
        </w:r>
        <w:r w:rsidR="0082455C">
          <w:rPr>
            <w:noProof/>
            <w:webHidden/>
          </w:rPr>
          <w:t>15</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57" w:history="1">
        <w:r w:rsidR="0082455C" w:rsidRPr="00577385">
          <w:rPr>
            <w:rStyle w:val="Hyperlink"/>
            <w:noProof/>
          </w:rPr>
          <w:t>9</w:t>
        </w:r>
        <w:r w:rsidR="0082455C">
          <w:rPr>
            <w:rFonts w:asciiTheme="minorHAnsi" w:eastAsiaTheme="minorEastAsia" w:hAnsiTheme="minorHAnsi" w:cstheme="minorBidi"/>
            <w:b w:val="0"/>
            <w:noProof/>
            <w:sz w:val="22"/>
            <w:lang w:val="en-US"/>
          </w:rPr>
          <w:tab/>
        </w:r>
        <w:r w:rsidR="0082455C" w:rsidRPr="00577385">
          <w:rPr>
            <w:rStyle w:val="Hyperlink"/>
            <w:noProof/>
          </w:rPr>
          <w:t>Laadunvarmistus ja testaus</w:t>
        </w:r>
        <w:r w:rsidR="0082455C">
          <w:rPr>
            <w:noProof/>
            <w:webHidden/>
          </w:rPr>
          <w:tab/>
        </w:r>
        <w:r w:rsidR="0082455C">
          <w:rPr>
            <w:noProof/>
            <w:webHidden/>
          </w:rPr>
          <w:fldChar w:fldCharType="begin"/>
        </w:r>
        <w:r w:rsidR="0082455C">
          <w:rPr>
            <w:noProof/>
            <w:webHidden/>
          </w:rPr>
          <w:instrText xml:space="preserve"> PAGEREF _Toc468733457 \h </w:instrText>
        </w:r>
        <w:r w:rsidR="0082455C">
          <w:rPr>
            <w:noProof/>
            <w:webHidden/>
          </w:rPr>
        </w:r>
        <w:r w:rsidR="0082455C">
          <w:rPr>
            <w:noProof/>
            <w:webHidden/>
          </w:rPr>
          <w:fldChar w:fldCharType="separate"/>
        </w:r>
        <w:r w:rsidR="0082455C">
          <w:rPr>
            <w:noProof/>
            <w:webHidden/>
          </w:rPr>
          <w:t>16</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58" w:history="1">
        <w:r w:rsidR="0082455C" w:rsidRPr="00577385">
          <w:rPr>
            <w:rStyle w:val="Hyperlink"/>
            <w:noProof/>
          </w:rPr>
          <w:t>10</w:t>
        </w:r>
        <w:r w:rsidR="0082455C">
          <w:rPr>
            <w:rFonts w:asciiTheme="minorHAnsi" w:eastAsiaTheme="minorEastAsia" w:hAnsiTheme="minorHAnsi" w:cstheme="minorBidi"/>
            <w:b w:val="0"/>
            <w:noProof/>
            <w:sz w:val="22"/>
            <w:lang w:val="en-US"/>
          </w:rPr>
          <w:tab/>
        </w:r>
        <w:r w:rsidR="0082455C" w:rsidRPr="00577385">
          <w:rPr>
            <w:rStyle w:val="Hyperlink"/>
            <w:noProof/>
          </w:rPr>
          <w:t>Ongelmat</w:t>
        </w:r>
        <w:r w:rsidR="0082455C">
          <w:rPr>
            <w:noProof/>
            <w:webHidden/>
          </w:rPr>
          <w:tab/>
        </w:r>
        <w:r w:rsidR="0082455C">
          <w:rPr>
            <w:noProof/>
            <w:webHidden/>
          </w:rPr>
          <w:fldChar w:fldCharType="begin"/>
        </w:r>
        <w:r w:rsidR="0082455C">
          <w:rPr>
            <w:noProof/>
            <w:webHidden/>
          </w:rPr>
          <w:instrText xml:space="preserve"> PAGEREF _Toc468733458 \h </w:instrText>
        </w:r>
        <w:r w:rsidR="0082455C">
          <w:rPr>
            <w:noProof/>
            <w:webHidden/>
          </w:rPr>
        </w:r>
        <w:r w:rsidR="0082455C">
          <w:rPr>
            <w:noProof/>
            <w:webHidden/>
          </w:rPr>
          <w:fldChar w:fldCharType="separate"/>
        </w:r>
        <w:r w:rsidR="0082455C">
          <w:rPr>
            <w:noProof/>
            <w:webHidden/>
          </w:rPr>
          <w:t>16</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59" w:history="1">
        <w:r w:rsidR="0082455C" w:rsidRPr="00577385">
          <w:rPr>
            <w:rStyle w:val="Hyperlink"/>
            <w:noProof/>
          </w:rPr>
          <w:t>10.1</w:t>
        </w:r>
        <w:r w:rsidR="0082455C">
          <w:rPr>
            <w:rFonts w:asciiTheme="minorHAnsi" w:eastAsiaTheme="minorEastAsia" w:hAnsiTheme="minorHAnsi" w:cstheme="minorBidi"/>
            <w:noProof/>
            <w:sz w:val="22"/>
            <w:lang w:val="en-US"/>
          </w:rPr>
          <w:tab/>
        </w:r>
        <w:r w:rsidR="0082455C" w:rsidRPr="00577385">
          <w:rPr>
            <w:rStyle w:val="Hyperlink"/>
            <w:noProof/>
          </w:rPr>
          <w:t>Ratkaistut ongelmat kehityksen aikana</w:t>
        </w:r>
        <w:r w:rsidR="0082455C">
          <w:rPr>
            <w:noProof/>
            <w:webHidden/>
          </w:rPr>
          <w:tab/>
        </w:r>
        <w:r w:rsidR="0082455C">
          <w:rPr>
            <w:noProof/>
            <w:webHidden/>
          </w:rPr>
          <w:fldChar w:fldCharType="begin"/>
        </w:r>
        <w:r w:rsidR="0082455C">
          <w:rPr>
            <w:noProof/>
            <w:webHidden/>
          </w:rPr>
          <w:instrText xml:space="preserve"> PAGEREF _Toc468733459 \h </w:instrText>
        </w:r>
        <w:r w:rsidR="0082455C">
          <w:rPr>
            <w:noProof/>
            <w:webHidden/>
          </w:rPr>
        </w:r>
        <w:r w:rsidR="0082455C">
          <w:rPr>
            <w:noProof/>
            <w:webHidden/>
          </w:rPr>
          <w:fldChar w:fldCharType="separate"/>
        </w:r>
        <w:r w:rsidR="0082455C">
          <w:rPr>
            <w:noProof/>
            <w:webHidden/>
          </w:rPr>
          <w:t>16</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60" w:history="1">
        <w:r w:rsidR="0082455C" w:rsidRPr="00577385">
          <w:rPr>
            <w:rStyle w:val="Hyperlink"/>
            <w:noProof/>
          </w:rPr>
          <w:t>10.2</w:t>
        </w:r>
        <w:r w:rsidR="0082455C">
          <w:rPr>
            <w:rFonts w:asciiTheme="minorHAnsi" w:eastAsiaTheme="minorEastAsia" w:hAnsiTheme="minorHAnsi" w:cstheme="minorBidi"/>
            <w:noProof/>
            <w:sz w:val="22"/>
            <w:lang w:val="en-US"/>
          </w:rPr>
          <w:tab/>
        </w:r>
        <w:r w:rsidR="0082455C" w:rsidRPr="00577385">
          <w:rPr>
            <w:rStyle w:val="Hyperlink"/>
            <w:noProof/>
          </w:rPr>
          <w:t>Yhä olemassalevat ongelmat ja niiden ratkaiseminen</w:t>
        </w:r>
        <w:r w:rsidR="0082455C">
          <w:rPr>
            <w:noProof/>
            <w:webHidden/>
          </w:rPr>
          <w:tab/>
        </w:r>
        <w:r w:rsidR="0082455C">
          <w:rPr>
            <w:noProof/>
            <w:webHidden/>
          </w:rPr>
          <w:fldChar w:fldCharType="begin"/>
        </w:r>
        <w:r w:rsidR="0082455C">
          <w:rPr>
            <w:noProof/>
            <w:webHidden/>
          </w:rPr>
          <w:instrText xml:space="preserve"> PAGEREF _Toc468733460 \h </w:instrText>
        </w:r>
        <w:r w:rsidR="0082455C">
          <w:rPr>
            <w:noProof/>
            <w:webHidden/>
          </w:rPr>
        </w:r>
        <w:r w:rsidR="0082455C">
          <w:rPr>
            <w:noProof/>
            <w:webHidden/>
          </w:rPr>
          <w:fldChar w:fldCharType="separate"/>
        </w:r>
        <w:r w:rsidR="0082455C">
          <w:rPr>
            <w:noProof/>
            <w:webHidden/>
          </w:rPr>
          <w:t>17</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61" w:history="1">
        <w:r w:rsidR="0082455C" w:rsidRPr="00577385">
          <w:rPr>
            <w:rStyle w:val="Hyperlink"/>
            <w:noProof/>
          </w:rPr>
          <w:t>10.3</w:t>
        </w:r>
        <w:r w:rsidR="0082455C">
          <w:rPr>
            <w:rFonts w:asciiTheme="minorHAnsi" w:eastAsiaTheme="minorEastAsia" w:hAnsiTheme="minorHAnsi" w:cstheme="minorBidi"/>
            <w:noProof/>
            <w:sz w:val="22"/>
            <w:lang w:val="en-US"/>
          </w:rPr>
          <w:tab/>
        </w:r>
        <w:r w:rsidR="0082455C" w:rsidRPr="00577385">
          <w:rPr>
            <w:rStyle w:val="Hyperlink"/>
            <w:noProof/>
          </w:rPr>
          <w:t>Tunnetut virhetilanteet</w:t>
        </w:r>
        <w:r w:rsidR="0082455C">
          <w:rPr>
            <w:noProof/>
            <w:webHidden/>
          </w:rPr>
          <w:tab/>
        </w:r>
        <w:r w:rsidR="0082455C">
          <w:rPr>
            <w:noProof/>
            <w:webHidden/>
          </w:rPr>
          <w:fldChar w:fldCharType="begin"/>
        </w:r>
        <w:r w:rsidR="0082455C">
          <w:rPr>
            <w:noProof/>
            <w:webHidden/>
          </w:rPr>
          <w:instrText xml:space="preserve"> PAGEREF _Toc468733461 \h </w:instrText>
        </w:r>
        <w:r w:rsidR="0082455C">
          <w:rPr>
            <w:noProof/>
            <w:webHidden/>
          </w:rPr>
        </w:r>
        <w:r w:rsidR="0082455C">
          <w:rPr>
            <w:noProof/>
            <w:webHidden/>
          </w:rPr>
          <w:fldChar w:fldCharType="separate"/>
        </w:r>
        <w:r w:rsidR="0082455C">
          <w:rPr>
            <w:noProof/>
            <w:webHidden/>
          </w:rPr>
          <w:t>18</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62" w:history="1">
        <w:r w:rsidR="0082455C" w:rsidRPr="00577385">
          <w:rPr>
            <w:rStyle w:val="Hyperlink"/>
            <w:noProof/>
          </w:rPr>
          <w:t>11</w:t>
        </w:r>
        <w:r w:rsidR="0082455C">
          <w:rPr>
            <w:rFonts w:asciiTheme="minorHAnsi" w:eastAsiaTheme="minorEastAsia" w:hAnsiTheme="minorHAnsi" w:cstheme="minorBidi"/>
            <w:b w:val="0"/>
            <w:noProof/>
            <w:sz w:val="22"/>
            <w:lang w:val="en-US"/>
          </w:rPr>
          <w:tab/>
        </w:r>
        <w:r w:rsidR="0082455C" w:rsidRPr="00577385">
          <w:rPr>
            <w:rStyle w:val="Hyperlink"/>
            <w:noProof/>
          </w:rPr>
          <w:t>Analyysi</w:t>
        </w:r>
        <w:r w:rsidR="0082455C">
          <w:rPr>
            <w:noProof/>
            <w:webHidden/>
          </w:rPr>
          <w:tab/>
        </w:r>
        <w:r w:rsidR="0082455C">
          <w:rPr>
            <w:noProof/>
            <w:webHidden/>
          </w:rPr>
          <w:fldChar w:fldCharType="begin"/>
        </w:r>
        <w:r w:rsidR="0082455C">
          <w:rPr>
            <w:noProof/>
            <w:webHidden/>
          </w:rPr>
          <w:instrText xml:space="preserve"> PAGEREF _Toc468733462 \h </w:instrText>
        </w:r>
        <w:r w:rsidR="0082455C">
          <w:rPr>
            <w:noProof/>
            <w:webHidden/>
          </w:rPr>
        </w:r>
        <w:r w:rsidR="0082455C">
          <w:rPr>
            <w:noProof/>
            <w:webHidden/>
          </w:rPr>
          <w:fldChar w:fldCharType="separate"/>
        </w:r>
        <w:r w:rsidR="0082455C">
          <w:rPr>
            <w:noProof/>
            <w:webHidden/>
          </w:rPr>
          <w:t>18</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63" w:history="1">
        <w:r w:rsidR="0082455C" w:rsidRPr="00577385">
          <w:rPr>
            <w:rStyle w:val="Hyperlink"/>
            <w:noProof/>
          </w:rPr>
          <w:t>11.1</w:t>
        </w:r>
        <w:r w:rsidR="0082455C">
          <w:rPr>
            <w:rFonts w:asciiTheme="minorHAnsi" w:eastAsiaTheme="minorEastAsia" w:hAnsiTheme="minorHAnsi" w:cstheme="minorBidi"/>
            <w:noProof/>
            <w:sz w:val="22"/>
            <w:lang w:val="en-US"/>
          </w:rPr>
          <w:tab/>
        </w:r>
        <w:r w:rsidR="0082455C" w:rsidRPr="00577385">
          <w:rPr>
            <w:rStyle w:val="Hyperlink"/>
            <w:noProof/>
          </w:rPr>
          <w:t>Mitä opittiin</w:t>
        </w:r>
        <w:r w:rsidR="0082455C">
          <w:rPr>
            <w:noProof/>
            <w:webHidden/>
          </w:rPr>
          <w:tab/>
        </w:r>
        <w:r w:rsidR="0082455C">
          <w:rPr>
            <w:noProof/>
            <w:webHidden/>
          </w:rPr>
          <w:fldChar w:fldCharType="begin"/>
        </w:r>
        <w:r w:rsidR="0082455C">
          <w:rPr>
            <w:noProof/>
            <w:webHidden/>
          </w:rPr>
          <w:instrText xml:space="preserve"> PAGEREF _Toc468733463 \h </w:instrText>
        </w:r>
        <w:r w:rsidR="0082455C">
          <w:rPr>
            <w:noProof/>
            <w:webHidden/>
          </w:rPr>
        </w:r>
        <w:r w:rsidR="0082455C">
          <w:rPr>
            <w:noProof/>
            <w:webHidden/>
          </w:rPr>
          <w:fldChar w:fldCharType="separate"/>
        </w:r>
        <w:r w:rsidR="0082455C">
          <w:rPr>
            <w:noProof/>
            <w:webHidden/>
          </w:rPr>
          <w:t>18</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64" w:history="1">
        <w:r w:rsidR="0082455C" w:rsidRPr="00577385">
          <w:rPr>
            <w:rStyle w:val="Hyperlink"/>
            <w:noProof/>
          </w:rPr>
          <w:t>11.2</w:t>
        </w:r>
        <w:r w:rsidR="0082455C">
          <w:rPr>
            <w:rFonts w:asciiTheme="minorHAnsi" w:eastAsiaTheme="minorEastAsia" w:hAnsiTheme="minorHAnsi" w:cstheme="minorBidi"/>
            <w:noProof/>
            <w:sz w:val="22"/>
            <w:lang w:val="en-US"/>
          </w:rPr>
          <w:tab/>
        </w:r>
        <w:r w:rsidR="0082455C" w:rsidRPr="00577385">
          <w:rPr>
            <w:rStyle w:val="Hyperlink"/>
            <w:noProof/>
          </w:rPr>
          <w:t>Mitä tulisi opetella lisää</w:t>
        </w:r>
        <w:r w:rsidR="0082455C">
          <w:rPr>
            <w:noProof/>
            <w:webHidden/>
          </w:rPr>
          <w:tab/>
        </w:r>
        <w:r w:rsidR="0082455C">
          <w:rPr>
            <w:noProof/>
            <w:webHidden/>
          </w:rPr>
          <w:fldChar w:fldCharType="begin"/>
        </w:r>
        <w:r w:rsidR="0082455C">
          <w:rPr>
            <w:noProof/>
            <w:webHidden/>
          </w:rPr>
          <w:instrText xml:space="preserve"> PAGEREF _Toc468733464 \h </w:instrText>
        </w:r>
        <w:r w:rsidR="0082455C">
          <w:rPr>
            <w:noProof/>
            <w:webHidden/>
          </w:rPr>
        </w:r>
        <w:r w:rsidR="0082455C">
          <w:rPr>
            <w:noProof/>
            <w:webHidden/>
          </w:rPr>
          <w:fldChar w:fldCharType="separate"/>
        </w:r>
        <w:r w:rsidR="0082455C">
          <w:rPr>
            <w:noProof/>
            <w:webHidden/>
          </w:rPr>
          <w:t>18</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65" w:history="1">
        <w:r w:rsidR="0082455C" w:rsidRPr="00577385">
          <w:rPr>
            <w:rStyle w:val="Hyperlink"/>
            <w:noProof/>
          </w:rPr>
          <w:t>11.3</w:t>
        </w:r>
        <w:r w:rsidR="0082455C">
          <w:rPr>
            <w:rFonts w:asciiTheme="minorHAnsi" w:eastAsiaTheme="minorEastAsia" w:hAnsiTheme="minorHAnsi" w:cstheme="minorBidi"/>
            <w:noProof/>
            <w:sz w:val="22"/>
            <w:lang w:val="en-US"/>
          </w:rPr>
          <w:tab/>
        </w:r>
        <w:r w:rsidR="0082455C" w:rsidRPr="00577385">
          <w:rPr>
            <w:rStyle w:val="Hyperlink"/>
            <w:noProof/>
          </w:rPr>
          <w:t>Suurimmat haasteet</w:t>
        </w:r>
        <w:r w:rsidR="0082455C">
          <w:rPr>
            <w:noProof/>
            <w:webHidden/>
          </w:rPr>
          <w:tab/>
        </w:r>
        <w:r w:rsidR="0082455C">
          <w:rPr>
            <w:noProof/>
            <w:webHidden/>
          </w:rPr>
          <w:fldChar w:fldCharType="begin"/>
        </w:r>
        <w:r w:rsidR="0082455C">
          <w:rPr>
            <w:noProof/>
            <w:webHidden/>
          </w:rPr>
          <w:instrText xml:space="preserve"> PAGEREF _Toc468733465 \h </w:instrText>
        </w:r>
        <w:r w:rsidR="0082455C">
          <w:rPr>
            <w:noProof/>
            <w:webHidden/>
          </w:rPr>
        </w:r>
        <w:r w:rsidR="0082455C">
          <w:rPr>
            <w:noProof/>
            <w:webHidden/>
          </w:rPr>
          <w:fldChar w:fldCharType="separate"/>
        </w:r>
        <w:r w:rsidR="0082455C">
          <w:rPr>
            <w:noProof/>
            <w:webHidden/>
          </w:rPr>
          <w:t>19</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66" w:history="1">
        <w:r w:rsidR="0082455C" w:rsidRPr="00577385">
          <w:rPr>
            <w:rStyle w:val="Hyperlink"/>
            <w:noProof/>
          </w:rPr>
          <w:t>11.4</w:t>
        </w:r>
        <w:r w:rsidR="0082455C">
          <w:rPr>
            <w:rFonts w:asciiTheme="minorHAnsi" w:eastAsiaTheme="minorEastAsia" w:hAnsiTheme="minorHAnsi" w:cstheme="minorBidi"/>
            <w:noProof/>
            <w:sz w:val="22"/>
            <w:lang w:val="en-US"/>
          </w:rPr>
          <w:tab/>
        </w:r>
        <w:r w:rsidR="0082455C" w:rsidRPr="00577385">
          <w:rPr>
            <w:rStyle w:val="Hyperlink"/>
            <w:noProof/>
          </w:rPr>
          <w:t>Mikä olisi pitänyt tehdä toisin</w:t>
        </w:r>
        <w:r w:rsidR="0082455C">
          <w:rPr>
            <w:noProof/>
            <w:webHidden/>
          </w:rPr>
          <w:tab/>
        </w:r>
        <w:r w:rsidR="0082455C">
          <w:rPr>
            <w:noProof/>
            <w:webHidden/>
          </w:rPr>
          <w:fldChar w:fldCharType="begin"/>
        </w:r>
        <w:r w:rsidR="0082455C">
          <w:rPr>
            <w:noProof/>
            <w:webHidden/>
          </w:rPr>
          <w:instrText xml:space="preserve"> PAGEREF _Toc468733466 \h </w:instrText>
        </w:r>
        <w:r w:rsidR="0082455C">
          <w:rPr>
            <w:noProof/>
            <w:webHidden/>
          </w:rPr>
        </w:r>
        <w:r w:rsidR="0082455C">
          <w:rPr>
            <w:noProof/>
            <w:webHidden/>
          </w:rPr>
          <w:fldChar w:fldCharType="separate"/>
        </w:r>
        <w:r w:rsidR="0082455C">
          <w:rPr>
            <w:noProof/>
            <w:webHidden/>
          </w:rPr>
          <w:t>19</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67" w:history="1">
        <w:r w:rsidR="0082455C" w:rsidRPr="00577385">
          <w:rPr>
            <w:rStyle w:val="Hyperlink"/>
            <w:noProof/>
          </w:rPr>
          <w:t>11.5</w:t>
        </w:r>
        <w:r w:rsidR="0082455C">
          <w:rPr>
            <w:rFonts w:asciiTheme="minorHAnsi" w:eastAsiaTheme="minorEastAsia" w:hAnsiTheme="minorHAnsi" w:cstheme="minorBidi"/>
            <w:noProof/>
            <w:sz w:val="22"/>
            <w:lang w:val="en-US"/>
          </w:rPr>
          <w:tab/>
        </w:r>
        <w:r w:rsidR="0082455C" w:rsidRPr="00577385">
          <w:rPr>
            <w:rStyle w:val="Hyperlink"/>
            <w:noProof/>
          </w:rPr>
          <w:t>Jatkokehitys</w:t>
        </w:r>
        <w:r w:rsidR="0082455C">
          <w:rPr>
            <w:noProof/>
            <w:webHidden/>
          </w:rPr>
          <w:tab/>
        </w:r>
        <w:r w:rsidR="0082455C">
          <w:rPr>
            <w:noProof/>
            <w:webHidden/>
          </w:rPr>
          <w:fldChar w:fldCharType="begin"/>
        </w:r>
        <w:r w:rsidR="0082455C">
          <w:rPr>
            <w:noProof/>
            <w:webHidden/>
          </w:rPr>
          <w:instrText xml:space="preserve"> PAGEREF _Toc468733467 \h </w:instrText>
        </w:r>
        <w:r w:rsidR="0082455C">
          <w:rPr>
            <w:noProof/>
            <w:webHidden/>
          </w:rPr>
        </w:r>
        <w:r w:rsidR="0082455C">
          <w:rPr>
            <w:noProof/>
            <w:webHidden/>
          </w:rPr>
          <w:fldChar w:fldCharType="separate"/>
        </w:r>
        <w:r w:rsidR="0082455C">
          <w:rPr>
            <w:noProof/>
            <w:webHidden/>
          </w:rPr>
          <w:t>19</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68" w:history="1">
        <w:r w:rsidR="0082455C" w:rsidRPr="00577385">
          <w:rPr>
            <w:rStyle w:val="Hyperlink"/>
            <w:noProof/>
          </w:rPr>
          <w:t>11.6</w:t>
        </w:r>
        <w:r w:rsidR="0082455C">
          <w:rPr>
            <w:rFonts w:asciiTheme="minorHAnsi" w:eastAsiaTheme="minorEastAsia" w:hAnsiTheme="minorHAnsi" w:cstheme="minorBidi"/>
            <w:noProof/>
            <w:sz w:val="22"/>
            <w:lang w:val="en-US"/>
          </w:rPr>
          <w:tab/>
        </w:r>
        <w:r w:rsidR="0082455C" w:rsidRPr="00577385">
          <w:rPr>
            <w:rStyle w:val="Hyperlink"/>
            <w:noProof/>
          </w:rPr>
          <w:t>Kommunikointi</w:t>
        </w:r>
        <w:r w:rsidR="0082455C">
          <w:rPr>
            <w:noProof/>
            <w:webHidden/>
          </w:rPr>
          <w:tab/>
        </w:r>
        <w:r w:rsidR="0082455C">
          <w:rPr>
            <w:noProof/>
            <w:webHidden/>
          </w:rPr>
          <w:fldChar w:fldCharType="begin"/>
        </w:r>
        <w:r w:rsidR="0082455C">
          <w:rPr>
            <w:noProof/>
            <w:webHidden/>
          </w:rPr>
          <w:instrText xml:space="preserve"> PAGEREF _Toc468733468 \h </w:instrText>
        </w:r>
        <w:r w:rsidR="0082455C">
          <w:rPr>
            <w:noProof/>
            <w:webHidden/>
          </w:rPr>
        </w:r>
        <w:r w:rsidR="0082455C">
          <w:rPr>
            <w:noProof/>
            <w:webHidden/>
          </w:rPr>
          <w:fldChar w:fldCharType="separate"/>
        </w:r>
        <w:r w:rsidR="0082455C">
          <w:rPr>
            <w:noProof/>
            <w:webHidden/>
          </w:rPr>
          <w:t>20</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69" w:history="1">
        <w:r w:rsidR="0082455C" w:rsidRPr="00577385">
          <w:rPr>
            <w:rStyle w:val="Hyperlink"/>
            <w:noProof/>
          </w:rPr>
          <w:t>11.7</w:t>
        </w:r>
        <w:r w:rsidR="0082455C">
          <w:rPr>
            <w:rFonts w:asciiTheme="minorHAnsi" w:eastAsiaTheme="minorEastAsia" w:hAnsiTheme="minorHAnsi" w:cstheme="minorBidi"/>
            <w:noProof/>
            <w:sz w:val="22"/>
            <w:lang w:val="en-US"/>
          </w:rPr>
          <w:tab/>
        </w:r>
        <w:r w:rsidR="0082455C" w:rsidRPr="00577385">
          <w:rPr>
            <w:rStyle w:val="Hyperlink"/>
            <w:noProof/>
          </w:rPr>
          <w:t>Vastuunjako</w:t>
        </w:r>
        <w:r w:rsidR="0082455C">
          <w:rPr>
            <w:noProof/>
            <w:webHidden/>
          </w:rPr>
          <w:tab/>
        </w:r>
        <w:r w:rsidR="0082455C">
          <w:rPr>
            <w:noProof/>
            <w:webHidden/>
          </w:rPr>
          <w:fldChar w:fldCharType="begin"/>
        </w:r>
        <w:r w:rsidR="0082455C">
          <w:rPr>
            <w:noProof/>
            <w:webHidden/>
          </w:rPr>
          <w:instrText xml:space="preserve"> PAGEREF _Toc468733469 \h </w:instrText>
        </w:r>
        <w:r w:rsidR="0082455C">
          <w:rPr>
            <w:noProof/>
            <w:webHidden/>
          </w:rPr>
        </w:r>
        <w:r w:rsidR="0082455C">
          <w:rPr>
            <w:noProof/>
            <w:webHidden/>
          </w:rPr>
          <w:fldChar w:fldCharType="separate"/>
        </w:r>
        <w:r w:rsidR="0082455C">
          <w:rPr>
            <w:noProof/>
            <w:webHidden/>
          </w:rPr>
          <w:t>20</w:t>
        </w:r>
        <w:r w:rsidR="0082455C">
          <w:rPr>
            <w:noProof/>
            <w:webHidden/>
          </w:rPr>
          <w:fldChar w:fldCharType="end"/>
        </w:r>
      </w:hyperlink>
    </w:p>
    <w:p w:rsidR="0082455C" w:rsidRDefault="004A6E5E">
      <w:pPr>
        <w:pStyle w:val="TOC2"/>
        <w:tabs>
          <w:tab w:val="left" w:pos="1100"/>
          <w:tab w:val="right" w:leader="dot" w:pos="9628"/>
        </w:tabs>
        <w:rPr>
          <w:rFonts w:asciiTheme="minorHAnsi" w:eastAsiaTheme="minorEastAsia" w:hAnsiTheme="minorHAnsi" w:cstheme="minorBidi"/>
          <w:noProof/>
          <w:sz w:val="22"/>
          <w:lang w:val="en-US"/>
        </w:rPr>
      </w:pPr>
      <w:hyperlink w:anchor="_Toc468733470" w:history="1">
        <w:r w:rsidR="0082455C" w:rsidRPr="00577385">
          <w:rPr>
            <w:rStyle w:val="Hyperlink"/>
            <w:noProof/>
          </w:rPr>
          <w:t>11.8</w:t>
        </w:r>
        <w:r w:rsidR="0082455C">
          <w:rPr>
            <w:rFonts w:asciiTheme="minorHAnsi" w:eastAsiaTheme="minorEastAsia" w:hAnsiTheme="minorHAnsi" w:cstheme="minorBidi"/>
            <w:noProof/>
            <w:sz w:val="22"/>
            <w:lang w:val="en-US"/>
          </w:rPr>
          <w:tab/>
        </w:r>
        <w:r w:rsidR="0082455C" w:rsidRPr="00577385">
          <w:rPr>
            <w:rStyle w:val="Hyperlink"/>
            <w:noProof/>
          </w:rPr>
          <w:t>Toteutukseen kuluneet resurssit</w:t>
        </w:r>
        <w:r w:rsidR="0082455C">
          <w:rPr>
            <w:noProof/>
            <w:webHidden/>
          </w:rPr>
          <w:tab/>
        </w:r>
        <w:r w:rsidR="0082455C">
          <w:rPr>
            <w:noProof/>
            <w:webHidden/>
          </w:rPr>
          <w:fldChar w:fldCharType="begin"/>
        </w:r>
        <w:r w:rsidR="0082455C">
          <w:rPr>
            <w:noProof/>
            <w:webHidden/>
          </w:rPr>
          <w:instrText xml:space="preserve"> PAGEREF _Toc468733470 \h </w:instrText>
        </w:r>
        <w:r w:rsidR="0082455C">
          <w:rPr>
            <w:noProof/>
            <w:webHidden/>
          </w:rPr>
        </w:r>
        <w:r w:rsidR="0082455C">
          <w:rPr>
            <w:noProof/>
            <w:webHidden/>
          </w:rPr>
          <w:fldChar w:fldCharType="separate"/>
        </w:r>
        <w:r w:rsidR="0082455C">
          <w:rPr>
            <w:noProof/>
            <w:webHidden/>
          </w:rPr>
          <w:t>21</w:t>
        </w:r>
        <w:r w:rsidR="0082455C">
          <w:rPr>
            <w:noProof/>
            <w:webHidden/>
          </w:rPr>
          <w:fldChar w:fldCharType="end"/>
        </w:r>
      </w:hyperlink>
    </w:p>
    <w:p w:rsidR="0082455C" w:rsidRDefault="004A6E5E">
      <w:pPr>
        <w:pStyle w:val="TOC1"/>
        <w:tabs>
          <w:tab w:val="left" w:pos="482"/>
          <w:tab w:val="right" w:leader="dot" w:pos="9628"/>
        </w:tabs>
        <w:rPr>
          <w:rFonts w:asciiTheme="minorHAnsi" w:eastAsiaTheme="minorEastAsia" w:hAnsiTheme="minorHAnsi" w:cstheme="minorBidi"/>
          <w:b w:val="0"/>
          <w:noProof/>
          <w:sz w:val="22"/>
          <w:lang w:val="en-US"/>
        </w:rPr>
      </w:pPr>
      <w:hyperlink w:anchor="_Toc468733471" w:history="1">
        <w:r w:rsidR="0082455C" w:rsidRPr="00577385">
          <w:rPr>
            <w:rStyle w:val="Hyperlink"/>
            <w:noProof/>
          </w:rPr>
          <w:t>12</w:t>
        </w:r>
        <w:r w:rsidR="0082455C">
          <w:rPr>
            <w:rFonts w:asciiTheme="minorHAnsi" w:eastAsiaTheme="minorEastAsia" w:hAnsiTheme="minorHAnsi" w:cstheme="minorBidi"/>
            <w:b w:val="0"/>
            <w:noProof/>
            <w:sz w:val="22"/>
            <w:lang w:val="en-US"/>
          </w:rPr>
          <w:tab/>
        </w:r>
        <w:r w:rsidR="0082455C" w:rsidRPr="00577385">
          <w:rPr>
            <w:rStyle w:val="Hyperlink"/>
            <w:noProof/>
          </w:rPr>
          <w:t>Arviointi</w:t>
        </w:r>
        <w:r w:rsidR="0082455C">
          <w:rPr>
            <w:noProof/>
            <w:webHidden/>
          </w:rPr>
          <w:tab/>
        </w:r>
        <w:r w:rsidR="0082455C">
          <w:rPr>
            <w:noProof/>
            <w:webHidden/>
          </w:rPr>
          <w:fldChar w:fldCharType="begin"/>
        </w:r>
        <w:r w:rsidR="0082455C">
          <w:rPr>
            <w:noProof/>
            <w:webHidden/>
          </w:rPr>
          <w:instrText xml:space="preserve"> PAGEREF _Toc468733471 \h </w:instrText>
        </w:r>
        <w:r w:rsidR="0082455C">
          <w:rPr>
            <w:noProof/>
            <w:webHidden/>
          </w:rPr>
        </w:r>
        <w:r w:rsidR="0082455C">
          <w:rPr>
            <w:noProof/>
            <w:webHidden/>
          </w:rPr>
          <w:fldChar w:fldCharType="separate"/>
        </w:r>
        <w:r w:rsidR="0082455C">
          <w:rPr>
            <w:noProof/>
            <w:webHidden/>
          </w:rPr>
          <w:t>24</w:t>
        </w:r>
        <w:r w:rsidR="0082455C">
          <w:rPr>
            <w:noProof/>
            <w:webHidden/>
          </w:rPr>
          <w:fldChar w:fldCharType="end"/>
        </w:r>
      </w:hyperlink>
    </w:p>
    <w:p w:rsidR="001108E1" w:rsidRDefault="001108E1">
      <w:r>
        <w:rPr>
          <w:b/>
          <w:bCs/>
          <w:noProof/>
        </w:rPr>
        <w:fldChar w:fldCharType="end"/>
      </w:r>
    </w:p>
    <w:p w:rsidR="000E5783" w:rsidRDefault="000E5783" w:rsidP="007C61C0">
      <w:pPr>
        <w:sectPr w:rsidR="000E5783"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7C61C0" w:rsidRDefault="003B2FA5" w:rsidP="001108E1">
      <w:pPr>
        <w:pStyle w:val="Heading1"/>
      </w:pPr>
      <w:bookmarkStart w:id="0" w:name="_Toc468733434"/>
      <w:r>
        <w:lastRenderedPageBreak/>
        <w:t>Johdanto</w:t>
      </w:r>
      <w:bookmarkEnd w:id="0"/>
    </w:p>
    <w:p w:rsidR="00C9340D" w:rsidRPr="00C9340D" w:rsidRDefault="00C9340D" w:rsidP="00C9340D">
      <w:r>
        <w:t>Tämä harjoitustyö on TTOW0610 Mobiiliprojekti –kurssin arviointiperusteena.</w:t>
      </w:r>
    </w:p>
    <w:p w:rsidR="00D23AE1" w:rsidRDefault="00C9340D" w:rsidP="00D23AE1">
      <w:r>
        <w:t>Harjoitustyön</w:t>
      </w:r>
      <w:r w:rsidR="00D23AE1">
        <w:t xml:space="preserve"> aiheena on ohjelma, joka tulkitsee</w:t>
      </w:r>
      <w:r w:rsidR="00CF0825">
        <w:t xml:space="preserve"> Suomen</w:t>
      </w:r>
      <w:r w:rsidR="00D23AE1">
        <w:t xml:space="preserve"> julkisista junaverkkorajapinnoista dataa ja piirtää sen avulla käyttäjän päätelaitteelle reitin </w:t>
      </w:r>
      <w:r w:rsidR="00CF0825">
        <w:t>toivottuun</w:t>
      </w:r>
      <w:r w:rsidR="00D23AE1">
        <w:t xml:space="preserve"> määränpäähän hyödyntäen julkisia kulkuneuvoja.</w:t>
      </w:r>
    </w:p>
    <w:p w:rsidR="0034696C" w:rsidRDefault="0034696C" w:rsidP="0034696C">
      <w:pPr>
        <w:pStyle w:val="Heading1"/>
      </w:pPr>
      <w:bookmarkStart w:id="1" w:name="_Toc468733435"/>
      <w:r>
        <w:t>Toimeksianto</w:t>
      </w:r>
      <w:bookmarkEnd w:id="1"/>
    </w:p>
    <w:p w:rsidR="00214AAC" w:rsidRPr="00214AAC" w:rsidRDefault="00CF0825" w:rsidP="00214AAC">
      <w:r>
        <w:t>Toimeksiantona oli rakentaa Android-käyttöjärjestelmälle ohjelma v</w:t>
      </w:r>
      <w:r w:rsidR="00917A91">
        <w:t>apaavalintaiseen tarkoitukseen.</w:t>
      </w:r>
    </w:p>
    <w:p w:rsidR="001108E1" w:rsidRDefault="00C9340D" w:rsidP="001108E1">
      <w:pPr>
        <w:pStyle w:val="Heading1"/>
      </w:pPr>
      <w:bookmarkStart w:id="2" w:name="_Toc468733436"/>
      <w:r>
        <w:t>Tavoitteet</w:t>
      </w:r>
      <w:bookmarkEnd w:id="2"/>
    </w:p>
    <w:p w:rsidR="007B16E6" w:rsidRDefault="00214AAC" w:rsidP="00723B2D">
      <w:r>
        <w:t>Tavoitteena oli tuottaa</w:t>
      </w:r>
      <w:r w:rsidR="00917A91">
        <w:t xml:space="preserve"> toimiva</w:t>
      </w:r>
      <w:r>
        <w:t xml:space="preserve"> ohjelma, joka kykenee</w:t>
      </w:r>
      <w:r w:rsidR="00D23AE1">
        <w:t xml:space="preserve"> </w:t>
      </w:r>
      <w:r>
        <w:t>hakemaan ja näyttämään</w:t>
      </w:r>
      <w:r w:rsidR="00723B2D">
        <w:t xml:space="preserve"> käyttäjällee</w:t>
      </w:r>
      <w:r w:rsidR="00C11A39">
        <w:t>n useita reit</w:t>
      </w:r>
      <w:r w:rsidR="00917A91">
        <w:t>tivaihtoehtoja eri aikatauluilla</w:t>
      </w:r>
      <w:r w:rsidR="00C11A39">
        <w:t>, mitä noudattamalla hän pääsee määränpäähänsä.</w:t>
      </w:r>
      <w:r w:rsidR="00917A91">
        <w:t xml:space="preserve"> Reittien tuli rakentua junaliikenteen ympärille.</w:t>
      </w:r>
    </w:p>
    <w:p w:rsidR="007B16E6" w:rsidRDefault="007B16E6" w:rsidP="00723B2D">
      <w:r>
        <w:t xml:space="preserve">Jokainen reittivaihtoehto </w:t>
      </w:r>
      <w:r w:rsidR="00214AAC">
        <w:t>oli tarkoitus</w:t>
      </w:r>
      <w:r>
        <w:t xml:space="preserve"> </w:t>
      </w:r>
      <w:r w:rsidR="00214AAC">
        <w:t>näyttää</w:t>
      </w:r>
      <w:r>
        <w:t xml:space="preserve"> yksityiskohtaisesti ja pilkottuna aikataulujen, junanumeroiden ja muun relevantin informaation kera.</w:t>
      </w:r>
    </w:p>
    <w:p w:rsidR="007269E6" w:rsidRPr="00D23AE1" w:rsidRDefault="00D05BC8" w:rsidP="00723B2D">
      <w:r>
        <w:t>Googlen rajapintoja hyödyntämällä saatiin</w:t>
      </w:r>
      <w:r w:rsidR="007269E6">
        <w:t xml:space="preserve">  kävelyreitit juna-a</w:t>
      </w:r>
      <w:r w:rsidR="00A32747">
        <w:t>semille ja -asemilta, kun taas D</w:t>
      </w:r>
      <w:r w:rsidR="007269E6">
        <w:t>i</w:t>
      </w:r>
      <w:r>
        <w:t>gitrafficin rajapinnasta kerättii</w:t>
      </w:r>
      <w:r w:rsidR="007269E6">
        <w:t>n junien aikatauluihin liitt</w:t>
      </w:r>
      <w:r>
        <w:t>yvä informaatio joista parsittiin</w:t>
      </w:r>
      <w:r w:rsidR="007269E6">
        <w:t xml:space="preserve"> käyttäjälle keskeinen data näkyviin.</w:t>
      </w:r>
    </w:p>
    <w:p w:rsidR="001108E1" w:rsidRDefault="00AE71DB" w:rsidP="001108E1">
      <w:pPr>
        <w:pStyle w:val="Heading1"/>
      </w:pPr>
      <w:bookmarkStart w:id="3" w:name="_Toc468733437"/>
      <w:r>
        <w:t>Käyttötapaukset</w:t>
      </w:r>
      <w:r w:rsidR="0034696C">
        <w:t xml:space="preserve"> ja kohderyhmä</w:t>
      </w:r>
      <w:bookmarkEnd w:id="3"/>
    </w:p>
    <w:p w:rsidR="009539CA" w:rsidRDefault="00917A91" w:rsidP="00917A91">
      <w:r>
        <w:t>Ohjelma on suunniteltu kenelle tahansa joka haluaa matkustaa suomessa pidempiä matkoja. Käyttäjille, jotka eivät tunne reittiä</w:t>
      </w:r>
      <w:r w:rsidR="00CD0F6A">
        <w:t xml:space="preserve"> juna-asemalle</w:t>
      </w:r>
      <w:r>
        <w:t xml:space="preserve"> on tehty </w:t>
      </w:r>
      <w:r w:rsidR="00CD0F6A">
        <w:t>käyttäjäystävällinen käyttöliittymä, jota seuraamalla pääsee myös lähimmälle asemalle.</w:t>
      </w:r>
    </w:p>
    <w:p w:rsidR="00CD0F6A" w:rsidRDefault="00CD0F6A" w:rsidP="00917A91"/>
    <w:p w:rsidR="00CD0F6A" w:rsidRDefault="00CD0F6A" w:rsidP="00917A91"/>
    <w:p w:rsidR="00CD0F6A" w:rsidRDefault="00CD0F6A" w:rsidP="00917A91"/>
    <w:p w:rsidR="00CD0F6A" w:rsidRDefault="00CD0F6A" w:rsidP="00917A91"/>
    <w:p w:rsidR="00CD0F6A" w:rsidRPr="009539CA" w:rsidRDefault="00CD0F6A" w:rsidP="00917A91"/>
    <w:p w:rsidR="00CD0F6A" w:rsidRPr="00CD0F6A" w:rsidRDefault="00D05BC8" w:rsidP="00CD0F6A">
      <w:pPr>
        <w:pStyle w:val="Heading1"/>
      </w:pPr>
      <w:bookmarkStart w:id="4" w:name="_Toc468733438"/>
      <w:r>
        <w:lastRenderedPageBreak/>
        <w:t>Prioriteetit</w:t>
      </w:r>
      <w:bookmarkEnd w:id="4"/>
    </w:p>
    <w:tbl>
      <w:tblPr>
        <w:tblStyle w:val="TableGrid"/>
        <w:tblW w:w="0" w:type="auto"/>
        <w:tblLook w:val="04A0" w:firstRow="1" w:lastRow="0" w:firstColumn="1" w:lastColumn="0" w:noHBand="0" w:noVBand="1"/>
      </w:tblPr>
      <w:tblGrid>
        <w:gridCol w:w="1280"/>
        <w:gridCol w:w="7044"/>
      </w:tblGrid>
      <w:tr w:rsidR="00CD0F6A" w:rsidTr="00CD0F6A">
        <w:tc>
          <w:tcPr>
            <w:tcW w:w="1280" w:type="dxa"/>
          </w:tcPr>
          <w:p w:rsidR="00CD0F6A" w:rsidRDefault="00CD0F6A" w:rsidP="00CD0F6A">
            <w:pPr>
              <w:pStyle w:val="BodyText"/>
              <w:jc w:val="center"/>
            </w:pPr>
            <w:r>
              <w:t>Prioriteetti</w:t>
            </w:r>
          </w:p>
        </w:tc>
        <w:tc>
          <w:tcPr>
            <w:tcW w:w="7044" w:type="dxa"/>
          </w:tcPr>
          <w:p w:rsidR="00CD0F6A" w:rsidRDefault="00CD0F6A" w:rsidP="00CD0F6A">
            <w:pPr>
              <w:pStyle w:val="BodyText"/>
              <w:jc w:val="center"/>
            </w:pPr>
            <w:r>
              <w:t>Ominaisuus</w:t>
            </w:r>
          </w:p>
        </w:tc>
      </w:tr>
      <w:tr w:rsidR="00CD0F6A" w:rsidTr="00CD0F6A">
        <w:tc>
          <w:tcPr>
            <w:tcW w:w="1280" w:type="dxa"/>
          </w:tcPr>
          <w:p w:rsidR="00CD0F6A" w:rsidRDefault="00CD0F6A" w:rsidP="00CD0F6A">
            <w:pPr>
              <w:jc w:val="center"/>
            </w:pPr>
            <w:r>
              <w:t>1</w:t>
            </w:r>
          </w:p>
        </w:tc>
        <w:tc>
          <w:tcPr>
            <w:tcW w:w="7044" w:type="dxa"/>
          </w:tcPr>
          <w:p w:rsidR="00CD0F6A" w:rsidRDefault="00CD0F6A" w:rsidP="007E0561">
            <w:r>
              <w:t>Lomake jossa määritetään mistä lähdetään ja minne mennään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Kartta josta näkee kokonaisreitin haluttuun päämäärään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Ohjelma pilkottu eri aktiviteetteihin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Reitti pilkottuna etappeihin ja ohjeisiin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Junien integroiminen reittien 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Vaihtoehtoisten reittien tarjoaminen</w:t>
            </w:r>
          </w:p>
        </w:tc>
      </w:tr>
      <w:tr w:rsidR="00172893" w:rsidTr="00CD0F6A">
        <w:tc>
          <w:tcPr>
            <w:tcW w:w="1280" w:type="dxa"/>
          </w:tcPr>
          <w:p w:rsidR="00172893" w:rsidRDefault="00172893" w:rsidP="00CD0F6A">
            <w:pPr>
              <w:jc w:val="center"/>
            </w:pPr>
            <w:r>
              <w:t>2</w:t>
            </w:r>
          </w:p>
        </w:tc>
        <w:tc>
          <w:tcPr>
            <w:tcW w:w="7044" w:type="dxa"/>
          </w:tcPr>
          <w:p w:rsidR="00172893" w:rsidRDefault="00172893" w:rsidP="00CD0F6A">
            <w:pPr>
              <w:jc w:val="center"/>
            </w:pPr>
            <w:r>
              <w:t>Kaukoliikenteen linja-autojen integroiminen reittilaskentaan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172893" w:rsidP="00CD0F6A">
            <w:pPr>
              <w:jc w:val="center"/>
            </w:pPr>
            <w:r>
              <w:t xml:space="preserve">Lähiliikenteen linja-autojen </w:t>
            </w:r>
            <w:r w:rsidR="00CD0F6A" w:rsidRPr="00CD0F6A">
              <w:t>integroiminen reittien laskentaan ja määrittelyyn</w:t>
            </w:r>
          </w:p>
        </w:tc>
      </w:tr>
      <w:tr w:rsidR="00CD0F6A" w:rsidTr="00CD0F6A">
        <w:tc>
          <w:tcPr>
            <w:tcW w:w="1280" w:type="dxa"/>
          </w:tcPr>
          <w:p w:rsidR="00CD0F6A" w:rsidRDefault="00CD0F6A" w:rsidP="00CD0F6A">
            <w:pPr>
              <w:jc w:val="center"/>
            </w:pPr>
            <w:r>
              <w:t>3</w:t>
            </w:r>
          </w:p>
        </w:tc>
        <w:tc>
          <w:tcPr>
            <w:tcW w:w="7044" w:type="dxa"/>
          </w:tcPr>
          <w:p w:rsidR="00CD0F6A" w:rsidRPr="00CD0F6A" w:rsidRDefault="00CD0F6A" w:rsidP="00CD0F6A">
            <w:pPr>
              <w:jc w:val="center"/>
            </w:pPr>
            <w:r w:rsidRPr="00CD0F6A">
              <w:t>Lentokoneiden integroiminen reittien laskentaan ja määrittelyyn</w:t>
            </w:r>
          </w:p>
        </w:tc>
      </w:tr>
      <w:tr w:rsidR="00CD0F6A" w:rsidTr="00CD0F6A">
        <w:tc>
          <w:tcPr>
            <w:tcW w:w="1280" w:type="dxa"/>
          </w:tcPr>
          <w:p w:rsidR="00CD0F6A" w:rsidRDefault="00CD0F6A" w:rsidP="00CD0F6A">
            <w:pPr>
              <w:jc w:val="center"/>
            </w:pPr>
            <w:r>
              <w:t>4</w:t>
            </w:r>
          </w:p>
        </w:tc>
        <w:tc>
          <w:tcPr>
            <w:tcW w:w="7044" w:type="dxa"/>
          </w:tcPr>
          <w:p w:rsidR="00CD0F6A" w:rsidRPr="00CD0F6A" w:rsidRDefault="00CD0F6A" w:rsidP="00CD0F6A">
            <w:pPr>
              <w:jc w:val="center"/>
            </w:pPr>
            <w:r w:rsidRPr="00CD0F6A">
              <w:t>Laajentaminen ulkomaille</w:t>
            </w:r>
          </w:p>
        </w:tc>
      </w:tr>
    </w:tbl>
    <w:p w:rsidR="0034696C" w:rsidRDefault="008A3364" w:rsidP="0034696C">
      <w:pPr>
        <w:pStyle w:val="Heading1"/>
      </w:pPr>
      <w:bookmarkStart w:id="5" w:name="_Toc468733439"/>
      <w:r>
        <w:t>V</w:t>
      </w:r>
      <w:r w:rsidR="0034696C">
        <w:t>älin</w:t>
      </w:r>
      <w:r w:rsidR="00060978">
        <w:t>eet ja teknologiat</w:t>
      </w:r>
      <w:bookmarkEnd w:id="5"/>
    </w:p>
    <w:p w:rsidR="00CD0F6A" w:rsidRDefault="009932CF" w:rsidP="00CD0F6A">
      <w:r>
        <w:t>Koska tehtävänantona oli tuottaa Android-järjestelmälle ohjelma, on luonnollista että ohjelman kehittämiseen käytettiin Android-</w:t>
      </w:r>
      <w:r w:rsidR="00172893">
        <w:t>laitteita</w:t>
      </w:r>
      <w:r>
        <w:t>.</w:t>
      </w:r>
    </w:p>
    <w:p w:rsidR="009932CF" w:rsidRDefault="009932CF" w:rsidP="00CD0F6A">
      <w:r>
        <w:t>Käytössä</w:t>
      </w:r>
      <w:r w:rsidR="007A73DE">
        <w:t>mme</w:t>
      </w:r>
      <w:r>
        <w:t xml:space="preserve"> oli:</w:t>
      </w:r>
    </w:p>
    <w:p w:rsidR="009932CF" w:rsidRDefault="009932CF" w:rsidP="009932CF">
      <w:pPr>
        <w:pStyle w:val="ListParagraph"/>
        <w:numPr>
          <w:ilvl w:val="0"/>
          <w:numId w:val="15"/>
        </w:numPr>
      </w:pPr>
      <w:r>
        <w:t>Huawei P8 Lite, Android 6.0</w:t>
      </w:r>
    </w:p>
    <w:p w:rsidR="00172893" w:rsidRDefault="00AD7CAD" w:rsidP="00172893">
      <w:pPr>
        <w:pStyle w:val="ListParagraph"/>
        <w:numPr>
          <w:ilvl w:val="0"/>
          <w:numId w:val="15"/>
        </w:numPr>
        <w:rPr>
          <w:lang w:val="en-US"/>
        </w:rPr>
      </w:pPr>
      <w:proofErr w:type="spellStart"/>
      <w:r>
        <w:rPr>
          <w:lang w:val="en-US"/>
        </w:rPr>
        <w:t>OnePlus</w:t>
      </w:r>
      <w:proofErr w:type="spellEnd"/>
      <w:r>
        <w:rPr>
          <w:lang w:val="en-US"/>
        </w:rPr>
        <w:t xml:space="preserve"> 3, Android 6.0.1</w:t>
      </w:r>
    </w:p>
    <w:p w:rsidR="00B17BE6" w:rsidRPr="00B17BE6" w:rsidRDefault="00B17BE6" w:rsidP="00B17BE6">
      <w:r w:rsidRPr="00B17BE6">
        <w:t>Ohjelmointiympäristönä projektin aikana käytimme Android Studio</w:t>
      </w:r>
      <w:r>
        <w:t>ta, mikä on Androidin virallinen ohjelmointiympäristö.</w:t>
      </w:r>
    </w:p>
    <w:p w:rsidR="00652FAC" w:rsidRDefault="009932CF" w:rsidP="009932CF">
      <w:r>
        <w:t>Minimi API-taso ohjelmalle oli 19 – KitKat ja kohdetaso 24 – N</w:t>
      </w:r>
      <w:r w:rsidR="005B357D">
        <w:t>ougat</w:t>
      </w:r>
      <w:r>
        <w:t>.</w:t>
      </w:r>
    </w:p>
    <w:p w:rsidR="00652FAC" w:rsidRDefault="00652FAC">
      <w:pPr>
        <w:spacing w:after="0" w:line="240" w:lineRule="auto"/>
      </w:pPr>
      <w:r>
        <w:br w:type="page"/>
      </w:r>
    </w:p>
    <w:p w:rsidR="00CF0825" w:rsidRDefault="00CD0F6A" w:rsidP="00CD0F6A">
      <w:pPr>
        <w:pStyle w:val="Heading2"/>
      </w:pPr>
      <w:bookmarkStart w:id="6" w:name="_Toc468733440"/>
      <w:r>
        <w:lastRenderedPageBreak/>
        <w:t>Julkiset rajapinnat</w:t>
      </w:r>
      <w:bookmarkEnd w:id="6"/>
    </w:p>
    <w:p w:rsidR="00CD0F6A" w:rsidRPr="00CD0F6A" w:rsidRDefault="00CD0F6A" w:rsidP="00CD0F6A">
      <w:r>
        <w:t xml:space="preserve">Koska ohjelmalle on kriittistä kyetä tutkimaan sijainteja, koordinaatteja ja liikennettä, se tarvitsee tietoa </w:t>
      </w:r>
      <w:r w:rsidR="007831D3">
        <w:t>k</w:t>
      </w:r>
      <w:r>
        <w:t>oskien edellämainittuja.</w:t>
      </w:r>
      <w:r w:rsidR="007831D3">
        <w:t xml:space="preserve"> Nämä tiedot on saatavilla julkisista rajapinnoista.</w:t>
      </w:r>
    </w:p>
    <w:p w:rsidR="00CD0F6A" w:rsidRDefault="00CD0F6A" w:rsidP="00CD0F6A">
      <w:pPr>
        <w:pStyle w:val="Heading3"/>
      </w:pPr>
      <w:bookmarkStart w:id="7" w:name="_Toc468733441"/>
      <w:r>
        <w:t>Google</w:t>
      </w:r>
      <w:bookmarkEnd w:id="7"/>
    </w:p>
    <w:p w:rsidR="009932CF" w:rsidRDefault="009932CF" w:rsidP="009932CF">
      <w:r>
        <w:t>Kyseisellä IT-maailman jättiläisellä on tarjottavana valtava määrä rajapintoja, joista ohjelma käyttää kolmea.</w:t>
      </w:r>
      <w:r w:rsidR="00202D24">
        <w:t xml:space="preserve"> Googlen rajapinnat vaativat API-avaimen, jonka perusteella Google rajoittaa hakujen määrää.</w:t>
      </w:r>
    </w:p>
    <w:p w:rsidR="009932CF" w:rsidRDefault="009932CF" w:rsidP="009932CF">
      <w:pPr>
        <w:pStyle w:val="Heading4"/>
      </w:pPr>
      <w:r>
        <w:t>Google Maps</w:t>
      </w:r>
    </w:p>
    <w:p w:rsidR="009932CF" w:rsidRPr="009932CF" w:rsidRDefault="009932CF" w:rsidP="009932CF">
      <w:r>
        <w:t>Android-laitteella on sisäinen maailmankartta olemassa, mutta se on liian karkea ohjelman käyttätarkoituksiin. Siispä käyttöön otettiin GoogleMaps API joka tarjoaa tarkemman ja selkeämmän kartan johon voi merkitä reittejä ja kohteita käyttäjää varten.</w:t>
      </w:r>
    </w:p>
    <w:p w:rsidR="009932CF" w:rsidRDefault="009932CF" w:rsidP="009932CF">
      <w:pPr>
        <w:pStyle w:val="Heading4"/>
      </w:pPr>
      <w:r>
        <w:t>Google Directions API</w:t>
      </w:r>
    </w:p>
    <w:p w:rsidR="009932CF" w:rsidRDefault="009932CF" w:rsidP="00DA7AAE">
      <w:r>
        <w:t xml:space="preserve">Jotta saadaan reittiohjeet piirrettyä kartalle, Directions API:a tarvitaan </w:t>
      </w:r>
      <w:r w:rsidR="00DA7AAE">
        <w:t>kävelyreittitietojen hakemiseen</w:t>
      </w:r>
      <w:r>
        <w:t xml:space="preserve"> annettujen koordinaattien perusteella.</w:t>
      </w:r>
      <w:r w:rsidR="00DA7AAE">
        <w:t xml:space="preserve"> Directions API palauttaa pyytäessä JSON- tai XML-muodossa http-kyselyn tulokset reitistä josta Pathfinder parsii itselleen keskeiset tiedot käyttöön. Pathfinder pyytää JSON-formaattia kyselyssä.</w:t>
      </w:r>
    </w:p>
    <w:p w:rsidR="009932CF" w:rsidRDefault="009932CF" w:rsidP="009932CF">
      <w:pPr>
        <w:pStyle w:val="Heading4"/>
      </w:pPr>
      <w:r>
        <w:t>Google Geolocation API</w:t>
      </w:r>
    </w:p>
    <w:p w:rsidR="00DA7AAE" w:rsidRPr="00DA7AAE" w:rsidRDefault="00DA7AAE" w:rsidP="00DA7AAE">
      <w:r>
        <w:t>Käyttömukavuuden säilyttämiseksi ohjelmalle kelpaa koordinaattien lisäksi myös osoitteet. Jotta osoitteet saadaan muutettua koordinaateiksi, ohjelman sisäisiä laskutoimituksia varten, tarvitaan Geolocation API:a joka kääntää osoitteita koordinaateiksi tai toisinpäin. Geolocations API toimii http-kutsulla ja palauttaa XML- tai JSON-formaatissa vastauksen, joka voidaan määrittää kyselyssä. Pathfinderissa käytetään JSON-formaattia.</w:t>
      </w:r>
    </w:p>
    <w:p w:rsidR="00CD0F6A" w:rsidRDefault="00CD0F6A" w:rsidP="00CD0F6A">
      <w:pPr>
        <w:pStyle w:val="Heading3"/>
      </w:pPr>
      <w:bookmarkStart w:id="8" w:name="_Toc468733442"/>
      <w:r>
        <w:t>DigiTraffic</w:t>
      </w:r>
      <w:bookmarkEnd w:id="8"/>
    </w:p>
    <w:p w:rsidR="001F5B6F" w:rsidRDefault="001F5B6F" w:rsidP="00AA1B17">
      <w:r>
        <w:t>Digitraffic on Liikenneviraston palvelu, minkä kautta on saatavissa avoimesti ajantasaista liikennetietoa Suomen tieverkolta ja rautatieliikenteestä.</w:t>
      </w:r>
      <w:r w:rsidR="00FD6151">
        <w:t xml:space="preserve"> Tietolähteenään palvelu käyttää </w:t>
      </w:r>
      <w:r w:rsidR="00FD6151">
        <w:rPr>
          <w:i/>
        </w:rPr>
        <w:t>ratakapasiteetin hallinnan LIIKE-järjestelmää</w:t>
      </w:r>
      <w:r w:rsidR="00FD6151">
        <w:t>, minkä ylläpidosta vastaavat useammat rautateiden ympäristössä toimivat tahot.</w:t>
      </w:r>
      <w:r>
        <w:t xml:space="preserve"> Palvelu ei vaadi rekisteröitymistä eikä erillistä API -avainta.</w:t>
      </w:r>
    </w:p>
    <w:p w:rsidR="007E0561" w:rsidRDefault="001F5B6F" w:rsidP="00AA1B17">
      <w:pPr>
        <w:rPr>
          <w:rStyle w:val="Hyperlink"/>
        </w:rPr>
      </w:pPr>
      <w:r>
        <w:t xml:space="preserve">Ohjelmassa </w:t>
      </w:r>
      <w:r w:rsidR="0051329B">
        <w:t>käytetään</w:t>
      </w:r>
      <w:r>
        <w:t xml:space="preserve"> Digitrafficin rautatieliikenteen REST -rajapintaa, mistä </w:t>
      </w:r>
      <w:r w:rsidR="00754C35">
        <w:t>haetaan</w:t>
      </w:r>
      <w:r>
        <w:t xml:space="preserve"> </w:t>
      </w:r>
      <w:r w:rsidR="00FD6151">
        <w:t>reitinhakuun vaadittavaa</w:t>
      </w:r>
      <w:r>
        <w:t xml:space="preserve"> dataa hakuparametrien avulla</w:t>
      </w:r>
      <w:r w:rsidR="00FD6151">
        <w:t>.</w:t>
      </w:r>
      <w:r w:rsidR="00F2292C">
        <w:t xml:space="preserve"> Datapyynnöt tapahtuvat http-kutsuilla ja vastauksen paluuarvot tulevat JSON-formaatissa. Lisätietoa rajapinnan käytöstä ja hakuparametreista </w:t>
      </w:r>
      <w:r w:rsidR="00D3663A">
        <w:fldChar w:fldCharType="begin"/>
      </w:r>
      <w:r w:rsidR="00D3663A">
        <w:instrText xml:space="preserve"> HYPERLINK "http://rata.digitraffic.fi" </w:instrText>
      </w:r>
      <w:r w:rsidR="00D3663A">
        <w:fldChar w:fldCharType="separate"/>
      </w:r>
      <w:r w:rsidR="00F2292C" w:rsidRPr="00F2292C">
        <w:rPr>
          <w:rStyle w:val="Hyperlink"/>
        </w:rPr>
        <w:t>http://rata.digitraffic.fi</w:t>
      </w:r>
      <w:r w:rsidR="00D3663A">
        <w:rPr>
          <w:rStyle w:val="Hyperlink"/>
        </w:rPr>
        <w:fldChar w:fldCharType="end"/>
      </w:r>
    </w:p>
    <w:p w:rsidR="001108E1" w:rsidRDefault="00AE71DB" w:rsidP="001108E1">
      <w:pPr>
        <w:pStyle w:val="Heading1"/>
      </w:pPr>
      <w:bookmarkStart w:id="9" w:name="_Toc468733443"/>
      <w:r>
        <w:lastRenderedPageBreak/>
        <w:t>Käyttö</w:t>
      </w:r>
      <w:bookmarkEnd w:id="9"/>
    </w:p>
    <w:p w:rsidR="007269E6" w:rsidRDefault="00A2768D" w:rsidP="007269E6">
      <w:r>
        <w:t>Ohjelmiston käynnistyttyä, a</w:t>
      </w:r>
      <w:r w:rsidR="007269E6">
        <w:t>lkuruudussa</w:t>
      </w:r>
      <w:r w:rsidR="00D63225">
        <w:t xml:space="preserve"> (ks. 8.2.1.2 MainActivity)</w:t>
      </w:r>
      <w:r w:rsidR="007269E6">
        <w:t xml:space="preserve"> on yksinkertainen näkymä jossa käyttäjältä kysytään mistä lähdetään ja minne on tarkoitus mennä, sekä milloin lähdetään liikkeelle.</w:t>
      </w:r>
      <w:r w:rsidR="00BD641F">
        <w:t xml:space="preserve"> Käyttäjä saa</w:t>
      </w:r>
      <w:r w:rsidR="00BD0B0B">
        <w:t xml:space="preserve"> vaihtoehtoisesti</w:t>
      </w:r>
      <w:r w:rsidR="00BD641F">
        <w:t xml:space="preserve"> valita oman laitteensa sijainnin lähtöpisteeksi, jolloin ohjelma varmistaa että laitteen seuranta-asetukset ovat kunnossa ja pyytää käyttäjää muuttamaan asetuksia mikäli ne eivät ole.</w:t>
      </w:r>
    </w:p>
    <w:p w:rsidR="007269E6" w:rsidRDefault="007269E6" w:rsidP="007269E6">
      <w:r>
        <w:t xml:space="preserve">Kun tiedot on syötetty ja painetaan Hae reitit –nappia, niin ohjelma vie toiseen aktiviteettiin </w:t>
      </w:r>
      <w:r w:rsidR="007549A9">
        <w:t xml:space="preserve">(ks. 8.2.1.3 RoutePresenter) </w:t>
      </w:r>
      <w:r>
        <w:t xml:space="preserve">jossa käyttäjälle listataan </w:t>
      </w:r>
      <w:r w:rsidR="00A10163">
        <w:t>reitti</w:t>
      </w:r>
      <w:r>
        <w:t>vaihtoehdot</w:t>
      </w:r>
      <w:r w:rsidR="00A10163">
        <w:t xml:space="preserve"> aikatauluineen. </w:t>
      </w:r>
      <w:r w:rsidR="00BD641F">
        <w:t>Selkeästi epämieluisia vaihtoehtoja</w:t>
      </w:r>
      <w:r w:rsidR="00A10163">
        <w:t xml:space="preserve"> voi poistaa listasta</w:t>
      </w:r>
      <w:r w:rsidR="00B93A8C">
        <w:t xml:space="preserve"> pyyhkäisemällä vasemmalle</w:t>
      </w:r>
      <w:r w:rsidR="00A10163">
        <w:t>,</w:t>
      </w:r>
      <w:r w:rsidR="00B93A8C">
        <w:t xml:space="preserve"> kun taas</w:t>
      </w:r>
      <w:r w:rsidR="00BD641F">
        <w:t xml:space="preserve"> kiinnostavia vaihtoehtoja voi</w:t>
      </w:r>
      <w:r w:rsidR="00A10163">
        <w:t xml:space="preserve"> näyttää kartassa</w:t>
      </w:r>
      <w:r w:rsidR="00BD641F">
        <w:t xml:space="preserve"> kokonaisuudessaan</w:t>
      </w:r>
      <w:r w:rsidR="00327FD2">
        <w:t xml:space="preserve"> klikkaamalla</w:t>
      </w:r>
      <w:r w:rsidR="00B93A8C">
        <w:t>, sekä</w:t>
      </w:r>
      <w:r w:rsidR="00BD641F">
        <w:t xml:space="preserve"> </w:t>
      </w:r>
      <w:r w:rsidR="00B93A8C">
        <w:t xml:space="preserve"> </w:t>
      </w:r>
      <w:r w:rsidR="00BD641F">
        <w:t>halutun reitin voi</w:t>
      </w:r>
      <w:r w:rsidR="00A10163">
        <w:t xml:space="preserve"> valita tarkempaan tarkasteluun</w:t>
      </w:r>
      <w:r w:rsidR="00B93A8C">
        <w:t xml:space="preserve"> pyyhkäisemällä oikealle</w:t>
      </w:r>
      <w:r w:rsidR="00A10163">
        <w:t>.</w:t>
      </w:r>
    </w:p>
    <w:p w:rsidR="00327FD2" w:rsidRDefault="00BD641F" w:rsidP="007269E6">
      <w:r>
        <w:t>Kun</w:t>
      </w:r>
      <w:r w:rsidR="00327FD2">
        <w:t xml:space="preserve"> reitin</w:t>
      </w:r>
      <w:r>
        <w:t xml:space="preserve"> tarkempi tarkastelu valitaan, niin aukeaa jälleen uusi aktiviteetti</w:t>
      </w:r>
      <w:r w:rsidR="00210755">
        <w:t xml:space="preserve"> (ks. 8.2.1.4 segmentPresenter)</w:t>
      </w:r>
      <w:r>
        <w:t>. Siellä</w:t>
      </w:r>
      <w:r w:rsidR="00A10163">
        <w:t xml:space="preserve"> on samankaltainen näkymä, paitsi että käyttäjälle listataan kokonaisten reittien</w:t>
      </w:r>
      <w:r>
        <w:t xml:space="preserve"> sijaan v</w:t>
      </w:r>
      <w:r w:rsidR="00805DF3">
        <w:t>alittu reitti pilkottuna korttinäkymään</w:t>
      </w:r>
      <w:r>
        <w:t xml:space="preserve"> etapeiksi</w:t>
      </w:r>
      <w:r w:rsidR="00A10163">
        <w:t>, joista jokainen voidaan klikkaamalla näyttää kartassa jota on helppo käännellä, tarkentaa, loi</w:t>
      </w:r>
      <w:r w:rsidR="00327FD2">
        <w:t>tontaa tai tarkastella</w:t>
      </w:r>
      <w:r w:rsidR="00A10163">
        <w:t>.</w:t>
      </w:r>
      <w:r w:rsidR="00327FD2">
        <w:t xml:space="preserve"> </w:t>
      </w:r>
      <w:r>
        <w:t xml:space="preserve">Reitin listattua etappia klikkaamalla ohjelma tarkentaa kartan näyttämään sen. </w:t>
      </w:r>
      <w:r w:rsidR="00153306">
        <w:t>Mikäli laitteen seuranta on aktiivinen, voidaan kartan oikeassa yläkulmassa olevasta napista etsiä käyttäjän oma sijainti kartalla.</w:t>
      </w:r>
    </w:p>
    <w:p w:rsidR="00D21189" w:rsidRDefault="002D0898" w:rsidP="007269E6">
      <w:r>
        <w:t>Reitin palasia seuraamalla</w:t>
      </w:r>
      <w:r w:rsidR="000870AD">
        <w:t xml:space="preserve"> käyttäjä</w:t>
      </w:r>
      <w:r>
        <w:t xml:space="preserve"> pääsee määränpäähänsä.</w:t>
      </w:r>
      <w:r w:rsidR="00327FD2">
        <w:t xml:space="preserve"> Mikäli tutkittava reitti ei ollutka</w:t>
      </w:r>
      <w:r w:rsidR="00396969">
        <w:t>an mieluisa, niin edelliseen näk</w:t>
      </w:r>
      <w:r w:rsidR="00327FD2">
        <w:t>ymään pääsee painamalla androidin Back-painiketta, jossa edelliset tulokset ovat yhä listattuna. Uuden haun voi tehdä perääntymällä ohjelman aloitusruutuun.</w:t>
      </w:r>
    </w:p>
    <w:p w:rsidR="00D21189" w:rsidRDefault="00D21189">
      <w:pPr>
        <w:spacing w:after="0" w:line="240" w:lineRule="auto"/>
      </w:pPr>
      <w:r>
        <w:br w:type="page"/>
      </w:r>
    </w:p>
    <w:p w:rsidR="00134DB7" w:rsidRDefault="003B2FA5" w:rsidP="00134DB7">
      <w:pPr>
        <w:pStyle w:val="Heading1"/>
      </w:pPr>
      <w:bookmarkStart w:id="10" w:name="_Toc468733444"/>
      <w:r>
        <w:lastRenderedPageBreak/>
        <w:t>Tietoa ohjelmasta</w:t>
      </w:r>
      <w:bookmarkEnd w:id="10"/>
    </w:p>
    <w:p w:rsidR="00F86C9E" w:rsidRDefault="00895A7D" w:rsidP="00895A7D">
      <w:r>
        <w:t>Tässä osiossa käsitellään ohjelman rakennetta ja toimintaa.</w:t>
      </w:r>
    </w:p>
    <w:p w:rsidR="00134DB7" w:rsidRPr="00134DB7" w:rsidRDefault="003B2FA5" w:rsidP="00134DB7">
      <w:pPr>
        <w:pStyle w:val="Heading2"/>
      </w:pPr>
      <w:bookmarkStart w:id="11" w:name="_Toc468733445"/>
      <w:r>
        <w:t>Pathfinderin rakenne</w:t>
      </w:r>
      <w:bookmarkEnd w:id="11"/>
    </w:p>
    <w:p w:rsidR="00AC1698" w:rsidRDefault="00AC1698" w:rsidP="00AC1698">
      <w:pPr>
        <w:pStyle w:val="Heading3"/>
      </w:pPr>
      <w:bookmarkStart w:id="12" w:name="_Toc468733446"/>
      <w:r>
        <w:t>Suhteet</w:t>
      </w:r>
      <w:bookmarkEnd w:id="12"/>
    </w:p>
    <w:p w:rsidR="00F61959" w:rsidRDefault="00F61959" w:rsidP="00F61959">
      <w:r>
        <w:t>Pathfinderissa on reilusti luokkia ja niiden välisiä suhteita. Aktiviteetit tarvitsevat paljon dataa näytettäväkseen, joka vaatii paljon parsintaa ja vertailua saavuttaakseen oikean muodon</w:t>
      </w:r>
      <w:r w:rsidR="00DB5FF7">
        <w:t xml:space="preserve"> (ks. Figure 1)</w:t>
      </w:r>
      <w:r>
        <w:t>. Tätä varten Pathfinderissa on luokkia jotka on omistettu datan parsinnalle, joita aktiviteetit voivat käyttää tarpeisiinsa.</w:t>
      </w:r>
    </w:p>
    <w:p w:rsidR="00F61959" w:rsidRPr="00F61959" w:rsidRDefault="009A2956" w:rsidP="00F61959">
      <w:r>
        <w:t>Luokkien tarkemmat määritelmät ovat kohdassa 8.2.</w:t>
      </w:r>
    </w:p>
    <w:p w:rsidR="00F61959" w:rsidRDefault="002B4E75" w:rsidP="00F61959">
      <w:pPr>
        <w:pStyle w:val="BodyText"/>
        <w:keepNext/>
      </w:pPr>
      <w:r w:rsidRPr="002B4E75">
        <w:rPr>
          <w:noProof/>
          <w:lang w:val="en-US"/>
        </w:rPr>
        <w:drawing>
          <wp:inline distT="0" distB="0" distL="0" distR="0">
            <wp:extent cx="5292090" cy="3870432"/>
            <wp:effectExtent l="0" t="0" r="3810" b="0"/>
            <wp:docPr id="13" name="Picture 13" descr="C:\Users\Prometheus\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metheus\Desktop\class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870432"/>
                    </a:xfrm>
                    <a:prstGeom prst="rect">
                      <a:avLst/>
                    </a:prstGeom>
                    <a:noFill/>
                    <a:ln>
                      <a:noFill/>
                    </a:ln>
                  </pic:spPr>
                </pic:pic>
              </a:graphicData>
            </a:graphic>
          </wp:inline>
        </w:drawing>
      </w:r>
    </w:p>
    <w:p w:rsidR="00134DB7" w:rsidRDefault="00F61959" w:rsidP="00F61959">
      <w:pPr>
        <w:pStyle w:val="Caption"/>
      </w:pPr>
      <w:r>
        <w:t xml:space="preserve">Figure </w:t>
      </w:r>
      <w:r>
        <w:fldChar w:fldCharType="begin"/>
      </w:r>
      <w:r>
        <w:instrText xml:space="preserve"> SEQ Figure \* ARABIC </w:instrText>
      </w:r>
      <w:r>
        <w:fldChar w:fldCharType="separate"/>
      </w:r>
      <w:r w:rsidR="00D9707F">
        <w:rPr>
          <w:noProof/>
        </w:rPr>
        <w:t>1</w:t>
      </w:r>
      <w:r>
        <w:fldChar w:fldCharType="end"/>
      </w:r>
      <w:r>
        <w:t>: Luokkakaavio</w:t>
      </w:r>
    </w:p>
    <w:p w:rsidR="00F37A72" w:rsidRDefault="002B4E75" w:rsidP="009A2956">
      <w:r>
        <w:t>Kaavio on myös projektin liitetiedostona, josta katselmointi on helpompaa.</w:t>
      </w:r>
    </w:p>
    <w:p w:rsidR="00F37A72" w:rsidRDefault="00F37A72">
      <w:pPr>
        <w:spacing w:after="0" w:line="240" w:lineRule="auto"/>
      </w:pPr>
      <w:r>
        <w:br w:type="page"/>
      </w:r>
    </w:p>
    <w:p w:rsidR="00AC1698" w:rsidRDefault="00AC1698" w:rsidP="00AC1698">
      <w:pPr>
        <w:pStyle w:val="Heading3"/>
      </w:pPr>
      <w:bookmarkStart w:id="13" w:name="_Toc468733447"/>
      <w:r>
        <w:lastRenderedPageBreak/>
        <w:t>Ohjelman looginen kulku</w:t>
      </w:r>
      <w:bookmarkEnd w:id="13"/>
    </w:p>
    <w:p w:rsidR="002E1378" w:rsidRDefault="002E1378" w:rsidP="002E1378">
      <w:r>
        <w:t>Ohjelma hakee käyttäjän antamia osoitteita vastaavat koordinaatit ja juna-asemien tiedot Suomesta, joista vertailemalla saadaan selville lähtöpaikkaa ja kohdetta lähimmät juna-asemat. Kun ne tiedetään, ohjelma kyselee Digitrafficilta junatiedot joilla kyseisten asemien väli päästäisiin kulkemaan ja parsii niistä listan käytt</w:t>
      </w:r>
      <w:r w:rsidR="00284DF9">
        <w:t>ä</w:t>
      </w:r>
      <w:r>
        <w:t>jälle mikäl</w:t>
      </w:r>
      <w:r w:rsidR="00D641F4">
        <w:t>i niitä löytyy.</w:t>
      </w:r>
    </w:p>
    <w:p w:rsidR="002B4E75" w:rsidRDefault="00D641F4" w:rsidP="002E1378">
      <w:r>
        <w:t>Junatiedot saatuaan ohjelma listaa ne käyttäjälle ja hakee asynkronisesti Google Directions rajapinnasta kävelyreitit lähtöpisteestä lähtöasemalle ja kohdeasemalta kohteeseen, jotka kiinnitetään va</w:t>
      </w:r>
      <w:r w:rsidR="00BB4E06">
        <w:t>lmistuessaan omille paikoilleen reitteihin.</w:t>
      </w:r>
    </w:p>
    <w:p w:rsidR="00D72C80" w:rsidRDefault="00D72C80" w:rsidP="002E1378">
      <w:r>
        <w:t>Tässä vaiheessa ohjelma on kerännyt kaiken keskeisen datan ja voi näyttää reittivaihtoehtoja annetulle välille. Kierros alkaa alusta kun käyttäjä painaa aloitus</w:t>
      </w:r>
      <w:r w:rsidR="00CB79C1">
        <w:t>ruudussa ’Hae reitit’ -nappia.</w:t>
      </w:r>
    </w:p>
    <w:p w:rsidR="00CB79C1" w:rsidRPr="00AC1698" w:rsidRDefault="00CB79C1" w:rsidP="002E1378">
      <w:r>
        <w:t xml:space="preserve">Ohjelman </w:t>
      </w:r>
      <w:r w:rsidR="00DE7F71">
        <w:t>pääpiirteinen</w:t>
      </w:r>
      <w:r>
        <w:t xml:space="preserve"> toimintakaavio on nähtävissä </w:t>
      </w:r>
      <w:r w:rsidR="002C3EF3">
        <w:t xml:space="preserve">alla </w:t>
      </w:r>
      <w:r>
        <w:t>(ks. Figure 2, Aktiviteettikaavio).</w:t>
      </w:r>
    </w:p>
    <w:p w:rsidR="00DB5FF7" w:rsidRDefault="00DB5FF7" w:rsidP="00DB5FF7">
      <w:pPr>
        <w:pStyle w:val="BodyText"/>
        <w:keepNext/>
      </w:pPr>
      <w:r w:rsidRPr="00DB5FF7">
        <w:rPr>
          <w:noProof/>
          <w:lang w:val="en-US"/>
        </w:rPr>
        <w:drawing>
          <wp:inline distT="0" distB="0" distL="0" distR="0" wp14:anchorId="5F67EE51" wp14:editId="312E7B0F">
            <wp:extent cx="5179526" cy="4427384"/>
            <wp:effectExtent l="0" t="0" r="2540" b="0"/>
            <wp:docPr id="5" name="Picture 5" descr="C:\Users\Prometheus\Desktop\Aktiviteettidiagram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Aktiviteettidiagramm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9526" cy="4427384"/>
                    </a:xfrm>
                    <a:prstGeom prst="rect">
                      <a:avLst/>
                    </a:prstGeom>
                    <a:noFill/>
                    <a:ln>
                      <a:noFill/>
                    </a:ln>
                  </pic:spPr>
                </pic:pic>
              </a:graphicData>
            </a:graphic>
          </wp:inline>
        </w:drawing>
      </w:r>
    </w:p>
    <w:p w:rsidR="00AC1698" w:rsidRDefault="00DB5FF7" w:rsidP="00DB5FF7">
      <w:pPr>
        <w:pStyle w:val="Caption"/>
      </w:pPr>
      <w:r>
        <w:t xml:space="preserve">Figure </w:t>
      </w:r>
      <w:r>
        <w:fldChar w:fldCharType="begin"/>
      </w:r>
      <w:r>
        <w:instrText xml:space="preserve"> SEQ Figure \* ARABIC </w:instrText>
      </w:r>
      <w:r>
        <w:fldChar w:fldCharType="separate"/>
      </w:r>
      <w:r w:rsidR="00D9707F">
        <w:rPr>
          <w:noProof/>
        </w:rPr>
        <w:t>2</w:t>
      </w:r>
      <w:r>
        <w:fldChar w:fldCharType="end"/>
      </w:r>
      <w:r>
        <w:t>: Aktiviteettikaavio</w:t>
      </w:r>
    </w:p>
    <w:p w:rsidR="007A4379" w:rsidRDefault="002B4E75">
      <w:pPr>
        <w:spacing w:after="0" w:line="240" w:lineRule="auto"/>
      </w:pPr>
      <w:r>
        <w:t>Aktiviteettikaavio on myös projektin liitetiedostona, josta katselmointi on helpompaa.</w:t>
      </w:r>
    </w:p>
    <w:p w:rsidR="007A4379" w:rsidRDefault="007A4379">
      <w:pPr>
        <w:spacing w:after="0" w:line="240" w:lineRule="auto"/>
      </w:pPr>
      <w:r>
        <w:br w:type="page"/>
      </w:r>
    </w:p>
    <w:p w:rsidR="00F32166" w:rsidRDefault="00F32166" w:rsidP="00F32166">
      <w:pPr>
        <w:pStyle w:val="Heading2"/>
      </w:pPr>
      <w:bookmarkStart w:id="14" w:name="_Toc468733448"/>
      <w:r>
        <w:lastRenderedPageBreak/>
        <w:t>Luokat ja niiden tarkoitukset</w:t>
      </w:r>
      <w:bookmarkEnd w:id="14"/>
    </w:p>
    <w:p w:rsidR="00F32166" w:rsidRDefault="00F32166" w:rsidP="00F32166">
      <w:pPr>
        <w:pStyle w:val="Heading3"/>
      </w:pPr>
      <w:bookmarkStart w:id="15" w:name="_Toc468733449"/>
      <w:r>
        <w:t>Aktiviteetit</w:t>
      </w:r>
      <w:bookmarkEnd w:id="15"/>
    </w:p>
    <w:p w:rsidR="00BF687D" w:rsidRDefault="00BF687D" w:rsidP="00BF687D">
      <w:r>
        <w:t>Aktiviteetit ovat luokkia joihin kiinnitetään käyttäjälle näkyvät layoutit.</w:t>
      </w:r>
    </w:p>
    <w:p w:rsidR="00047F5B" w:rsidRDefault="00047F5B" w:rsidP="00047F5B">
      <w:pPr>
        <w:pStyle w:val="Heading4"/>
      </w:pPr>
      <w:r>
        <w:t>SplashActivity</w:t>
      </w:r>
    </w:p>
    <w:p w:rsidR="00047F5B" w:rsidRDefault="00047F5B" w:rsidP="00047F5B">
      <w:r>
        <w:t xml:space="preserve">Jotta ohjelma ei näyttäisi niin askeettiselle, lisättiin aktiviteetti jonka ainoa tarkoitus on näyttää käyttäjälle </w:t>
      </w:r>
      <w:r w:rsidR="00821BDE">
        <w:t>ohjelman lataus-/esittelyruutua</w:t>
      </w:r>
      <w:r w:rsidR="00AD7692">
        <w:t xml:space="preserve"> ja</w:t>
      </w:r>
      <w:r>
        <w:t xml:space="preserve"> avata MainActivity</w:t>
      </w:r>
      <w:r w:rsidR="00821BDE">
        <w:t xml:space="preserve"> muutaman sekunnin kuluttua</w:t>
      </w:r>
      <w:r>
        <w:t>.</w:t>
      </w:r>
    </w:p>
    <w:p w:rsidR="006E1945" w:rsidRDefault="006E1945" w:rsidP="00047F5B"/>
    <w:p w:rsidR="006E1945" w:rsidRDefault="006E1945" w:rsidP="006E1945">
      <w:pPr>
        <w:keepNext/>
        <w:jc w:val="center"/>
      </w:pPr>
      <w:r w:rsidRPr="006E1945">
        <w:rPr>
          <w:noProof/>
          <w:lang w:val="en-US"/>
        </w:rPr>
        <w:drawing>
          <wp:inline distT="0" distB="0" distL="0" distR="0" wp14:anchorId="510E605C" wp14:editId="2F938788">
            <wp:extent cx="2962275" cy="5173716"/>
            <wp:effectExtent l="0" t="0" r="0" b="8255"/>
            <wp:docPr id="8" name="Picture 8" descr="C:\Users\Prometheus\Desktop\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Splas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98" cy="5197160"/>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D9707F">
        <w:rPr>
          <w:noProof/>
        </w:rPr>
        <w:t>3</w:t>
      </w:r>
      <w:r>
        <w:fldChar w:fldCharType="end"/>
      </w:r>
      <w:r>
        <w:t>:SplashActivity</w:t>
      </w:r>
    </w:p>
    <w:p w:rsidR="006E1945" w:rsidRDefault="006E1945">
      <w:pPr>
        <w:spacing w:after="0" w:line="240" w:lineRule="auto"/>
      </w:pPr>
      <w:r>
        <w:br w:type="page"/>
      </w:r>
    </w:p>
    <w:p w:rsidR="00F32166" w:rsidRDefault="00F32166" w:rsidP="00F32166">
      <w:pPr>
        <w:pStyle w:val="Heading4"/>
      </w:pPr>
      <w:r>
        <w:lastRenderedPageBreak/>
        <w:t>MainActivity</w:t>
      </w:r>
    </w:p>
    <w:p w:rsidR="00F83F0F" w:rsidRDefault="00B138CB" w:rsidP="00B138CB">
      <w:r>
        <w:t xml:space="preserve">MainActivity sisältää näkymän </w:t>
      </w:r>
      <w:r w:rsidR="00842C0B">
        <w:t>haku</w:t>
      </w:r>
      <w:r>
        <w:t>tietojen syöttämiseen.</w:t>
      </w:r>
      <w:r w:rsidR="005A22CC">
        <w:t xml:space="preserve"> Sen käyttöliittymä sisältää yksinkertaisia tekstikenttiä ja toggleja käyttäjää varten</w:t>
      </w:r>
      <w:r w:rsidR="00F83F0F">
        <w:t>, joilla määritellään haun parametrit</w:t>
      </w:r>
      <w:r w:rsidR="005A22CC">
        <w:t>.</w:t>
      </w:r>
      <w:r>
        <w:t xml:space="preserve"> Se initialisoi keskeiset elementit </w:t>
      </w:r>
      <w:r w:rsidR="006C2455">
        <w:t xml:space="preserve">(ks. 8.2.2.1 </w:t>
      </w:r>
      <w:r>
        <w:t>ApplicationData</w:t>
      </w:r>
      <w:r w:rsidR="006C2455">
        <w:t>)</w:t>
      </w:r>
      <w:r>
        <w:t xml:space="preserve"> jotka käsittelevät </w:t>
      </w:r>
      <w:r w:rsidR="00842C0B">
        <w:t>laitteen sijaintia j</w:t>
      </w:r>
      <w:r w:rsidR="00AB4A60">
        <w:t>a ovat</w:t>
      </w:r>
      <w:r w:rsidR="005A22CC">
        <w:t xml:space="preserve"> vastuussa </w:t>
      </w:r>
      <w:r w:rsidR="00DF519E">
        <w:t>reittihaun</w:t>
      </w:r>
      <w:r w:rsidR="005A22CC">
        <w:t xml:space="preserve"> käynnistä</w:t>
      </w:r>
      <w:r w:rsidR="00842C0B">
        <w:t>misestä.</w:t>
      </w:r>
    </w:p>
    <w:p w:rsidR="0096300A" w:rsidRDefault="0096300A" w:rsidP="00B138CB">
      <w:r>
        <w:t>Mikäli käyttäjä aktivoi moodin jossa lähtösijaintina käytetään laitteen sijaintia, Pathfinder tutkii onko laitteen paikannus päällä. Mikäli se ei ole, niin käyttäjä ohjataan aktivoimaan seuranta</w:t>
      </w:r>
      <w:r w:rsidR="00965D00">
        <w:t xml:space="preserve"> (ks. 8.2.2.7 </w:t>
      </w:r>
      <w:r w:rsidR="00525FA1">
        <w:t>PermissionDialogFragment)</w:t>
      </w:r>
      <w:r>
        <w:t>, jonka jälkeen moodi voidaan laittaa päälle.</w:t>
      </w:r>
    </w:p>
    <w:p w:rsidR="00CC59C6" w:rsidRDefault="00CC59C6" w:rsidP="00B138CB">
      <w:r>
        <w:t>MainActivity perii AppCompatActivityn ja implementoi AppDataInterfacen.</w:t>
      </w:r>
    </w:p>
    <w:p w:rsidR="006E1945" w:rsidRDefault="006E1945" w:rsidP="00B138CB"/>
    <w:p w:rsidR="00DA78D2" w:rsidRDefault="00DA78D2" w:rsidP="00B138CB"/>
    <w:p w:rsidR="00842C0B" w:rsidRDefault="00D9707F" w:rsidP="00DA78D2">
      <w:pPr>
        <w:keepNext/>
        <w:jc w:val="center"/>
      </w:pPr>
      <w:r w:rsidRPr="00D9707F">
        <w:rPr>
          <w:noProof/>
          <w:lang w:val="en-US"/>
        </w:rPr>
        <w:drawing>
          <wp:inline distT="0" distB="0" distL="0" distR="0">
            <wp:extent cx="3009900" cy="5265816"/>
            <wp:effectExtent l="0" t="0" r="0" b="0"/>
            <wp:docPr id="4" name="Picture 4" descr="C:\Users\Prometheus\Desktop\Mai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etheus\Desktop\Main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316" cy="5278791"/>
                    </a:xfrm>
                    <a:prstGeom prst="rect">
                      <a:avLst/>
                    </a:prstGeom>
                    <a:noFill/>
                    <a:ln>
                      <a:noFill/>
                    </a:ln>
                  </pic:spPr>
                </pic:pic>
              </a:graphicData>
            </a:graphic>
          </wp:inline>
        </w:drawing>
      </w:r>
    </w:p>
    <w:p w:rsidR="00842C0B" w:rsidRDefault="00842C0B" w:rsidP="00DA78D2">
      <w:pPr>
        <w:pStyle w:val="Caption"/>
        <w:jc w:val="center"/>
      </w:pPr>
      <w:r>
        <w:t xml:space="preserve">Figure </w:t>
      </w:r>
      <w:r>
        <w:fldChar w:fldCharType="begin"/>
      </w:r>
      <w:r>
        <w:instrText xml:space="preserve"> SEQ Figure \* ARABIC </w:instrText>
      </w:r>
      <w:r>
        <w:fldChar w:fldCharType="separate"/>
      </w:r>
      <w:r w:rsidR="00D9707F">
        <w:rPr>
          <w:noProof/>
        </w:rPr>
        <w:t>4</w:t>
      </w:r>
      <w:r>
        <w:fldChar w:fldCharType="end"/>
      </w:r>
      <w:r>
        <w:t>:MainActivity</w:t>
      </w:r>
    </w:p>
    <w:p w:rsidR="006E1945" w:rsidRDefault="006E1945">
      <w:pPr>
        <w:spacing w:after="0" w:line="240" w:lineRule="auto"/>
      </w:pPr>
      <w:r>
        <w:br w:type="page"/>
      </w:r>
    </w:p>
    <w:p w:rsidR="00F32166" w:rsidRDefault="00F32166" w:rsidP="00F32166">
      <w:pPr>
        <w:pStyle w:val="Heading4"/>
      </w:pPr>
      <w:r>
        <w:lastRenderedPageBreak/>
        <w:t>RoutePresenter</w:t>
      </w:r>
    </w:p>
    <w:p w:rsidR="00AD65C7" w:rsidRDefault="005A22CC" w:rsidP="00BD4F96">
      <w:r>
        <w:t xml:space="preserve">RoutePresenterin vastuulla on listata käyttäjälle reittivaihtoehdot joista valita. Sen käyttöliittymä sisältää RecyclerViewin, johon listataan reittivaihtoehdot fullRouteAdapterin </w:t>
      </w:r>
      <w:r w:rsidR="00283325">
        <w:t xml:space="preserve">(ks. 8.2.3.1 fullRouteAdapter) </w:t>
      </w:r>
      <w:r>
        <w:t xml:space="preserve">avulla </w:t>
      </w:r>
      <w:r w:rsidR="009D2630">
        <w:t>valikoitavaksi</w:t>
      </w:r>
      <w:r>
        <w:t xml:space="preserve">. RoutePresenterin käyttöliittymään kuuluu myös </w:t>
      </w:r>
      <w:r w:rsidR="00192829">
        <w:t>romahtava toolbar</w:t>
      </w:r>
      <w:r>
        <w:t>, joka sisältää kartan reitin näyttämistä varten.</w:t>
      </w:r>
      <w:r w:rsidR="00AD65C7">
        <w:t xml:space="preserve"> RoutePresenterissä on suurin osa ohjelman logiikasta.</w:t>
      </w:r>
    </w:p>
    <w:p w:rsidR="006E1945" w:rsidRPr="000070AA" w:rsidRDefault="006E1945" w:rsidP="00BD4F96">
      <w:r w:rsidRPr="000070AA">
        <w:t>RoutePresenter perii AppCompatActivityn ja implementoi AsyncResponsen sekä AppDataInterfacen.</w:t>
      </w:r>
    </w:p>
    <w:p w:rsidR="006E1945" w:rsidRPr="000070AA" w:rsidRDefault="006E1945" w:rsidP="00BD4F96"/>
    <w:p w:rsidR="006E1945" w:rsidRDefault="00D9707F" w:rsidP="006E1945">
      <w:pPr>
        <w:keepNext/>
        <w:jc w:val="center"/>
      </w:pPr>
      <w:r w:rsidRPr="00D9707F">
        <w:rPr>
          <w:noProof/>
          <w:lang w:val="en-US"/>
        </w:rPr>
        <w:drawing>
          <wp:inline distT="0" distB="0" distL="0" distR="0">
            <wp:extent cx="2524125" cy="4433592"/>
            <wp:effectExtent l="0" t="0" r="0" b="5080"/>
            <wp:docPr id="6" name="Picture 6" descr="C:\Users\Prometheus\Desktop\routePres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routePresenter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9443" cy="4442933"/>
                    </a:xfrm>
                    <a:prstGeom prst="rect">
                      <a:avLst/>
                    </a:prstGeom>
                    <a:noFill/>
                    <a:ln>
                      <a:noFill/>
                    </a:ln>
                  </pic:spPr>
                </pic:pic>
              </a:graphicData>
            </a:graphic>
          </wp:inline>
        </w:drawing>
      </w:r>
      <w:r w:rsidRPr="00D9707F">
        <w:rPr>
          <w:noProof/>
          <w:lang w:val="en-US"/>
        </w:rPr>
        <w:drawing>
          <wp:inline distT="0" distB="0" distL="0" distR="0">
            <wp:extent cx="2542540" cy="4448175"/>
            <wp:effectExtent l="0" t="0" r="0" b="9525"/>
            <wp:docPr id="12" name="Picture 12" descr="C:\Users\Prometheus\Desktop\routePresen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metheus\Desktop\routePresenter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9188" cy="4477301"/>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D9707F">
        <w:rPr>
          <w:noProof/>
        </w:rPr>
        <w:t>5</w:t>
      </w:r>
      <w:r>
        <w:fldChar w:fldCharType="end"/>
      </w:r>
      <w:r>
        <w:t>: RoutePresenter</w:t>
      </w:r>
    </w:p>
    <w:p w:rsidR="006E1945" w:rsidRDefault="006E1945">
      <w:pPr>
        <w:spacing w:after="0" w:line="240" w:lineRule="auto"/>
        <w:rPr>
          <w:lang w:val="en-US"/>
        </w:rPr>
      </w:pPr>
      <w:r>
        <w:rPr>
          <w:lang w:val="en-US"/>
        </w:rPr>
        <w:br w:type="page"/>
      </w:r>
    </w:p>
    <w:p w:rsidR="00F32166" w:rsidRDefault="00F32166" w:rsidP="00F32166">
      <w:pPr>
        <w:pStyle w:val="Heading4"/>
      </w:pPr>
      <w:r>
        <w:lastRenderedPageBreak/>
        <w:t>segmentPresenter</w:t>
      </w:r>
    </w:p>
    <w:p w:rsidR="009D2630" w:rsidRDefault="009D2630" w:rsidP="009D2630">
      <w:r>
        <w:t>segmentPresenter on ohjelman viimeinen aktiviteetti. Sen vastuuseen kuuluu näyttää</w:t>
      </w:r>
      <w:r w:rsidR="00966F89">
        <w:t xml:space="preserve"> RoutePresenterissä</w:t>
      </w:r>
      <w:r w:rsidR="00FA60D0">
        <w:t xml:space="preserve"> (ks. 8.2.1.3 RoutePresenter)</w:t>
      </w:r>
      <w:r>
        <w:t xml:space="preserve"> valitun re</w:t>
      </w:r>
      <w:r w:rsidR="00966F89">
        <w:t>itin etapit RecyclerViewissä ja tarjota mahdollisuus käyttäjälle tarkastella reitin etappeja tarkemmin</w:t>
      </w:r>
      <w:r>
        <w:t>.</w:t>
      </w:r>
      <w:r w:rsidR="00966F89">
        <w:t xml:space="preserve"> segmentPresenter kertoo junaraiteen numeron, junan koodin ja aikataulut joita tulee noudattaa</w:t>
      </w:r>
      <w:r w:rsidR="00257C79">
        <w:t xml:space="preserve"> ehtiäkseen kyseiseen junaan</w:t>
      </w:r>
      <w:r w:rsidR="00966F89">
        <w:t>.</w:t>
      </w:r>
    </w:p>
    <w:p w:rsidR="00CC59C6" w:rsidRDefault="00CC59C6" w:rsidP="009D2630">
      <w:pPr>
        <w:rPr>
          <w:lang w:val="en-US"/>
        </w:rPr>
      </w:pPr>
      <w:proofErr w:type="spellStart"/>
      <w:proofErr w:type="gramStart"/>
      <w:r w:rsidRPr="005B357D">
        <w:rPr>
          <w:lang w:val="en-US"/>
        </w:rPr>
        <w:t>segmentPresenter</w:t>
      </w:r>
      <w:proofErr w:type="spellEnd"/>
      <w:proofErr w:type="gramEnd"/>
      <w:r w:rsidRPr="005B357D">
        <w:rPr>
          <w:lang w:val="en-US"/>
        </w:rPr>
        <w:t xml:space="preserve"> </w:t>
      </w:r>
      <w:proofErr w:type="spellStart"/>
      <w:r w:rsidRPr="005B357D">
        <w:rPr>
          <w:lang w:val="en-US"/>
        </w:rPr>
        <w:t>perii</w:t>
      </w:r>
      <w:proofErr w:type="spellEnd"/>
      <w:r w:rsidRPr="005B357D">
        <w:rPr>
          <w:lang w:val="en-US"/>
        </w:rPr>
        <w:t xml:space="preserve"> </w:t>
      </w:r>
      <w:proofErr w:type="spellStart"/>
      <w:r w:rsidRPr="005B357D">
        <w:rPr>
          <w:lang w:val="en-US"/>
        </w:rPr>
        <w:t>AppCompatActivityn</w:t>
      </w:r>
      <w:proofErr w:type="spellEnd"/>
      <w:r w:rsidRPr="005B357D">
        <w:rPr>
          <w:lang w:val="en-US"/>
        </w:rPr>
        <w:t xml:space="preserve"> </w:t>
      </w:r>
      <w:proofErr w:type="spellStart"/>
      <w:r w:rsidRPr="005B357D">
        <w:rPr>
          <w:lang w:val="en-US"/>
        </w:rPr>
        <w:t>ja</w:t>
      </w:r>
      <w:proofErr w:type="spell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AppDataInterfacen</w:t>
      </w:r>
      <w:proofErr w:type="spellEnd"/>
      <w:r w:rsidRPr="005B357D">
        <w:rPr>
          <w:lang w:val="en-US"/>
        </w:rPr>
        <w:t>.</w:t>
      </w:r>
    </w:p>
    <w:p w:rsidR="00BD367B" w:rsidRDefault="00BD367B" w:rsidP="009D2630">
      <w:pPr>
        <w:rPr>
          <w:lang w:val="en-US"/>
        </w:rPr>
      </w:pPr>
    </w:p>
    <w:p w:rsidR="00F978CE" w:rsidRDefault="00D9707F" w:rsidP="00F978CE">
      <w:pPr>
        <w:keepNext/>
        <w:jc w:val="center"/>
      </w:pPr>
      <w:r w:rsidRPr="00D9707F">
        <w:rPr>
          <w:noProof/>
          <w:lang w:val="en-US"/>
        </w:rPr>
        <w:drawing>
          <wp:inline distT="0" distB="0" distL="0" distR="0">
            <wp:extent cx="3114675" cy="5526036"/>
            <wp:effectExtent l="0" t="0" r="0" b="0"/>
            <wp:docPr id="14" name="Picture 14" descr="C:\Users\Prometheus\Desktop\segmentPr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metheus\Desktop\segmentPresen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8525" cy="5532866"/>
                    </a:xfrm>
                    <a:prstGeom prst="rect">
                      <a:avLst/>
                    </a:prstGeom>
                    <a:noFill/>
                    <a:ln>
                      <a:noFill/>
                    </a:ln>
                  </pic:spPr>
                </pic:pic>
              </a:graphicData>
            </a:graphic>
          </wp:inline>
        </w:drawing>
      </w:r>
    </w:p>
    <w:p w:rsidR="006E1945" w:rsidRDefault="00F978CE" w:rsidP="00F978CE">
      <w:pPr>
        <w:pStyle w:val="Caption"/>
        <w:jc w:val="center"/>
        <w:rPr>
          <w:lang w:val="en-US"/>
        </w:rPr>
      </w:pPr>
      <w:r>
        <w:t xml:space="preserve">Figure </w:t>
      </w:r>
      <w:r>
        <w:fldChar w:fldCharType="begin"/>
      </w:r>
      <w:r>
        <w:instrText xml:space="preserve"> SEQ Figure \* ARABIC </w:instrText>
      </w:r>
      <w:r>
        <w:fldChar w:fldCharType="separate"/>
      </w:r>
      <w:r w:rsidR="00D9707F">
        <w:rPr>
          <w:noProof/>
        </w:rPr>
        <w:t>6</w:t>
      </w:r>
      <w:r>
        <w:fldChar w:fldCharType="end"/>
      </w:r>
      <w:r>
        <w:t>: segmentPresenter</w:t>
      </w:r>
    </w:p>
    <w:p w:rsidR="00F978CE" w:rsidRPr="005B357D" w:rsidRDefault="00F978CE" w:rsidP="00966F89">
      <w:pPr>
        <w:jc w:val="center"/>
        <w:rPr>
          <w:lang w:val="en-US"/>
        </w:rPr>
      </w:pPr>
    </w:p>
    <w:p w:rsidR="00F32166" w:rsidRDefault="00F32166" w:rsidP="00F32166">
      <w:pPr>
        <w:pStyle w:val="Heading3"/>
      </w:pPr>
      <w:bookmarkStart w:id="16" w:name="_Toc468733450"/>
      <w:r>
        <w:lastRenderedPageBreak/>
        <w:t>Data</w:t>
      </w:r>
      <w:bookmarkEnd w:id="16"/>
    </w:p>
    <w:p w:rsidR="00F32166" w:rsidRDefault="00F32166" w:rsidP="00F32166">
      <w:pPr>
        <w:pStyle w:val="Heading4"/>
      </w:pPr>
      <w:r>
        <w:t>ApplicationData</w:t>
      </w:r>
    </w:p>
    <w:p w:rsidR="009D2630" w:rsidRDefault="009D2630" w:rsidP="009D2630">
      <w:r>
        <w:t>ApplicationData syntyi tarpeesta siirtää isoja määriä tietoa aktiviteettien välillä. Kaikki luokan sisällä olevat muuttujat ja funktiot ovat staattisia jotta niihin pääsee käsiksi mistä vaan luomatta luokasta instanssia.</w:t>
      </w:r>
    </w:p>
    <w:p w:rsidR="009D2630" w:rsidRDefault="009D2630" w:rsidP="009D2630">
      <w:r>
        <w:t>ApplicationDatan tehtävä on pitää sisällään ohjelmalle keskeistä informaatiota, joten luonnollisesti siihen oli järkevä kiinnittää myös laitteen sijainninseurantatoiminnallisuus ja keskeiset tiedot sijainnista.</w:t>
      </w:r>
      <w:r w:rsidR="00C427B0">
        <w:t xml:space="preserve"> ApplicationDatan avulla saatiin rajattua sijaintia määrittävien yhteyksien määrä yhteen usean</w:t>
      </w:r>
      <w:r w:rsidR="00842162">
        <w:t xml:space="preserve"> sijaintia tarvitsevan</w:t>
      </w:r>
      <w:r w:rsidR="00C427B0">
        <w:t xml:space="preserve"> aktiviteetin ohjelmassa.</w:t>
      </w:r>
    </w:p>
    <w:p w:rsidR="00F27A46" w:rsidRDefault="009D2630" w:rsidP="009D2630">
      <w:r>
        <w:t>Luokkaan sisällytettiin muuttujaksi ApplicationDataCallbacks-luokan instanssi</w:t>
      </w:r>
      <w:r w:rsidR="008A03D3">
        <w:t xml:space="preserve"> (ks. 8.2.2.2 ApplicationDataCallbacks)</w:t>
      </w:r>
      <w:r>
        <w:t xml:space="preserve">, jonka avulla saadaan </w:t>
      </w:r>
      <w:r w:rsidR="008A498B">
        <w:t>siirrettyä</w:t>
      </w:r>
      <w:r>
        <w:t xml:space="preserve"> mille tahansa aktiviteetille </w:t>
      </w:r>
      <w:r w:rsidR="008A498B">
        <w:t>callbackit asynkronisista sijaintiin liittyvistä muutoksista.</w:t>
      </w:r>
    </w:p>
    <w:p w:rsidR="00AB352E" w:rsidRPr="009D2630" w:rsidRDefault="00AB352E" w:rsidP="009D2630">
      <w:r>
        <w:t>ApplicationData perii luokan Application.</w:t>
      </w:r>
    </w:p>
    <w:p w:rsidR="00F32166" w:rsidRDefault="00F32166" w:rsidP="00F32166">
      <w:pPr>
        <w:pStyle w:val="Heading4"/>
      </w:pPr>
      <w:r>
        <w:t>ApplicationDataCallbacks</w:t>
      </w:r>
    </w:p>
    <w:p w:rsidR="00F27A46" w:rsidRDefault="00F27A46" w:rsidP="00F27A46">
      <w:r>
        <w:t xml:space="preserve">ApplicationDataCallbacks </w:t>
      </w:r>
      <w:r w:rsidR="005050C9">
        <w:t>-</w:t>
      </w:r>
      <w:r>
        <w:t>luokan ainoa tarkoitus on toimia väli</w:t>
      </w:r>
      <w:r w:rsidR="005050C9">
        <w:t>k</w:t>
      </w:r>
      <w:r>
        <w:t>appaleena asynkronisten callbackien välityksessä aktiviteeteille. Se implementoi AppDataInterfacen</w:t>
      </w:r>
      <w:r w:rsidR="00934661">
        <w:t xml:space="preserve"> (ks. 8.2.4.1 AppDataInterface)</w:t>
      </w:r>
      <w:r>
        <w:t>, jolla callbackit voidaan välittää eteenpäin.</w:t>
      </w:r>
      <w:r w:rsidR="00CC59C6">
        <w:t xml:space="preserve"> Ilman tätä luokkaa jokainen luokka, joka haluaisi sijainteihin liittyviä callbackeja, joutuisi implementoimaan liudan erinäisiä luokkia</w:t>
      </w:r>
      <w:r w:rsidR="00153714">
        <w:t xml:space="preserve"> saadakseen tarpeellisen toiminnallisuuden</w:t>
      </w:r>
      <w:r w:rsidR="00CC59C6">
        <w:t>.</w:t>
      </w:r>
    </w:p>
    <w:p w:rsidR="002813C5" w:rsidRPr="002813C5" w:rsidRDefault="002813C5" w:rsidP="00F27A46">
      <w:pPr>
        <w:rPr>
          <w:lang w:val="en-US"/>
        </w:rPr>
      </w:pPr>
      <w:proofErr w:type="spellStart"/>
      <w:r w:rsidRPr="005B357D">
        <w:rPr>
          <w:lang w:val="en-US"/>
        </w:rPr>
        <w:t>ApplicationDataCallbacks</w:t>
      </w:r>
      <w:proofErr w:type="spell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seuraavat</w:t>
      </w:r>
      <w:proofErr w:type="spellEnd"/>
      <w:r w:rsidRPr="005B357D">
        <w:rPr>
          <w:lang w:val="en-US"/>
        </w:rPr>
        <w:t xml:space="preserve"> </w:t>
      </w:r>
      <w:proofErr w:type="spellStart"/>
      <w:r w:rsidRPr="005B357D">
        <w:rPr>
          <w:lang w:val="en-US"/>
        </w:rPr>
        <w:t>luokat</w:t>
      </w:r>
      <w:proofErr w:type="spellEnd"/>
      <w:r w:rsidRPr="005B357D">
        <w:rPr>
          <w:lang w:val="en-US"/>
        </w:rPr>
        <w:t xml:space="preserve">: </w:t>
      </w:r>
      <w:proofErr w:type="spellStart"/>
      <w:r w:rsidRPr="005B357D">
        <w:rPr>
          <w:lang w:val="en-US"/>
        </w:rPr>
        <w:t>GoogleApiClient.ConnectionCallbacks</w:t>
      </w:r>
      <w:proofErr w:type="spellEnd"/>
      <w:r w:rsidRPr="005B357D">
        <w:rPr>
          <w:lang w:val="en-US"/>
        </w:rPr>
        <w:t xml:space="preserve">, </w:t>
      </w:r>
      <w:proofErr w:type="spellStart"/>
      <w:r w:rsidRPr="005B357D">
        <w:rPr>
          <w:lang w:val="en-US"/>
        </w:rPr>
        <w:t>LocationListener</w:t>
      </w:r>
      <w:proofErr w:type="spellEnd"/>
      <w:r w:rsidRPr="005B357D">
        <w:rPr>
          <w:lang w:val="en-US"/>
        </w:rPr>
        <w:t xml:space="preserve">, </w:t>
      </w:r>
      <w:proofErr w:type="spellStart"/>
      <w:r w:rsidRPr="005B357D">
        <w:rPr>
          <w:lang w:val="en-US"/>
        </w:rPr>
        <w:t>GoogleApiClient.OnConnectionFailedListener</w:t>
      </w:r>
      <w:proofErr w:type="spellEnd"/>
      <w:r w:rsidRPr="005B357D">
        <w:rPr>
          <w:lang w:val="en-US"/>
        </w:rPr>
        <w:t xml:space="preserve">, </w:t>
      </w:r>
      <w:proofErr w:type="spellStart"/>
      <w:r w:rsidRPr="005B357D">
        <w:rPr>
          <w:lang w:val="en-US"/>
        </w:rPr>
        <w:t>OnMapReadyCallback</w:t>
      </w:r>
      <w:proofErr w:type="spellEnd"/>
    </w:p>
    <w:p w:rsidR="00F32166" w:rsidRDefault="00F32166" w:rsidP="00F32166">
      <w:pPr>
        <w:pStyle w:val="Heading4"/>
      </w:pPr>
      <w:r>
        <w:t>AsyncJsonFetcher</w:t>
      </w:r>
    </w:p>
    <w:p w:rsidR="00A55F2C" w:rsidRDefault="00735004" w:rsidP="00735004">
      <w:r>
        <w:t>AsyncJsonFetcher on luokka, mikä perii luokan AsyncTask ja siten ajetaan aina ku</w:t>
      </w:r>
      <w:r w:rsidR="00AE4BF4">
        <w:t>tsuttaessa asynkronisesti vältty</w:t>
      </w:r>
      <w:r>
        <w:t>äkseen häiritsemästä varsin</w:t>
      </w:r>
      <w:r w:rsidR="008B730B">
        <w:t>aisen käyttöliittymän toimintaa ja käyttömukavuutta.</w:t>
      </w:r>
    </w:p>
    <w:p w:rsidR="00F427CE" w:rsidRDefault="00DA1A2A" w:rsidP="00735004">
      <w:r>
        <w:t>Luokan tarkoitus on noutaa JSONArray mistä tahansa sellaisen palauttavasta rajapinnasta. Luokka sisältää funktiot asemien, suorien junayhteyksien sekä asemien aikataulutietojen noutamiselle. Kutsuttaessa parametreina annetaan haluttu funktio sekä kohderajapinnan osoite. Funktiot toteuttavat keskenään samanlaiset tiedonhaut, mutta noudon valmistuessa välitetään tieto jatkotoimenpiteistä JSONArrayn ohessa pääohjelmalle rajapinnan (ks. 8.2.4.2 AsyncResponse) kautta.</w:t>
      </w:r>
    </w:p>
    <w:p w:rsidR="00F427CE" w:rsidRDefault="00F427CE">
      <w:pPr>
        <w:spacing w:after="0" w:line="240" w:lineRule="auto"/>
      </w:pPr>
      <w:r>
        <w:br w:type="page"/>
      </w:r>
    </w:p>
    <w:p w:rsidR="00F32166" w:rsidRDefault="00F32166" w:rsidP="00F32166">
      <w:pPr>
        <w:pStyle w:val="Heading4"/>
      </w:pPr>
      <w:r>
        <w:lastRenderedPageBreak/>
        <w:t>DataParser</w:t>
      </w:r>
    </w:p>
    <w:p w:rsidR="00AB706E" w:rsidRDefault="00A97CB8" w:rsidP="00AB706E">
      <w:r>
        <w:t>DataParserin tehtävä on parsia kartassa näytettävä reitti rajapinnoista saaduista vastauksista.</w:t>
      </w:r>
    </w:p>
    <w:p w:rsidR="00F32166" w:rsidRDefault="00F32166" w:rsidP="00F32166">
      <w:pPr>
        <w:pStyle w:val="Heading4"/>
      </w:pPr>
      <w:r>
        <w:t>FetchUrl</w:t>
      </w:r>
    </w:p>
    <w:p w:rsidR="00042C93" w:rsidRPr="00042C93" w:rsidRDefault="00042C93" w:rsidP="00042C93">
      <w:r>
        <w:t>Luokan yksinkertainen tarkoitus on hakea annetusta osoitteesta http-kyselyllä vastaus ja palauttaa se.</w:t>
      </w:r>
    </w:p>
    <w:p w:rsidR="00F32166" w:rsidRDefault="00AE71DB" w:rsidP="00F32166">
      <w:pPr>
        <w:pStyle w:val="Heading4"/>
      </w:pPr>
      <w:r>
        <w:t>LocationPermissionAgent</w:t>
      </w:r>
    </w:p>
    <w:p w:rsidR="00042C93" w:rsidRPr="00042C93" w:rsidRDefault="00042C93" w:rsidP="00042C93">
      <w:r>
        <w:t xml:space="preserve">Luokan tarkoitus on toimia rajapintana jolta voidaan kysellä onko </w:t>
      </w:r>
      <w:r w:rsidR="00EC7683">
        <w:t>aktiviteetilla</w:t>
      </w:r>
      <w:r>
        <w:t xml:space="preserve"> lupa toteuttaa aiottua toimenpidettä liittyen sijainteihin.</w:t>
      </w:r>
    </w:p>
    <w:p w:rsidR="00AE71DB" w:rsidRDefault="00AE71DB" w:rsidP="00AE71DB">
      <w:pPr>
        <w:pStyle w:val="Heading4"/>
      </w:pPr>
      <w:r>
        <w:t>PermissionDialogFragment</w:t>
      </w:r>
    </w:p>
    <w:p w:rsidR="00EC7683" w:rsidRDefault="00EC7683" w:rsidP="00EC7683">
      <w:r>
        <w:t>Luokan vastuulla on tuottaa dialogi käyttäjälle siinä tapauksessa että pois päältä olevaa sijaintitoiminnallisuutta laitteessa ollaan käyttämässä. Dialogi ohjaa käyttäjän aktivoimaan sijaintipalvelut</w:t>
      </w:r>
      <w:r w:rsidR="00D9707F">
        <w:t xml:space="preserve"> (ks. Figure 7)</w:t>
      </w:r>
      <w:r>
        <w:t xml:space="preserve">. </w:t>
      </w:r>
    </w:p>
    <w:p w:rsidR="00D9707F" w:rsidRDefault="002813C5" w:rsidP="00EC7683">
      <w:r>
        <w:t>PermissionDialogFragment perii luokan DialogFragment.</w:t>
      </w:r>
    </w:p>
    <w:p w:rsidR="00D9707F" w:rsidRDefault="00D9707F" w:rsidP="00D9707F">
      <w:pPr>
        <w:keepNext/>
        <w:spacing w:after="0" w:line="240" w:lineRule="auto"/>
        <w:jc w:val="center"/>
      </w:pPr>
      <w:r w:rsidRPr="00D9707F">
        <w:rPr>
          <w:bCs/>
          <w:noProof/>
          <w:lang w:val="en-US"/>
        </w:rPr>
        <w:drawing>
          <wp:inline distT="0" distB="0" distL="0" distR="0" wp14:anchorId="0C6A7FC7" wp14:editId="6CB4BD26">
            <wp:extent cx="2590800" cy="4570463"/>
            <wp:effectExtent l="0" t="0" r="0" b="1905"/>
            <wp:docPr id="15" name="Picture 15" descr="C:\Users\Prometheus\Desktop\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metheus\Desktop\Dialo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9250" cy="4585370"/>
                    </a:xfrm>
                    <a:prstGeom prst="rect">
                      <a:avLst/>
                    </a:prstGeom>
                    <a:noFill/>
                    <a:ln>
                      <a:noFill/>
                    </a:ln>
                  </pic:spPr>
                </pic:pic>
              </a:graphicData>
            </a:graphic>
          </wp:inline>
        </w:drawing>
      </w:r>
    </w:p>
    <w:p w:rsidR="00D9707F" w:rsidRDefault="00D9707F" w:rsidP="00D9707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DialogFragment</w:t>
      </w:r>
    </w:p>
    <w:p w:rsidR="00D9707F" w:rsidRDefault="00D9707F" w:rsidP="00D9707F">
      <w:pPr>
        <w:spacing w:after="0" w:line="240" w:lineRule="auto"/>
        <w:jc w:val="center"/>
      </w:pPr>
      <w:r>
        <w:br w:type="page"/>
      </w:r>
    </w:p>
    <w:p w:rsidR="00AE71DB" w:rsidRDefault="00AE71DB" w:rsidP="00D9707F">
      <w:pPr>
        <w:pStyle w:val="Heading4"/>
      </w:pPr>
      <w:r>
        <w:lastRenderedPageBreak/>
        <w:t>Router</w:t>
      </w:r>
    </w:p>
    <w:p w:rsidR="00EC7683" w:rsidRDefault="00CC59C6" w:rsidP="00EC7683">
      <w:r>
        <w:t>Router on vastuussa reittioh</w:t>
      </w:r>
      <w:r w:rsidR="00CB0126">
        <w:t>jeiden toimittamisesta</w:t>
      </w:r>
      <w:r w:rsidR="00CC2C95">
        <w:t xml:space="preserve"> kävely</w:t>
      </w:r>
      <w:r w:rsidR="00CB0126">
        <w:t>reitteihin</w:t>
      </w:r>
      <w:r>
        <w:t>. Jokaisen reitin etappiobjektin</w:t>
      </w:r>
      <w:r w:rsidR="00CB0126">
        <w:t>, eli routeSegmentin,</w:t>
      </w:r>
      <w:r>
        <w:t xml:space="preserve"> luonnin yhteydessä</w:t>
      </w:r>
      <w:r w:rsidR="00CB0126">
        <w:t xml:space="preserve"> luodaan Router-objekti jolle annetaan tehtäväksi hakea asynkronisesti</w:t>
      </w:r>
      <w:r>
        <w:t xml:space="preserve"> </w:t>
      </w:r>
      <w:r w:rsidR="00CB0126">
        <w:t>PolylineOptions-objekti routeSegmentille. Tieto saadaan perille RouterResponse-rajapinnan avulla.</w:t>
      </w:r>
    </w:p>
    <w:p w:rsidR="00F35F22" w:rsidRDefault="00CB0126" w:rsidP="00AC386C">
      <w:r>
        <w:t>Router perii luokan AsyncTask ja implementoi rajapinnan RouterResponse</w:t>
      </w:r>
      <w:r w:rsidR="00D72F24">
        <w:t xml:space="preserve"> (ks. 8.2.4.3 RouterResponse</w:t>
      </w:r>
      <w:r w:rsidR="00911326">
        <w:t>)</w:t>
      </w:r>
      <w:r>
        <w:t>.</w:t>
      </w:r>
    </w:p>
    <w:p w:rsidR="00CC59C6" w:rsidRPr="00CC59C6" w:rsidRDefault="00F32166" w:rsidP="00CC59C6">
      <w:pPr>
        <w:pStyle w:val="Heading3"/>
      </w:pPr>
      <w:bookmarkStart w:id="17" w:name="_Toc468733451"/>
      <w:r>
        <w:t>Adapterit</w:t>
      </w:r>
      <w:bookmarkEnd w:id="17"/>
    </w:p>
    <w:p w:rsidR="00AE71DB" w:rsidRDefault="00AE71DB" w:rsidP="00AE71DB">
      <w:pPr>
        <w:pStyle w:val="Heading4"/>
      </w:pPr>
      <w:r>
        <w:t>fullRouteAdapter</w:t>
      </w:r>
    </w:p>
    <w:p w:rsidR="00CC59C6" w:rsidRPr="00CC59C6" w:rsidRDefault="00E133DA" w:rsidP="00CC59C6">
      <w:r>
        <w:t>fullRouteAdapter</w:t>
      </w:r>
      <w:r w:rsidR="00C07FB6">
        <w:t xml:space="preserve"> on komponentti mikä ohjaa halutun datan, tässä tapauksessa valmiit reitit (ks. </w:t>
      </w:r>
      <w:r w:rsidR="007F00A9">
        <w:t>8.2.5.5 fullRoute), käyttöliittymään korttinäkymään</w:t>
      </w:r>
      <w:r w:rsidR="00086B8B">
        <w:t xml:space="preserve"> nähtäväksi.</w:t>
      </w:r>
      <w:r w:rsidR="00476E11">
        <w:t xml:space="preserve"> </w:t>
      </w:r>
      <w:r w:rsidR="00E32BAA">
        <w:t>valmiit reitit sisältävät kaiken tarvittavan datan reittietappikorteille (ks. 8.2.3.2 routeSegmentAdapter), mitkä tulevat näkyviin käyttäjän valitessa jonkin piirretyistä korteista.</w:t>
      </w:r>
    </w:p>
    <w:p w:rsidR="00AE71DB" w:rsidRDefault="00AE71DB" w:rsidP="00AE71DB">
      <w:pPr>
        <w:pStyle w:val="Heading4"/>
      </w:pPr>
      <w:r>
        <w:t>routeSegmentAdapter</w:t>
      </w:r>
    </w:p>
    <w:p w:rsidR="00CC59C6" w:rsidRPr="00CC59C6" w:rsidRDefault="003C6B20" w:rsidP="00CC59C6">
      <w:r>
        <w:t>routeSegmentAdapter piirtää valmiilta reiteiltä tulevan (ks. 8.2.3.1 fullRouteAdapter) datan valitun yksittäisen reitin etapeista käyttöliittymään korttinäkymään, missä käyttäjä voi tarkastella valitsemaansa reittiä vaihe-vaiheelta</w:t>
      </w:r>
      <w:r w:rsidR="00A4427A">
        <w:t>.</w:t>
      </w:r>
    </w:p>
    <w:p w:rsidR="00CC59C6" w:rsidRPr="00CC59C6" w:rsidRDefault="00F32166" w:rsidP="00CC59C6">
      <w:pPr>
        <w:pStyle w:val="Heading3"/>
      </w:pPr>
      <w:bookmarkStart w:id="18" w:name="_Toc468733452"/>
      <w:r>
        <w:t>Rajapinnat</w:t>
      </w:r>
      <w:bookmarkEnd w:id="18"/>
    </w:p>
    <w:p w:rsidR="00AE71DB" w:rsidRDefault="00AE71DB" w:rsidP="00AE71DB">
      <w:pPr>
        <w:pStyle w:val="Heading4"/>
      </w:pPr>
      <w:r>
        <w:t>AppDataInterface</w:t>
      </w:r>
    </w:p>
    <w:p w:rsidR="00CC59C6" w:rsidRPr="00CC59C6" w:rsidRDefault="00677FE7" w:rsidP="00CC59C6">
      <w:r>
        <w:t>AppDataInterface –rajapinta toimii ohjurina sijaintiin liittyville callbackeille. Rajapinnan avulla callbackit saadaan niitä kulloinkin tarvitsevalle aktiviteetille.</w:t>
      </w:r>
    </w:p>
    <w:p w:rsidR="00AE71DB" w:rsidRDefault="00AE71DB" w:rsidP="00AE71DB">
      <w:pPr>
        <w:pStyle w:val="Heading4"/>
      </w:pPr>
      <w:r>
        <w:t>AsyncResponse</w:t>
      </w:r>
    </w:p>
    <w:p w:rsidR="0019214F" w:rsidRPr="0019214F" w:rsidRDefault="005C6989" w:rsidP="0019214F">
      <w:r>
        <w:t>AsyncResponse -rajapinnan kautta palautetaan kaikki AsyncJsonFetcherin (ks. 8.2.2.3 AsyncJsonFetcher)</w:t>
      </w:r>
      <w:r w:rsidR="00206812">
        <w:t xml:space="preserve"> noutamat JSONArrayt</w:t>
      </w:r>
      <w:r w:rsidR="001E2339">
        <w:t xml:space="preserve"> </w:t>
      </w:r>
      <w:r w:rsidR="00206812">
        <w:t>(</w:t>
      </w:r>
      <w:r w:rsidR="001E2339">
        <w:t xml:space="preserve">suorat reittiyhteydet ja </w:t>
      </w:r>
      <w:r w:rsidR="00206812">
        <w:t xml:space="preserve">asemakohtaiset </w:t>
      </w:r>
      <w:r w:rsidR="001E2339">
        <w:t>juna-aikataulut</w:t>
      </w:r>
      <w:r w:rsidR="00206812">
        <w:t>)</w:t>
      </w:r>
      <w:r w:rsidR="001E2339">
        <w:t xml:space="preserve"> </w:t>
      </w:r>
      <w:r w:rsidR="00206812">
        <w:t>routePresenter-aktiviteetille.</w:t>
      </w:r>
    </w:p>
    <w:p w:rsidR="00AE71DB" w:rsidRDefault="00AE71DB" w:rsidP="00AE71DB">
      <w:pPr>
        <w:pStyle w:val="Heading4"/>
      </w:pPr>
      <w:r>
        <w:t>RouterResponse</w:t>
      </w:r>
    </w:p>
    <w:p w:rsidR="002D4814" w:rsidRDefault="002D4814" w:rsidP="002D4814">
      <w:r>
        <w:t>RouterResponsen –rajapinnan avulla Routerin</w:t>
      </w:r>
      <w:r w:rsidR="005E4374">
        <w:t xml:space="preserve"> (ks. 8.2.2.8 Router)</w:t>
      </w:r>
      <w:r>
        <w:t xml:space="preserve"> asynkronisesti hakemat tiedot saadaan ohjattua oikeille routeSegment-objekteille</w:t>
      </w:r>
      <w:r w:rsidR="007C3E2C">
        <w:t xml:space="preserve"> (ks. 8.2.5.6 routeSegment)</w:t>
      </w:r>
      <w:r>
        <w:t>.</w:t>
      </w:r>
    </w:p>
    <w:p w:rsidR="00E46ABF" w:rsidRPr="002D4814" w:rsidRDefault="00E46ABF" w:rsidP="002D4814"/>
    <w:p w:rsidR="00F32166" w:rsidRDefault="00F32166" w:rsidP="00F32166">
      <w:pPr>
        <w:pStyle w:val="Heading3"/>
      </w:pPr>
      <w:bookmarkStart w:id="19" w:name="_Toc468733453"/>
      <w:r>
        <w:lastRenderedPageBreak/>
        <w:t>Objektit</w:t>
      </w:r>
      <w:bookmarkEnd w:id="19"/>
    </w:p>
    <w:p w:rsidR="008E60AF" w:rsidRPr="008E60AF" w:rsidRDefault="008E60AF" w:rsidP="008E60AF">
      <w:r>
        <w:t>Suurin osa ohjelman noutamasta datasta avoimilta rajapi</w:t>
      </w:r>
      <w:r w:rsidR="00E46ABF">
        <w:t>nnoilta käännettiin objekteiksi</w:t>
      </w:r>
      <w:r>
        <w:t xml:space="preserve"> ja </w:t>
      </w:r>
      <w:r w:rsidR="00E46ABF">
        <w:t>niistä</w:t>
      </w:r>
      <w:r>
        <w:t xml:space="preserve"> listaobjekteiksi</w:t>
      </w:r>
      <w:r w:rsidR="00E46ABF">
        <w:t>,</w:t>
      </w:r>
      <w:r>
        <w:t xml:space="preserve"> helpottaaksemme datan käsittelyä ja selkeyttä.</w:t>
      </w:r>
    </w:p>
    <w:p w:rsidR="00AE71DB" w:rsidRDefault="00AE71DB" w:rsidP="00AE71DB">
      <w:pPr>
        <w:pStyle w:val="Heading4"/>
      </w:pPr>
      <w:r>
        <w:t>Station</w:t>
      </w:r>
    </w:p>
    <w:p w:rsidR="00AD104E" w:rsidRPr="00C11BA5" w:rsidRDefault="00C11BA5" w:rsidP="00AD104E">
      <w:r>
        <w:t>Station on luokka jonka av</w:t>
      </w:r>
      <w:r w:rsidR="001C1874">
        <w:t>ulla saadaan talletettua asemilta saatavat</w:t>
      </w:r>
      <w:r>
        <w:t xml:space="preserve"> tiedot selkeisiin rakenteisiin.</w:t>
      </w:r>
      <w:r w:rsidR="00AD104E">
        <w:t xml:space="preserve"> Asemien tietoja tarvitaan reittien parsinnassa.</w:t>
      </w:r>
    </w:p>
    <w:p w:rsidR="00C11BA5" w:rsidRDefault="00906D28" w:rsidP="00C11BA5">
      <w:r>
        <w:t>Sisältää tyypilliset data-objektin getterit ja setterit.</w:t>
      </w:r>
    </w:p>
    <w:p w:rsidR="00AE71DB" w:rsidRDefault="00AE71DB" w:rsidP="00AE71DB">
      <w:pPr>
        <w:pStyle w:val="Heading4"/>
      </w:pPr>
      <w:r>
        <w:t>StationList</w:t>
      </w:r>
    </w:p>
    <w:p w:rsidR="00A83591" w:rsidRDefault="00C11BA5" w:rsidP="00C11BA5">
      <w:r>
        <w:t>StationList-luokka luotiin tarpeesta</w:t>
      </w:r>
      <w:r w:rsidR="00A83591">
        <w:t xml:space="preserve"> selkiyttää parsintaa. Luokan kaksi toimintoa on palauttaa aseman koordinaatit syötettyä aseman koodia vastaan, sekä palauttaa aseman täysi nimi syötettyä aseman koodia vastaan.</w:t>
      </w:r>
    </w:p>
    <w:p w:rsidR="00A83591" w:rsidRDefault="00A83591" w:rsidP="00C11BA5">
      <w:r>
        <w:t>Statio</w:t>
      </w:r>
      <w:r w:rsidR="009D625A">
        <w:t>nList perii luokan Station (ks. 8.2.5.1 Station)</w:t>
      </w:r>
      <w:r>
        <w:t xml:space="preserve"> ja toiminnot perustuvat verta</w:t>
      </w:r>
      <w:r w:rsidR="002C0E49">
        <w:t>ilujen tekemiseen sisältämälleen</w:t>
      </w:r>
      <w:r>
        <w:t xml:space="preserve"> Station-</w:t>
      </w:r>
      <w:r w:rsidR="002C0E49">
        <w:t>objektilistalle</w:t>
      </w:r>
      <w:r>
        <w:t>.</w:t>
      </w:r>
    </w:p>
    <w:p w:rsidR="00AE71DB" w:rsidRDefault="00AE71DB" w:rsidP="00AE71DB">
      <w:pPr>
        <w:pStyle w:val="Heading4"/>
      </w:pPr>
      <w:r>
        <w:t>Train</w:t>
      </w:r>
    </w:p>
    <w:p w:rsidR="005D6178" w:rsidRPr="005D6178" w:rsidRDefault="007E11E6" w:rsidP="005D6178">
      <w:r>
        <w:t xml:space="preserve">Train -luokka muodostetaan juna-asemilta haetuista kulkevien junien tiedoista, jotta näistä tiedoista voidaan myöhemmin tehdä epäsuorien reittien haku. Luokkaan tallennetaan kaikki Digitrafficilta saatavissa oleva tieto yksittäisestä junasta. Luokka sisältää myös listan TrainTimeTables-objektista (ks. 8.2.5.4 TrainTimeTables), mikä on primäärinen vertailuperuste epäsuorille </w:t>
      </w:r>
      <w:r w:rsidR="00693B3A">
        <w:t>reiteille.</w:t>
      </w:r>
    </w:p>
    <w:p w:rsidR="00460575" w:rsidRPr="001B177B" w:rsidRDefault="00693B3A" w:rsidP="001B177B">
      <w:r>
        <w:t xml:space="preserve">Luokka sisältää </w:t>
      </w:r>
      <w:r w:rsidR="00460575">
        <w:t>tyypilliset data-objektin getterit ja setterit.</w:t>
      </w:r>
    </w:p>
    <w:p w:rsidR="00AE71DB" w:rsidRDefault="00AE71DB" w:rsidP="00AE71DB">
      <w:pPr>
        <w:pStyle w:val="Heading4"/>
      </w:pPr>
      <w:r>
        <w:t>TrainTimeTables</w:t>
      </w:r>
    </w:p>
    <w:p w:rsidR="001B177B" w:rsidRDefault="00DA7B0E" w:rsidP="001B177B">
      <w:r>
        <w:t>TrainTimeTables</w:t>
      </w:r>
      <w:r w:rsidR="00011EA9">
        <w:t xml:space="preserve"> -luokka sisältää kaikki Digitrafficilta saatavat yksittäisen junapysäkin tiedot junan kulkemalla reitillä. Luokkaa käytetään listana Train -luokan (ks. 8.2.5.3 Train) sisällä.</w:t>
      </w:r>
    </w:p>
    <w:p w:rsidR="00460575" w:rsidRPr="001B177B" w:rsidRDefault="00460575" w:rsidP="001B177B">
      <w:r>
        <w:t>Sisältää tyypilliset data-objektin getterit ja setterit.</w:t>
      </w:r>
    </w:p>
    <w:p w:rsidR="00AE71DB" w:rsidRDefault="00AE71DB" w:rsidP="00AE71DB">
      <w:pPr>
        <w:pStyle w:val="Heading4"/>
      </w:pPr>
      <w:r>
        <w:t>fullRoute</w:t>
      </w:r>
    </w:p>
    <w:p w:rsidR="00460575" w:rsidRDefault="00906D28" w:rsidP="00144354">
      <w:r>
        <w:t>fullRoute on luokka jonka on tarkoitus vastata reittiä</w:t>
      </w:r>
      <w:r w:rsidR="00B474C4">
        <w:t xml:space="preserve"> aloituspaikasta</w:t>
      </w:r>
      <w:r>
        <w:t xml:space="preserve"> määränpäähän.</w:t>
      </w:r>
      <w:r w:rsidR="00AD5D4D">
        <w:t xml:space="preserve"> </w:t>
      </w:r>
      <w:r w:rsidR="00011EA9">
        <w:t xml:space="preserve"> </w:t>
      </w:r>
      <w:r w:rsidR="00AD5D4D">
        <w:t>fullRoute sisältää listan route</w:t>
      </w:r>
      <w:r w:rsidR="00011EA9">
        <w:t>Segmenttejä ja luokkaa käytetään</w:t>
      </w:r>
      <w:r w:rsidR="00372667">
        <w:t>kin</w:t>
      </w:r>
      <w:r w:rsidR="00011EA9">
        <w:t xml:space="preserve"> valm</w:t>
      </w:r>
      <w:r w:rsidR="00372667">
        <w:t>iiden reittien</w:t>
      </w:r>
      <w:r w:rsidR="007F00A9">
        <w:t xml:space="preserve"> </w:t>
      </w:r>
      <w:r w:rsidR="00372667">
        <w:t>piirtämiseen</w:t>
      </w:r>
      <w:r w:rsidR="005B20AE">
        <w:t xml:space="preserve"> (ks. 8.2.3.1 fullRouteAdapter)</w:t>
      </w:r>
      <w:r w:rsidR="00372667">
        <w:t xml:space="preserve"> korttinäkymään.</w:t>
      </w:r>
    </w:p>
    <w:p w:rsidR="00460575" w:rsidRPr="00144354" w:rsidRDefault="00460575" w:rsidP="00144354">
      <w:r>
        <w:t>Sisältää tyypilliset dat</w:t>
      </w:r>
      <w:r w:rsidR="00A145EC">
        <w:t>a</w:t>
      </w:r>
      <w:r w:rsidR="00AD5D4D">
        <w:t>-objektin getterit ja setterit.</w:t>
      </w:r>
    </w:p>
    <w:p w:rsidR="00AE71DB" w:rsidRDefault="00AE71DB" w:rsidP="00AE71DB">
      <w:pPr>
        <w:pStyle w:val="Heading4"/>
      </w:pPr>
      <w:r>
        <w:t>routeSegment</w:t>
      </w:r>
    </w:p>
    <w:p w:rsidR="00AD5D4D" w:rsidRDefault="00AD5D4D" w:rsidP="00AD5D4D">
      <w:r>
        <w:t>routeSegment on luokka joka mallintaa etappia, eli reitin osaa. Se tietää määränpäänsä, lähtöpisteensä ja objektin jonka avulla reitti voidaan piirtää kartalle. routeSegmentillä on myös metodi piirtämistä varten.</w:t>
      </w:r>
    </w:p>
    <w:p w:rsidR="00867961" w:rsidRDefault="00AD5D4D" w:rsidP="00AD5D4D">
      <w:r>
        <w:t>Sisältää tyypilliset data-objektin getterit ja setterit.</w:t>
      </w:r>
    </w:p>
    <w:p w:rsidR="003B2FA5" w:rsidRDefault="003B2FA5" w:rsidP="003B2FA5">
      <w:pPr>
        <w:pStyle w:val="Heading2"/>
      </w:pPr>
      <w:bookmarkStart w:id="20" w:name="_Toc468733454"/>
      <w:r>
        <w:lastRenderedPageBreak/>
        <w:t>Toteutettu toiminnallisuus</w:t>
      </w:r>
      <w:bookmarkEnd w:id="20"/>
    </w:p>
    <w:p w:rsidR="000F0B95" w:rsidRDefault="007C206A" w:rsidP="007C206A">
      <w:r>
        <w:t>Pathfinder tekee sitä mihin se suunni</w:t>
      </w:r>
      <w:r w:rsidR="00D770B2">
        <w:t>teltiin. Siihen voi syöttää osoitteet ja lähtöajan, joiden mukaan ohjelma hakee listan junatietoja hyödyntäviä reittejä käyttäjälle nähtäväksi.</w:t>
      </w:r>
    </w:p>
    <w:p w:rsidR="00D770B2" w:rsidRDefault="00D770B2" w:rsidP="007C206A">
      <w:r>
        <w:t>Kaikki ensimmäisen prioriteettiluokan toiminnallisuudet on toteutettu ja ohjelma toimittaa asiansa joistain virhetilanteista tai puutteista huolimatta.</w:t>
      </w:r>
    </w:p>
    <w:p w:rsidR="00D770B2" w:rsidRDefault="00D770B2" w:rsidP="007C206A">
      <w:r>
        <w:t>Toisen prioriteettiluokan toiminnallisuuksista saatiin mukaan vaihtoehtoisten reittien tarjoaminen ja kirsikkana kakun päällä on ohjelman tuki junan vaihtoihin</w:t>
      </w:r>
      <w:r w:rsidR="00124A82">
        <w:t xml:space="preserve"> kesken matkan</w:t>
      </w:r>
      <w:r>
        <w:t xml:space="preserve"> määränpäähän pääsemiseksi.</w:t>
      </w:r>
    </w:p>
    <w:p w:rsidR="00124A82" w:rsidRPr="000F0B95" w:rsidRDefault="00124A82" w:rsidP="007C206A">
      <w:r>
        <w:t xml:space="preserve">Kooditeknisesti ohjelma on melko laaja suhteessa osaamiseen jakson alussa. Pathfinderiin on käytetty </w:t>
      </w:r>
      <w:r w:rsidR="002D49B2">
        <w:t>suurin osa kurssilla käydyistä asioista</w:t>
      </w:r>
      <w:r>
        <w:t>.</w:t>
      </w:r>
    </w:p>
    <w:p w:rsidR="003B2FA5" w:rsidRDefault="003B2FA5" w:rsidP="003B2FA5">
      <w:pPr>
        <w:pStyle w:val="Heading2"/>
      </w:pPr>
      <w:bookmarkStart w:id="21" w:name="_Toc468733455"/>
      <w:r>
        <w:t>Toteuttamaton toiminnallisuus</w:t>
      </w:r>
      <w:bookmarkEnd w:id="21"/>
    </w:p>
    <w:p w:rsidR="0032639F" w:rsidRDefault="007B0C9C" w:rsidP="007B0C9C">
      <w:r>
        <w:t xml:space="preserve">Suunnitelluista pois jäi </w:t>
      </w:r>
      <w:r w:rsidR="0004769E">
        <w:t>linja-autojen</w:t>
      </w:r>
      <w:r>
        <w:t xml:space="preserve"> ja lentokoneiden integroiminen reittihakuun </w:t>
      </w:r>
      <w:r w:rsidR="004C6758">
        <w:t>sekä</w:t>
      </w:r>
      <w:r>
        <w:t xml:space="preserve"> </w:t>
      </w:r>
      <w:r w:rsidR="00C85861">
        <w:t>ohjelman toiminnan laajentaminen ulkomaiseen liikenteeseen</w:t>
      </w:r>
      <w:r>
        <w:t>. Lis</w:t>
      </w:r>
      <w:r w:rsidR="000F6BFE">
        <w:t>ää näistä aiheista kohdassa 11.5</w:t>
      </w:r>
      <w:r w:rsidR="00D612D3">
        <w:t xml:space="preserve"> Jatkokehitys</w:t>
      </w:r>
      <w:r>
        <w:t>.</w:t>
      </w:r>
    </w:p>
    <w:p w:rsidR="0034696C" w:rsidRDefault="0034696C" w:rsidP="002121C4">
      <w:pPr>
        <w:pStyle w:val="Heading2"/>
      </w:pPr>
      <w:bookmarkStart w:id="22" w:name="_Toc468733456"/>
      <w:r>
        <w:t>Luokkien eroavaisuudet suunniteltuihin</w:t>
      </w:r>
      <w:bookmarkEnd w:id="22"/>
    </w:p>
    <w:p w:rsidR="004D0836" w:rsidRDefault="005C1466" w:rsidP="007B0C9C">
      <w:r>
        <w:t>Ohjelma oli alunperin tarkoitus tuottaa demoksi TTOW0620 – Android Application Dev -kurssille vaadittavaa tutkimustyötä varten ja oli alunperin suunniteltu huomattavasti yksinkertaisemmaksi.</w:t>
      </w:r>
      <w:r w:rsidR="00890367">
        <w:t xml:space="preserve"> Idean lopputuotteesta kehittyessä ja tavoitteesta laajentaa kehitystä TTOW0630 – Mobile Project -kurssille ohjelmassa muokattiin tai uudelleenrakennettiin monta asiaa.</w:t>
      </w:r>
    </w:p>
    <w:p w:rsidR="007B0C9C" w:rsidRDefault="00203954" w:rsidP="007B0C9C">
      <w:r>
        <w:t>Mobile Project -kurssin alussa</w:t>
      </w:r>
      <w:r w:rsidR="00887A51">
        <w:t xml:space="preserve"> oli vaikea nähdä kuinka</w:t>
      </w:r>
      <w:r w:rsidR="006F3023">
        <w:t xml:space="preserve"> demosta paranneltava</w:t>
      </w:r>
      <w:r w:rsidR="00887A51">
        <w:t xml:space="preserve"> ohjelma toimisi lopussa, joten ohjelmaa rakennettiin pala kerrallaan ja</w:t>
      </w:r>
      <w:r>
        <w:t xml:space="preserve"> s</w:t>
      </w:r>
      <w:r w:rsidR="00314E15">
        <w:t>uunniteltiin ketterästi lyhyiden sprintien muodossa</w:t>
      </w:r>
      <w:r w:rsidR="00887A51">
        <w:t xml:space="preserve"> mitä tarvitaan </w:t>
      </w:r>
      <w:r w:rsidR="0080620F">
        <w:t>seuraavaksi.</w:t>
      </w:r>
    </w:p>
    <w:p w:rsidR="001E4756" w:rsidRDefault="0080620F" w:rsidP="0080620F">
      <w:r>
        <w:t>Ohjelmalle ei tehty kovinkaan kattavaa suunnitelmaa, joten erittely eroavaisuuksista lopputuleman ja suunnitellun välillä ei ole järkevää. Suurem</w:t>
      </w:r>
      <w:r w:rsidR="00CF1438">
        <w:t>m</w:t>
      </w:r>
      <w:r>
        <w:t>at muutostyöt kumpusivat ongelmista, joten niitä käydään läpi kohdassa 10.</w:t>
      </w:r>
    </w:p>
    <w:p w:rsidR="001E4756" w:rsidRDefault="001E4756">
      <w:pPr>
        <w:spacing w:after="0" w:line="240" w:lineRule="auto"/>
      </w:pPr>
      <w:r>
        <w:br w:type="page"/>
      </w:r>
    </w:p>
    <w:p w:rsidR="009E4551" w:rsidRDefault="009E4551" w:rsidP="009E4551">
      <w:pPr>
        <w:pStyle w:val="Heading1"/>
      </w:pPr>
      <w:bookmarkStart w:id="23" w:name="_Toc468733457"/>
      <w:r>
        <w:lastRenderedPageBreak/>
        <w:t>Laadunvarmistus ja testaus</w:t>
      </w:r>
      <w:bookmarkEnd w:id="23"/>
    </w:p>
    <w:p w:rsidR="00AD7EC9" w:rsidRDefault="00AD7EC9" w:rsidP="00AD7EC9">
      <w:r>
        <w:t>Pathfinderin laadunvarmistus oli sisäisesti rakentunut kehittäjiensä haluun suorittaa kurssi kunnialla ja intoon koodata.</w:t>
      </w:r>
      <w:r w:rsidR="0059197E">
        <w:t xml:space="preserve"> Erillisiä laatuvastaavia ei projektiin määritelty.</w:t>
      </w:r>
    </w:p>
    <w:p w:rsidR="00B24C83" w:rsidRDefault="00AD7EC9" w:rsidP="00AD7EC9">
      <w:r>
        <w:t>Ohjelman testaamiseen ei t</w:t>
      </w:r>
      <w:r w:rsidR="002577A2">
        <w:t xml:space="preserve">ehty testausautomaatiota, sillä ohjelma itsessään oli mittakaavassaan valtava kahdelle opiskelijalle, joten </w:t>
      </w:r>
      <w:r w:rsidR="006029AA">
        <w:t xml:space="preserve">testausautomaation </w:t>
      </w:r>
      <w:r>
        <w:t>pystyttämiseen</w:t>
      </w:r>
      <w:r w:rsidR="006029AA">
        <w:t xml:space="preserve"> ei haluttu käyttää resursseja</w:t>
      </w:r>
      <w:r>
        <w:t>. Pathfinderia siis ajettiin manuaalisesti muutosten jälkeen ja testattiin puhelimella tai emulaattorilla toimintaa.</w:t>
      </w:r>
    </w:p>
    <w:p w:rsidR="001108E1" w:rsidRDefault="004E2E4B" w:rsidP="003B2FA5">
      <w:pPr>
        <w:pStyle w:val="Heading1"/>
      </w:pPr>
      <w:r>
        <w:t xml:space="preserve"> </w:t>
      </w:r>
      <w:bookmarkStart w:id="24" w:name="_Toc468733458"/>
      <w:r w:rsidR="003B2FA5">
        <w:t>Ongelmat</w:t>
      </w:r>
      <w:bookmarkEnd w:id="24"/>
    </w:p>
    <w:p w:rsidR="00C1476B" w:rsidRPr="00C1476B" w:rsidRDefault="00C1476B" w:rsidP="00C1476B">
      <w:r>
        <w:t>Pathfinderin kehitys ei suinkaan ollut ongelmatonta.</w:t>
      </w:r>
    </w:p>
    <w:p w:rsidR="003B2FA5" w:rsidRDefault="004E2E4B" w:rsidP="003B2FA5">
      <w:pPr>
        <w:pStyle w:val="Heading2"/>
      </w:pPr>
      <w:r>
        <w:t xml:space="preserve"> </w:t>
      </w:r>
      <w:bookmarkStart w:id="25" w:name="_Toc468733459"/>
      <w:r w:rsidR="00E11B8C">
        <w:t>Ratkaistut ongelmat kehityksen aikana</w:t>
      </w:r>
      <w:bookmarkEnd w:id="25"/>
    </w:p>
    <w:p w:rsidR="00936F9A" w:rsidRDefault="00C1476B" w:rsidP="00C1476B">
      <w:r>
        <w:t>Ongelmatilanteita oli useita. Alusta alkaen oli vaikea hahmottaa logiikkaa millä järjestelmä tuottaisi selkeän listan reittejä k</w:t>
      </w:r>
      <w:r w:rsidR="004967DB">
        <w:t>äyttäjälle.</w:t>
      </w:r>
      <w:r>
        <w:t xml:space="preserve"> </w:t>
      </w:r>
      <w:r w:rsidR="004967DB">
        <w:t>K</w:t>
      </w:r>
      <w:r>
        <w:t xml:space="preserve">ehityksen aikana </w:t>
      </w:r>
      <w:r w:rsidR="004967DB">
        <w:t>päädyttiin myös</w:t>
      </w:r>
      <w:r>
        <w:t xml:space="preserve"> erinäisten ympäristön rajoitteiden takia tekemään suuriakin muutostöitä.</w:t>
      </w:r>
    </w:p>
    <w:p w:rsidR="00461690" w:rsidRDefault="00461690" w:rsidP="00C1476B">
      <w:r>
        <w:t xml:space="preserve">Ensimmäinen ongelma oli se, että kurssilla käytiin osa materiaaleista läpi paljon myöhemmin kuin niitä olisi tarvittu projektissa. Asynkroniset haut julkisista rajapinnoista oli ensimmäisiä asioita mitä projektin eteneminen vaati. </w:t>
      </w:r>
      <w:r w:rsidR="0081157B">
        <w:t>T</w:t>
      </w:r>
      <w:r>
        <w:t>arvittiin</w:t>
      </w:r>
      <w:r w:rsidR="0081157B">
        <w:t xml:space="preserve"> myös</w:t>
      </w:r>
      <w:r>
        <w:t xml:space="preserve"> Googlen karttarajapintaa, jo</w:t>
      </w:r>
      <w:r w:rsidR="0081157B">
        <w:t>n</w:t>
      </w:r>
      <w:r>
        <w:t>ka läpikäynti kurssilla tapahtui myös useita viikkoja tarpeen syntymisen jälkeen. Ongelma ei ollut vakava, sillä internet oli pullollaan esimerkkejä ja ohjeita toteutusta varten</w:t>
      </w:r>
      <w:r w:rsidR="000371E4">
        <w:t xml:space="preserve"> - ongelmat ratkaistiin opiskelemalla</w:t>
      </w:r>
      <w:r>
        <w:t>.</w:t>
      </w:r>
    </w:p>
    <w:p w:rsidR="00072947" w:rsidRDefault="00DD4311" w:rsidP="00C1476B">
      <w:r>
        <w:t>Toinen</w:t>
      </w:r>
      <w:r w:rsidR="00034150">
        <w:t xml:space="preserve"> ongelma ilmeni kun tehtiin useampia aktiviteetteja, joista useamman täytyi olla tietoinen puhe</w:t>
      </w:r>
      <w:r w:rsidR="00936F9A">
        <w:t>limen sijainnista ja toimia kartan kanssa.</w:t>
      </w:r>
      <w:r w:rsidR="00072947">
        <w:t xml:space="preserve"> Tällaisenaan ohjelmalla olisi useita yhteyksiä sijaintipalveluun, koska jokainen aktiviteetti pitäisi omaa lukua</w:t>
      </w:r>
      <w:r w:rsidR="000371E4">
        <w:t xml:space="preserve"> laitteen</w:t>
      </w:r>
      <w:r w:rsidR="00072947">
        <w:t xml:space="preserve"> sijainnista.</w:t>
      </w:r>
      <w:r w:rsidR="00936F9A">
        <w:t xml:space="preserve"> Se vaati</w:t>
      </w:r>
      <w:r w:rsidR="00072947">
        <w:t xml:space="preserve"> myös</w:t>
      </w:r>
      <w:r w:rsidR="00936F9A">
        <w:t xml:space="preserve"> duplikaatteja callback-funktioita joita oli jo implementoitu toisiin aktiviteetteihin. E</w:t>
      </w:r>
      <w:r w:rsidR="00072947">
        <w:t>i varsinainen ongelma koodin toiminnassa</w:t>
      </w:r>
      <w:r w:rsidR="00936F9A">
        <w:t>, mutta kiusallinen särö eleganssissa</w:t>
      </w:r>
      <w:r w:rsidR="00072947">
        <w:t xml:space="preserve"> ja tehokkuudessa</w:t>
      </w:r>
      <w:r w:rsidR="00936F9A">
        <w:t>.</w:t>
      </w:r>
      <w:r w:rsidR="00072947">
        <w:t xml:space="preserve"> </w:t>
      </w:r>
    </w:p>
    <w:p w:rsidR="00072947" w:rsidRDefault="00936F9A" w:rsidP="00C1476B">
      <w:r>
        <w:t>Kun ilmeni että ohjelman täytyy kyetä siirtämään suuria määriä objekteja ja dataa toisilleen eikä intentin bundleen voinut sisällyttää</w:t>
      </w:r>
      <w:r w:rsidR="001C5747">
        <w:t xml:space="preserve"> kerrallaan useita</w:t>
      </w:r>
      <w:r>
        <w:t xml:space="preserve"> objekteja</w:t>
      </w:r>
      <w:r w:rsidR="001C5747">
        <w:t xml:space="preserve"> kätevästi</w:t>
      </w:r>
      <w:r>
        <w:t>, ryhdyttiin muutostöihin.</w:t>
      </w:r>
      <w:r w:rsidR="00072947">
        <w:t xml:space="preserve"> </w:t>
      </w:r>
    </w:p>
    <w:p w:rsidR="0066732E" w:rsidRDefault="00072947" w:rsidP="00C1476B">
      <w:r>
        <w:t>Syntyi ApplicationData staattisilla muuttujilla</w:t>
      </w:r>
      <w:r w:rsidR="00F90E4F">
        <w:t>, funktioilla</w:t>
      </w:r>
      <w:r>
        <w:t xml:space="preserve"> ja r</w:t>
      </w:r>
      <w:r w:rsidR="00F90E4F">
        <w:t>ajapinnan avulla aktiviteeteille</w:t>
      </w:r>
      <w:r>
        <w:t xml:space="preserve"> uudelleenohjatuilla</w:t>
      </w:r>
      <w:r w:rsidR="00F90E4F">
        <w:t xml:space="preserve"> callbackeilla</w:t>
      </w:r>
      <w:r>
        <w:t>. Näin saatiin rajattua sijaintitietoja ylläpitävä yhteys yhteen kappaleeseen ja aktiviteettien välillä oli vaivatonta kuljettaa</w:t>
      </w:r>
      <w:r w:rsidR="00776379">
        <w:t xml:space="preserve"> halutunlaista</w:t>
      </w:r>
      <w:r>
        <w:t xml:space="preserve"> dataa</w:t>
      </w:r>
      <w:r w:rsidR="000371E4">
        <w:t xml:space="preserve"> ja ratkaistiin ongelmat yhteyksien ja datansiirron kanssa.</w:t>
      </w:r>
    </w:p>
    <w:p w:rsidR="0066732E" w:rsidRDefault="0066732E">
      <w:pPr>
        <w:spacing w:after="0" w:line="240" w:lineRule="auto"/>
      </w:pPr>
      <w:r>
        <w:br w:type="page"/>
      </w:r>
    </w:p>
    <w:p w:rsidR="003B2FA5" w:rsidRDefault="004E2E4B" w:rsidP="003B2FA5">
      <w:pPr>
        <w:pStyle w:val="Heading2"/>
      </w:pPr>
      <w:r>
        <w:lastRenderedPageBreak/>
        <w:t xml:space="preserve"> </w:t>
      </w:r>
      <w:bookmarkStart w:id="26" w:name="_Toc468733460"/>
      <w:r w:rsidR="00E11B8C">
        <w:t>Yhä olemassalevat ongelmat</w:t>
      </w:r>
      <w:r w:rsidR="00B77961">
        <w:t xml:space="preserve"> ja niiden ratkaiseminen</w:t>
      </w:r>
      <w:bookmarkEnd w:id="26"/>
    </w:p>
    <w:p w:rsidR="00BF261A" w:rsidRDefault="00894663" w:rsidP="00894663">
      <w:r>
        <w:t xml:space="preserve">Googlen rajapintoihin on 2500 kyselyn </w:t>
      </w:r>
      <w:r w:rsidR="009729A0">
        <w:t>päivä</w:t>
      </w:r>
      <w:r>
        <w:t>rajoite ilmaiskäytössä. Pathfinder tekee nykyisess</w:t>
      </w:r>
      <w:r w:rsidR="00426D3F">
        <w:t>ä muodossaan kyselyitä</w:t>
      </w:r>
      <w:r>
        <w:t xml:space="preserve"> löytyneiden reittien määrän kerrottuna kahdella, sillä jokaiselle reitille haetaan kävelyosuus lähtöasemalle ja toinen kohdeasemalta kohteeseen</w:t>
      </w:r>
      <w:r w:rsidR="003C7A3E">
        <w:t xml:space="preserve">, jolloin kyselyjä voi tulla pahimmassa tapauksessa </w:t>
      </w:r>
      <w:r w:rsidR="009E38FD">
        <w:t>satoja</w:t>
      </w:r>
      <w:r>
        <w:t>.</w:t>
      </w:r>
      <w:r w:rsidR="00B77961">
        <w:t xml:space="preserve"> Ongelma ei yhden ihmisen käytössä ilmene, mutta jos ohjelman laittaa levitykseen niin käyttäjäkunnan kasvaessa syntyy nopeasti tilanne missä raja tulee vastaan.</w:t>
      </w:r>
      <w:r w:rsidR="009E6164">
        <w:t xml:space="preserve"> </w:t>
      </w:r>
      <w:r w:rsidR="009249DB">
        <w:t>Pathfinderiin voisi laittaa mainokset joilla rahoittaa suurempi kysel</w:t>
      </w:r>
      <w:r w:rsidR="00484A9B">
        <w:t>y</w:t>
      </w:r>
      <w:r w:rsidR="00610E98">
        <w:t>katto, mutta ongelmaa tulisi ensin lähestyä optimoimalla jo haetun datan käyttöä.</w:t>
      </w:r>
      <w:r w:rsidR="009249DB">
        <w:t xml:space="preserve"> </w:t>
      </w:r>
      <w:r w:rsidR="00610E98">
        <w:t>O</w:t>
      </w:r>
      <w:r w:rsidR="00B77961">
        <w:t xml:space="preserve">hjelma </w:t>
      </w:r>
      <w:r w:rsidR="00610E98">
        <w:t>voisi tutkia</w:t>
      </w:r>
      <w:r w:rsidR="00B77961">
        <w:t xml:space="preserve"> onko kyseinen reitti jo haettu ja käyttää kerran haettua reittiä uudelleen.</w:t>
      </w:r>
    </w:p>
    <w:p w:rsidR="00BF261A" w:rsidRDefault="005E2CF4" w:rsidP="00894663">
      <w:r>
        <w:t>Collapsing toolbar</w:t>
      </w:r>
      <w:r w:rsidR="00BF261A">
        <w:t xml:space="preserve"> ja sen sisäinen kartta vaikutti ensin hyvältä idealta, kun listattujen reittien määrä oli pieni. Myöhemmin reittejä alkoi syntymään enemmän epäsuorien reittien implementoinnin myötä ja piilotettavassa kartassa ilmeni kiusallinen ongelma käyttäjälle, jossa </w:t>
      </w:r>
      <w:r w:rsidR="002E7FD7">
        <w:t>klikattu reitti saattaa työntyä näkymättömiin kun toolbar laajentuu. Collapsing toolbar luultavasti tullaan hävittämään ja</w:t>
      </w:r>
      <w:r w:rsidR="005B0C63">
        <w:t xml:space="preserve"> ohjelmassa</w:t>
      </w:r>
      <w:r w:rsidR="002E7FD7">
        <w:t xml:space="preserve"> s</w:t>
      </w:r>
      <w:r w:rsidR="005B0C63">
        <w:t>iirrytään staattisen karttafragmentti</w:t>
      </w:r>
      <w:r w:rsidR="002E7FD7">
        <w:t>n</w:t>
      </w:r>
      <w:r w:rsidR="005B0C63">
        <w:t xml:space="preserve"> käyttöön</w:t>
      </w:r>
      <w:r w:rsidR="002E7FD7">
        <w:t xml:space="preserve">, mutta toistaiseksi collapsing toolbar jätettiin toimintaan arvioinnin ajaksi, jotta </w:t>
      </w:r>
      <w:r w:rsidR="00C5414C">
        <w:t>tehty työ näkyisi</w:t>
      </w:r>
      <w:r w:rsidR="002E7FD7">
        <w:t>.</w:t>
      </w:r>
    </w:p>
    <w:p w:rsidR="007209CD" w:rsidRDefault="007209CD" w:rsidP="00894663">
      <w:r>
        <w:t>Aikarajoitteiden takia osa ohjelman logiikasta jäi pilkkomatta järkevästi. Reittiobjektien luonti ja varsinainen reitinetsintä on puuroutunut keskenään, eivätkä funktiot kuvasta välttämättä oikein niiden koko toimintaa. Pilkkominen</w:t>
      </w:r>
      <w:r w:rsidR="00FE44DD">
        <w:t xml:space="preserve"> olisi täysin toteutettavissa, mutta aikaavievää eikä sitä ehditä toteuttaa</w:t>
      </w:r>
      <w:r>
        <w:t xml:space="preserve"> ennen harjoitustyön palautusta.</w:t>
      </w:r>
    </w:p>
    <w:p w:rsidR="00BF261A" w:rsidRDefault="00E11B8C" w:rsidP="00894663">
      <w:r>
        <w:t>Välillä, kahden kehittäjän tehdessä innokkaasti töitä projektin eteen, huomattiin että oltiin tehty samoja asioita toimittavia funktioita ja luokkia.</w:t>
      </w:r>
      <w:r w:rsidR="00012F84">
        <w:t xml:space="preserve"> </w:t>
      </w:r>
      <w:r>
        <w:t>Ongelma eleganssissa, mutta yhdentekevää koodin toimivuuden kannalta.</w:t>
      </w:r>
      <w:r w:rsidR="009E6164">
        <w:t xml:space="preserve"> </w:t>
      </w:r>
      <w:r w:rsidR="00B77961">
        <w:t xml:space="preserve">Korjaustyö olisi suhteellisen helppoa, mutta kuitekin aikaavievää toteuttaa ja </w:t>
      </w:r>
      <w:r w:rsidR="009901E2">
        <w:t>se</w:t>
      </w:r>
      <w:r w:rsidR="00B77961">
        <w:t xml:space="preserve"> rajattiin pois </w:t>
      </w:r>
      <w:r w:rsidR="00FC11F6">
        <w:t>rajallisen harjoitustyö</w:t>
      </w:r>
      <w:r w:rsidR="00C66B19">
        <w:t>hö</w:t>
      </w:r>
      <w:r w:rsidR="00FC11F6">
        <w:t>n käytettävän ajan</w:t>
      </w:r>
      <w:r w:rsidR="00B77961">
        <w:t xml:space="preserve"> takia.</w:t>
      </w:r>
    </w:p>
    <w:p w:rsidR="006E0952" w:rsidRDefault="00751165" w:rsidP="00894663">
      <w:r>
        <w:t>Ohjelma tuottaa usein duplikaatteja reittivaihtoehtoja, joita ei olla vielä saatu hävitettyä. Tehtyjä reittiobjekteja voitaisiin vertailla ja parsia kopiot pois</w:t>
      </w:r>
      <w:r w:rsidR="006F13D0">
        <w:t xml:space="preserve"> valmiiden reittien listasta</w:t>
      </w:r>
      <w:r>
        <w:t>, mutta on haluttavampaa selvittää ensin miksi niitä syntyy ja sitten päättää mikä on paras tapa lähestyä ongelmaa.</w:t>
      </w:r>
    </w:p>
    <w:p w:rsidR="0082455C" w:rsidRDefault="0082455C" w:rsidP="00894663">
      <w:r>
        <w:t xml:space="preserve">Jostain syystä ohjelma ei osaa määrittää </w:t>
      </w:r>
      <w:r w:rsidR="00333F08">
        <w:t>laitteen sijaintia</w:t>
      </w:r>
      <w:r>
        <w:t xml:space="preserve"> aina oikein</w:t>
      </w:r>
      <w:r w:rsidR="00333F08">
        <w:t xml:space="preserve"> sisätiloissa</w:t>
      </w:r>
      <w:r>
        <w:t>.</w:t>
      </w:r>
      <w:r w:rsidR="00803F2A">
        <w:t xml:space="preserve"> </w:t>
      </w:r>
      <w:r w:rsidR="00333F08">
        <w:t>Ulkona sijainti löytyy kuitenkin nopeasti. V</w:t>
      </w:r>
      <w:r w:rsidR="00F54251">
        <w:t>ika on selkeästi wifiverkkojen perusteella toimivassa sijainnin päivittämisessä ja se tullaan korjaamaan</w:t>
      </w:r>
      <w:r w:rsidR="00923C6C">
        <w:t>.</w:t>
      </w:r>
    </w:p>
    <w:p w:rsidR="006E0952" w:rsidRDefault="006E0952">
      <w:pPr>
        <w:spacing w:after="0" w:line="240" w:lineRule="auto"/>
      </w:pPr>
      <w:r>
        <w:br w:type="page"/>
      </w:r>
    </w:p>
    <w:p w:rsidR="00E11B8C" w:rsidRDefault="00AF0494" w:rsidP="00E11B8C">
      <w:pPr>
        <w:pStyle w:val="Heading2"/>
      </w:pPr>
      <w:r>
        <w:lastRenderedPageBreak/>
        <w:t xml:space="preserve"> </w:t>
      </w:r>
      <w:bookmarkStart w:id="27" w:name="_Toc468733461"/>
      <w:r w:rsidR="00E11B8C">
        <w:t>Tunnetut virhetilanteet</w:t>
      </w:r>
      <w:bookmarkEnd w:id="27"/>
    </w:p>
    <w:p w:rsidR="00E11B8C" w:rsidRDefault="0074677A" w:rsidP="0074677A">
      <w:r>
        <w:t>Käyttäjän valitsemasta lähtöajankohdasta puuttuu syötteen validointi. Mikäli käyttäjä syöttää haluamansa päivämäärän tai kellonajan väärässä formaatissa, ohjelma ei osaa tulkita sitä ja kaatuu. Validointi olisi nopea tehdä, mutta prioriteetiltaan hyvin matala.</w:t>
      </w:r>
    </w:p>
    <w:p w:rsidR="00E84AF7" w:rsidRPr="00894663" w:rsidRDefault="0074677A" w:rsidP="0074677A">
      <w:r>
        <w:t>Digitrafficin suorien junayhteyksien haun rajapinta on kaatunut tai ajettu alas satunnaisesti projektin aikana. Tällöin rajapinnasta saatu vastaus on joko tyhjä JSONArray, tai jonkinlainen virheviesti. Ohjelma osaa huomata tämän ja hylätä suorien reittien vaihtoehdot.</w:t>
      </w:r>
      <w:r w:rsidR="00392C41">
        <w:t xml:space="preserve"> </w:t>
      </w:r>
      <w:r w:rsidR="0027443A">
        <w:t xml:space="preserve">Epäsuorien reittien vertailua varten käytettävä juna-aseman aikataulutietorajapinta toimi koko projektin ajan moitteettomasti, </w:t>
      </w:r>
      <w:r w:rsidR="005A5B4B">
        <w:t>joten</w:t>
      </w:r>
      <w:r w:rsidR="0027443A">
        <w:t xml:space="preserve"> virhetilanteita luotiin antamalla rajapinnalle virheellisiä parametreja. Virheellisen vastauksen perusteella osasimme tehdä ohjelmasta tällaisia tilanteita sietävän.</w:t>
      </w:r>
    </w:p>
    <w:p w:rsidR="003B2FA5" w:rsidRDefault="00AF0494" w:rsidP="003B2FA5">
      <w:pPr>
        <w:pStyle w:val="Heading1"/>
      </w:pPr>
      <w:r>
        <w:t xml:space="preserve"> </w:t>
      </w:r>
      <w:bookmarkStart w:id="28" w:name="_Toc468733462"/>
      <w:r w:rsidR="003B2FA5">
        <w:t>Analyysi</w:t>
      </w:r>
      <w:bookmarkEnd w:id="28"/>
    </w:p>
    <w:p w:rsidR="0096729F" w:rsidRPr="0096729F" w:rsidRDefault="00E84AF7" w:rsidP="0096729F">
      <w:r>
        <w:t>Mitä opittiin, mitä tulisi opetella lisää, suurimmat haasteet, mikä olisi pitänyt tehdä toisi</w:t>
      </w:r>
      <w:r w:rsidR="00AD41AD">
        <w:t>n, jatkokehitys, kommunikointi,</w:t>
      </w:r>
      <w:r>
        <w:t xml:space="preserve"> vastuunjako</w:t>
      </w:r>
      <w:r w:rsidR="00AD41AD">
        <w:t xml:space="preserve"> ja toteutukseen kuluneet resurssit</w:t>
      </w:r>
      <w:r>
        <w:t>.</w:t>
      </w:r>
    </w:p>
    <w:p w:rsidR="003B2FA5" w:rsidRDefault="00AF0494" w:rsidP="003B2FA5">
      <w:pPr>
        <w:pStyle w:val="Heading2"/>
      </w:pPr>
      <w:r>
        <w:t xml:space="preserve"> </w:t>
      </w:r>
      <w:bookmarkStart w:id="29" w:name="_Toc468733463"/>
      <w:r w:rsidR="003B2FA5">
        <w:t>Mitä opittiin</w:t>
      </w:r>
      <w:bookmarkEnd w:id="29"/>
    </w:p>
    <w:p w:rsidR="00460946" w:rsidRDefault="00460946" w:rsidP="00460946">
      <w:r>
        <w:t>Kummallekkaan ei ollut Android-ympäristö tuttu jakson alussa ja siitä on tultu pitkälle. Joitain asioita, mitä harjoitustyöhön sisällytettiin, ei käyty kurssilla ollenkaan vaan ne opeteltiin itse ja implementoitiin ohjelman arkkitehtuurin ja rakenteen parant</w:t>
      </w:r>
      <w:r w:rsidR="00AD6CFF">
        <w:t>amiseksi.</w:t>
      </w:r>
    </w:p>
    <w:p w:rsidR="00AD6CFF" w:rsidRDefault="00AD6CFF" w:rsidP="00460946">
      <w:r>
        <w:t>Asynkroniset funktiot, interfacet ja callbackit olivat</w:t>
      </w:r>
      <w:r w:rsidR="00981422">
        <w:t xml:space="preserve"> aikaisemmin</w:t>
      </w:r>
      <w:r>
        <w:t xml:space="preserve"> tuntemattomia</w:t>
      </w:r>
      <w:r w:rsidR="00981422">
        <w:t xml:space="preserve"> tai vähemmän tunnettuja</w:t>
      </w:r>
      <w:r>
        <w:t xml:space="preserve"> asioita ja niiden toiminta opeteltiin harjoitustyön aikana.</w:t>
      </w:r>
    </w:p>
    <w:p w:rsidR="0096729F" w:rsidRDefault="007B1F6D" w:rsidP="0096729F">
      <w:pPr>
        <w:pStyle w:val="Heading2"/>
      </w:pPr>
      <w:r>
        <w:t xml:space="preserve"> </w:t>
      </w:r>
      <w:bookmarkStart w:id="30" w:name="_Toc468733464"/>
      <w:r w:rsidR="0096729F">
        <w:t>Mitä tulisi opetella lisää</w:t>
      </w:r>
      <w:bookmarkEnd w:id="30"/>
    </w:p>
    <w:p w:rsidR="0096729F" w:rsidRDefault="0096729F" w:rsidP="0096729F">
      <w:r>
        <w:t xml:space="preserve">Android-ohjelmien arkkitehtuurin näkemys ja suunnittelu kaipaisi hiomista. Ympäristö asettaa joitain rajoitteita joita Androidille uutena kehittäjänä ei osannut odottaa, jolloinka ongelmien kiertäminen saattoi vaatia suuriakin muutostöitä. </w:t>
      </w:r>
    </w:p>
    <w:p w:rsidR="0096729F" w:rsidRPr="00460946" w:rsidRDefault="0096729F" w:rsidP="00460946">
      <w:r>
        <w:t>Jotta säästettäisiin aikaa jatkossa, olisi oleellista saavuttaa selkeämpi kuva järkevistä arkkitehtuuriratkaisuista. Tätä ei kuitenkaan ole järkevää yrittää opetella erikseen seuraavaa projektia varten, vaan on yksinkertaisesti toteutettava uusia projekteja ja hahmotettava suuri kuva koostamalla se useista pienistä. Osaaminen syntyy tekemisestä ja suuri osaaminen suuresta määrästä tekemistä.</w:t>
      </w:r>
    </w:p>
    <w:p w:rsidR="003B2FA5" w:rsidRDefault="00AF0494" w:rsidP="003B2FA5">
      <w:pPr>
        <w:pStyle w:val="Heading2"/>
      </w:pPr>
      <w:r>
        <w:lastRenderedPageBreak/>
        <w:t xml:space="preserve"> </w:t>
      </w:r>
      <w:bookmarkStart w:id="31" w:name="_Toc468733465"/>
      <w:r w:rsidR="003B2FA5">
        <w:t>Suurimmat haasteet</w:t>
      </w:r>
      <w:bookmarkEnd w:id="31"/>
    </w:p>
    <w:p w:rsidR="00540C27" w:rsidRDefault="00540C27" w:rsidP="00540C27">
      <w:r>
        <w:t>Aika suhteessa työn määrään oli lyhyt, sillä m</w:t>
      </w:r>
      <w:r w:rsidR="00CC4AD5">
        <w:t>olemmilla Pathfinderin kehittäji</w:t>
      </w:r>
      <w:r>
        <w:t xml:space="preserve">llä oli 44:n opintopisteen edestä kursseja jakson aikana. </w:t>
      </w:r>
      <w:r w:rsidR="00AF0494">
        <w:t>Projektin loppuunsaattaminen tavoitteiden puitteissa vaati ponnistelua.</w:t>
      </w:r>
    </w:p>
    <w:p w:rsidR="004A585B" w:rsidRPr="00540C27" w:rsidRDefault="004A585B" w:rsidP="00540C27">
      <w:r>
        <w:t>Koska kehityksen alussa ei ollut selkeää kuvaa kuinka ohjelma toimisi, ohjelmaa ja samalla mielikuvaa sen toiminnasta rakennettiin pala palalta. Tämä johti arkkitehtuurillisiin ongelmiin ja korjaustöihin joihin ei ollut aina varaa käyttää aikaa.</w:t>
      </w:r>
    </w:p>
    <w:p w:rsidR="009734F5" w:rsidRDefault="00B52508" w:rsidP="009734F5">
      <w:pPr>
        <w:pStyle w:val="Heading2"/>
      </w:pPr>
      <w:r>
        <w:t xml:space="preserve"> </w:t>
      </w:r>
      <w:bookmarkStart w:id="32" w:name="_Toc468733466"/>
      <w:r w:rsidR="009734F5">
        <w:t>Mikä olisi pitänyt tehdä toisin</w:t>
      </w:r>
      <w:bookmarkEnd w:id="32"/>
    </w:p>
    <w:p w:rsidR="00FE2D1D" w:rsidRPr="00FE2D1D" w:rsidRDefault="00FE2D1D" w:rsidP="00FE2D1D">
      <w:r>
        <w:t>Usean eri aktiviteetin sijaan olisi kannattanut käyttää fragmentteja, jotta ohjelma olisi ollut kevyempi. Tähän ratkaisuun törmättiin</w:t>
      </w:r>
      <w:r w:rsidR="0020319D">
        <w:t xml:space="preserve"> myöhässä</w:t>
      </w:r>
      <w:r>
        <w:t>, joten katsottiin että asiaa koskevat muutostyöt</w:t>
      </w:r>
      <w:r w:rsidR="00222E9B">
        <w:t xml:space="preserve"> rajataan</w:t>
      </w:r>
      <w:r w:rsidR="0028065C">
        <w:t xml:space="preserve"> toistaiseksi</w:t>
      </w:r>
      <w:r w:rsidR="00222E9B">
        <w:t xml:space="preserve"> pois,</w:t>
      </w:r>
      <w:r>
        <w:t xml:space="preserve"> kirjataan</w:t>
      </w:r>
      <w:r w:rsidR="00222E9B">
        <w:t xml:space="preserve"> ylös</w:t>
      </w:r>
      <w:r>
        <w:t xml:space="preserve"> ja toteutetaan myöhemmin</w:t>
      </w:r>
      <w:r w:rsidR="00222E9B">
        <w:t xml:space="preserve"> kun siihen on aikaa</w:t>
      </w:r>
      <w:r>
        <w:t>.</w:t>
      </w:r>
    </w:p>
    <w:p w:rsidR="0034696C" w:rsidRDefault="00AF0494" w:rsidP="0034696C">
      <w:pPr>
        <w:pStyle w:val="Heading2"/>
      </w:pPr>
      <w:r>
        <w:t xml:space="preserve"> </w:t>
      </w:r>
      <w:bookmarkStart w:id="33" w:name="_Toc468733467"/>
      <w:r w:rsidR="0034696C">
        <w:t>Jatkokehitys</w:t>
      </w:r>
      <w:bookmarkEnd w:id="33"/>
    </w:p>
    <w:p w:rsidR="00FE2D1D" w:rsidRDefault="00A80B54" w:rsidP="00FE2D1D">
      <w:r>
        <w:t>Toteuttamaton suunniteltu toiminnallisuus on hyvä suunta projektin jatkokehitykselle. Lisäksi k</w:t>
      </w:r>
      <w:r w:rsidR="00FE2D1D">
        <w:t>aikki yhä olemassa olevat ongelmat -osiossa mainitut aiheet tulisi ratk</w:t>
      </w:r>
      <w:r w:rsidR="006E042A">
        <w:t>aista</w:t>
      </w:r>
      <w:r w:rsidR="00FA764E">
        <w:t xml:space="preserve">, </w:t>
      </w:r>
      <w:r w:rsidR="006E042A">
        <w:t>arkkitehtuuria kannattaisi hioa selkeämmäksi sekä nimetä ja pilkkoa funktioita paremmin.</w:t>
      </w:r>
    </w:p>
    <w:p w:rsidR="00476415" w:rsidRDefault="00476415" w:rsidP="00FE2D1D">
      <w:r>
        <w:t>Reittihaku kykenee tällä hetkellä hakemaan vain suorat reitit tai yhden vaihdon reitit. Jotta Pathfinder voisi kasvaa täyteen potentiaaliinsa, sen on kyettävä hakemaan kaikki reitit riippumatta vaihtojen määrästä ja parsimaan niistä relevantit reitit käyttäjälle.</w:t>
      </w:r>
    </w:p>
    <w:p w:rsidR="00BF261A" w:rsidRDefault="009B048D" w:rsidP="00FE2D1D">
      <w:r>
        <w:t>Ohjelman aktiviteettien määrä tullaan laskemaan yhteen. Erilaiset näkymät voitaisiin hoitaa fragmenteilla jotka ovat huomattavasti kevyempiä ajaa. Tällöin ei myöskään tarvittaisi erillistä luokkaa siirtämään dataa aktiviteettien välillä tai hallinnoimaan yhteyttä GoogleMaps-rajapintaan, jolloin arkkitehtuuri yksinkertaistuu ja selkeytyy.</w:t>
      </w:r>
    </w:p>
    <w:p w:rsidR="00476415" w:rsidRDefault="00476415" w:rsidP="00FE2D1D">
      <w:r>
        <w:t>Käyttöliittymää voi parannella lukuisilla muutoksilla.</w:t>
      </w:r>
      <w:r w:rsidR="009246B5">
        <w:t xml:space="preserve"> Esimerkiksi tarkasteluun valittu, mutta ei kuitenkaan vielä seuraavaan aktiviteettiin viety reittivaihtoehto voisi värjääntyä eri väriseksi, jotta käyttäjälle näkyisi jatkuvasti mikä reitti on se joka näkyy kartalla.</w:t>
      </w:r>
    </w:p>
    <w:p w:rsidR="00C52004" w:rsidRDefault="007E197F" w:rsidP="00FE2D1D">
      <w:r>
        <w:t>Kun nykyiset ongelmat on korjattu</w:t>
      </w:r>
      <w:r w:rsidR="00766318">
        <w:t xml:space="preserve"> ja toimintaa hiottu</w:t>
      </w:r>
      <w:r>
        <w:t>, ohjelmaa pyritään laajentamaan myös muihin kulkuvälineisiin kuten laivoihin, juniin, lentokoneisiin ja ehkä myös majoitukseen.</w:t>
      </w:r>
      <w:r w:rsidR="000F146D">
        <w:t xml:space="preserve"> </w:t>
      </w:r>
      <w:r w:rsidR="001D52F9">
        <w:t>Käyttäjämaksuista ei olla vielä päätetty</w:t>
      </w:r>
      <w:r w:rsidR="00C16A48">
        <w:t>, mutta rahoitus mainonnalla vaikuttaa vahvalta optiolta</w:t>
      </w:r>
      <w:r w:rsidR="001D52F9">
        <w:t>.</w:t>
      </w:r>
    </w:p>
    <w:p w:rsidR="0034696C" w:rsidRDefault="007B1F6D" w:rsidP="0034696C">
      <w:pPr>
        <w:pStyle w:val="Heading2"/>
      </w:pPr>
      <w:r>
        <w:lastRenderedPageBreak/>
        <w:t xml:space="preserve"> </w:t>
      </w:r>
      <w:bookmarkStart w:id="34" w:name="_Toc468733468"/>
      <w:r w:rsidR="0034696C">
        <w:t>Kommunikointi</w:t>
      </w:r>
      <w:bookmarkEnd w:id="34"/>
    </w:p>
    <w:p w:rsidR="00EB12EC" w:rsidRDefault="00D703F2" w:rsidP="000C2A3D">
      <w:r>
        <w:t>Pääosin ohjelmiston kehityksenaikainen kommunikointi hoidettiin Mumblella, avoimen lähdekoodin alustariippumattomalla VoIP-ohjelmistolla, sekä Steam-ohjelmist</w:t>
      </w:r>
      <w:r w:rsidR="00056DAD">
        <w:t>o</w:t>
      </w:r>
      <w:r>
        <w:t>on sisäänrakennetulla viestintäalustalla.</w:t>
      </w:r>
      <w:r w:rsidR="00056DAD">
        <w:t xml:space="preserve"> Pidimme myös</w:t>
      </w:r>
      <w:r w:rsidR="0007444F">
        <w:t xml:space="preserve"> lähipalavereita ja suunnitteluhetkiä </w:t>
      </w:r>
      <w:r w:rsidR="00056DAD">
        <w:t>lähes jokaisena tiistai- ja keskiviikkoaamuna TTOW0620- ja TTOW0630 -kurssien kontaktitunneilla</w:t>
      </w:r>
      <w:r w:rsidR="009A2F61">
        <w:t>, sekä erikseen sovittaessa myös muina aikoina projektitiloissa.</w:t>
      </w:r>
    </w:p>
    <w:p w:rsidR="00AF0494" w:rsidRDefault="00650741" w:rsidP="00AF0494">
      <w:pPr>
        <w:pStyle w:val="Heading2"/>
      </w:pPr>
      <w:r>
        <w:t xml:space="preserve"> </w:t>
      </w:r>
      <w:bookmarkStart w:id="35" w:name="_Toc468733469"/>
      <w:r w:rsidR="00AF0494">
        <w:t>Vastuunjako</w:t>
      </w:r>
      <w:bookmarkEnd w:id="35"/>
    </w:p>
    <w:p w:rsidR="00E37F1E" w:rsidRDefault="00544B20" w:rsidP="00A66B0D">
      <w:r>
        <w:t xml:space="preserve">Tarkkaa vastuunjakoa ohjelman kehityksessä on vaikea eritellä ja rajata, koska ohjelma on tiukasti verkostoitunut ja moni luokka/funktio riippuvainen useasta muusta luokasta/funktiosta samaan aikaan. Tämä synnytti tarpeen </w:t>
      </w:r>
      <w:r w:rsidR="00A66B0D">
        <w:t>työstää useita luo</w:t>
      </w:r>
      <w:r w:rsidR="006873BA">
        <w:t>kkia ja funktioita yhteisvoimin, jonain päivinä vuorotellen kehitysvuoroa ja jonain parikoodaten.</w:t>
      </w:r>
      <w:r w:rsidR="00AF2F70">
        <w:t xml:space="preserve"> Listattakoon kuitenkin karkeasti jaoteltuja aihealueita joiden kanssa kehittäjät työskentelivät.</w:t>
      </w:r>
    </w:p>
    <w:p w:rsidR="00C6067E" w:rsidRPr="00544B20" w:rsidRDefault="00C6067E" w:rsidP="00A66B0D"/>
    <w:p w:rsidR="008639B0" w:rsidRDefault="00B46AFC" w:rsidP="000C2139">
      <w:r>
        <w:t>Miika:</w:t>
      </w:r>
    </w:p>
    <w:p w:rsidR="00B46AFC" w:rsidRDefault="00B46AFC" w:rsidP="000C2139">
      <w:pPr>
        <w:pStyle w:val="ListParagraph"/>
        <w:numPr>
          <w:ilvl w:val="0"/>
          <w:numId w:val="16"/>
        </w:numPr>
      </w:pPr>
      <w:r>
        <w:t>Pääohjelman latausruutu</w:t>
      </w:r>
      <w:r w:rsidR="00A50281">
        <w:t>.</w:t>
      </w:r>
    </w:p>
    <w:p w:rsidR="0020195F" w:rsidRDefault="0020195F" w:rsidP="000C2139">
      <w:pPr>
        <w:pStyle w:val="ListParagraph"/>
        <w:numPr>
          <w:ilvl w:val="0"/>
          <w:numId w:val="16"/>
        </w:numPr>
      </w:pPr>
      <w:r>
        <w:t>Käyttäjän syötteen välitys.</w:t>
      </w:r>
    </w:p>
    <w:p w:rsidR="0020195F" w:rsidRDefault="0020195F" w:rsidP="000C2139">
      <w:pPr>
        <w:pStyle w:val="ListParagraph"/>
        <w:numPr>
          <w:ilvl w:val="0"/>
          <w:numId w:val="16"/>
        </w:numPr>
      </w:pPr>
      <w:r>
        <w:t>Ajankohtaisen asemalistan nouto.</w:t>
      </w:r>
    </w:p>
    <w:p w:rsidR="00B46AFC" w:rsidRDefault="00B46AFC" w:rsidP="000C2139">
      <w:pPr>
        <w:pStyle w:val="ListParagraph"/>
        <w:numPr>
          <w:ilvl w:val="0"/>
          <w:numId w:val="16"/>
        </w:numPr>
      </w:pPr>
      <w:r>
        <w:t>Asynkroniset funktiot JSON-datan noudolle Digitrafficin rajapinnasta</w:t>
      </w:r>
      <w:r w:rsidR="008F353C">
        <w:t>, rajapinta datan palautukselle</w:t>
      </w:r>
      <w:r w:rsidR="00EF4FFB">
        <w:t>.</w:t>
      </w:r>
    </w:p>
    <w:p w:rsidR="00EE54F6" w:rsidRDefault="00EE54F6" w:rsidP="000C2139">
      <w:pPr>
        <w:pStyle w:val="ListParagraph"/>
        <w:numPr>
          <w:ilvl w:val="0"/>
          <w:numId w:val="16"/>
        </w:numPr>
      </w:pPr>
      <w:r>
        <w:t>Handler kuuntelemaan kaikkea threadeista palaavaa dataa.</w:t>
      </w:r>
    </w:p>
    <w:p w:rsidR="00563CC7" w:rsidRDefault="007E7E2F" w:rsidP="000C2139">
      <w:pPr>
        <w:pStyle w:val="ListParagraph"/>
        <w:numPr>
          <w:ilvl w:val="0"/>
          <w:numId w:val="16"/>
        </w:numPr>
      </w:pPr>
      <w:r>
        <w:t>Noudetun JSON-datan parsiminen ja muunto Train- ja TrainTimeTables -objekteiksi.</w:t>
      </w:r>
    </w:p>
    <w:p w:rsidR="00563CC7" w:rsidRDefault="00563CC7" w:rsidP="000C2139">
      <w:pPr>
        <w:pStyle w:val="ListParagraph"/>
        <w:numPr>
          <w:ilvl w:val="0"/>
          <w:numId w:val="16"/>
        </w:numPr>
      </w:pPr>
      <w:r>
        <w:t>Suorien reittien etsintä ja vertailu, tallennus täydellise</w:t>
      </w:r>
      <w:r w:rsidR="007A02D3">
        <w:t>ksi reittiob</w:t>
      </w:r>
      <w:r w:rsidR="00A9211C">
        <w:t>jektiksi etappilistaobjekteineen</w:t>
      </w:r>
      <w:r>
        <w:t>.</w:t>
      </w:r>
    </w:p>
    <w:p w:rsidR="00563CC7" w:rsidRDefault="00563CC7" w:rsidP="000C2139">
      <w:pPr>
        <w:pStyle w:val="ListParagraph"/>
        <w:numPr>
          <w:ilvl w:val="0"/>
          <w:numId w:val="16"/>
        </w:numPr>
      </w:pPr>
      <w:r>
        <w:t>Epäsuorien reittien etsintä ja vertailu, tallennus täydelliseksi reittiobjektiksi etappeineen</w:t>
      </w:r>
      <w:r w:rsidR="00C3674B">
        <w:t>.</w:t>
      </w:r>
    </w:p>
    <w:p w:rsidR="00544B20" w:rsidRDefault="00544B20" w:rsidP="000C2139">
      <w:pPr>
        <w:pStyle w:val="ListParagraph"/>
        <w:numPr>
          <w:ilvl w:val="0"/>
          <w:numId w:val="16"/>
        </w:numPr>
      </w:pPr>
      <w:r>
        <w:t>Valmiiden, löydettyjen täydellisten reittien ja reittietappien rakenteen suunnittelu ja kehittäminen objekteiksi.</w:t>
      </w:r>
    </w:p>
    <w:p w:rsidR="00965977" w:rsidRDefault="00965977" w:rsidP="000C2139">
      <w:pPr>
        <w:pStyle w:val="ListParagraph"/>
        <w:numPr>
          <w:ilvl w:val="0"/>
          <w:numId w:val="16"/>
        </w:numPr>
      </w:pPr>
      <w:r>
        <w:t>Kokonaisreittien korttinäkymän layout</w:t>
      </w:r>
      <w:r w:rsidR="00C1493A">
        <w:t xml:space="preserve"> ja</w:t>
      </w:r>
      <w:r>
        <w:t xml:space="preserve"> adapter.</w:t>
      </w:r>
    </w:p>
    <w:p w:rsidR="00965977" w:rsidRDefault="00965977" w:rsidP="000C2139">
      <w:pPr>
        <w:pStyle w:val="ListParagraph"/>
        <w:numPr>
          <w:ilvl w:val="0"/>
          <w:numId w:val="16"/>
        </w:numPr>
      </w:pPr>
      <w:r>
        <w:t>Reit</w:t>
      </w:r>
      <w:r w:rsidR="00C1493A">
        <w:t>tietappien korttinäkymän layout ja</w:t>
      </w:r>
      <w:r>
        <w:t xml:space="preserve"> adapter.</w:t>
      </w:r>
    </w:p>
    <w:p w:rsidR="0012064D" w:rsidRDefault="0012064D" w:rsidP="000C2139">
      <w:pPr>
        <w:pStyle w:val="ListParagraph"/>
        <w:numPr>
          <w:ilvl w:val="0"/>
          <w:numId w:val="16"/>
        </w:numPr>
      </w:pPr>
      <w:r>
        <w:t>ProgressDialog ja sattumanvaraisten tekstien palautus dialogiin.</w:t>
      </w:r>
    </w:p>
    <w:p w:rsidR="009C3525" w:rsidRDefault="009C3525" w:rsidP="000C2139">
      <w:pPr>
        <w:pStyle w:val="ListParagraph"/>
        <w:numPr>
          <w:ilvl w:val="0"/>
          <w:numId w:val="16"/>
        </w:numPr>
      </w:pPr>
      <w:r>
        <w:t>Loppudokumentaatiossa avustaminen</w:t>
      </w:r>
    </w:p>
    <w:p w:rsidR="007743B1" w:rsidRDefault="00E00F82" w:rsidP="000C2139">
      <w:pPr>
        <w:pStyle w:val="ListParagraph"/>
        <w:numPr>
          <w:ilvl w:val="0"/>
          <w:numId w:val="16"/>
        </w:numPr>
      </w:pPr>
      <w:r>
        <w:t>Yleinen debuggaus</w:t>
      </w:r>
    </w:p>
    <w:p w:rsidR="00E00F82" w:rsidRDefault="007743B1" w:rsidP="007743B1">
      <w:pPr>
        <w:spacing w:after="0" w:line="240" w:lineRule="auto"/>
      </w:pPr>
      <w:r>
        <w:br w:type="page"/>
      </w:r>
    </w:p>
    <w:p w:rsidR="000C2139" w:rsidRDefault="000C2139" w:rsidP="000C2139">
      <w:r>
        <w:lastRenderedPageBreak/>
        <w:t>Janne:</w:t>
      </w:r>
    </w:p>
    <w:p w:rsidR="00F12517" w:rsidRDefault="00F12517" w:rsidP="00F12517">
      <w:pPr>
        <w:pStyle w:val="ListParagraph"/>
        <w:numPr>
          <w:ilvl w:val="0"/>
          <w:numId w:val="17"/>
        </w:numPr>
      </w:pPr>
      <w:r>
        <w:t>Datan siirtäminen aktiviteettien välillä ApplicationDatan avulla</w:t>
      </w:r>
    </w:p>
    <w:p w:rsidR="00F12517" w:rsidRDefault="0061183E" w:rsidP="00F12517">
      <w:pPr>
        <w:pStyle w:val="ListParagraph"/>
        <w:numPr>
          <w:ilvl w:val="0"/>
          <w:numId w:val="17"/>
        </w:numPr>
      </w:pPr>
      <w:r>
        <w:t>Aktiviteettien sijainninseurannan keskittäminen yhteen yhteyteen</w:t>
      </w:r>
    </w:p>
    <w:p w:rsidR="00BF261A" w:rsidRDefault="00BF261A" w:rsidP="000C2139">
      <w:pPr>
        <w:pStyle w:val="ListParagraph"/>
        <w:numPr>
          <w:ilvl w:val="0"/>
          <w:numId w:val="17"/>
        </w:numPr>
      </w:pPr>
      <w:r>
        <w:t>Arkkitehtuurin suunnittelu ja muokkaus kehityksen aikana</w:t>
      </w:r>
    </w:p>
    <w:p w:rsidR="000C2139" w:rsidRDefault="0061183E" w:rsidP="000C2139">
      <w:pPr>
        <w:pStyle w:val="ListParagraph"/>
        <w:numPr>
          <w:ilvl w:val="0"/>
          <w:numId w:val="17"/>
        </w:numPr>
      </w:pPr>
      <w:r>
        <w:t xml:space="preserve">Kartat ja niiden </w:t>
      </w:r>
      <w:r w:rsidR="00BF261A">
        <w:t>toiminnallisuus</w:t>
      </w:r>
    </w:p>
    <w:p w:rsidR="00BF261A" w:rsidRDefault="00BF261A" w:rsidP="000C2139">
      <w:pPr>
        <w:pStyle w:val="ListParagraph"/>
        <w:numPr>
          <w:ilvl w:val="0"/>
          <w:numId w:val="17"/>
        </w:numPr>
      </w:pPr>
      <w:r>
        <w:t>Laitteen paikannus</w:t>
      </w:r>
    </w:p>
    <w:p w:rsidR="00BF261A" w:rsidRDefault="0061183E" w:rsidP="000C2139">
      <w:pPr>
        <w:pStyle w:val="ListParagraph"/>
        <w:numPr>
          <w:ilvl w:val="0"/>
          <w:numId w:val="17"/>
        </w:numPr>
      </w:pPr>
      <w:r>
        <w:t>Junareittien</w:t>
      </w:r>
      <w:r w:rsidR="00BF261A">
        <w:t xml:space="preserve"> koordinaattien tuotto ja piirto kartalle</w:t>
      </w:r>
    </w:p>
    <w:p w:rsidR="000C2139" w:rsidRPr="00172893" w:rsidRDefault="00BF261A" w:rsidP="000C2139">
      <w:pPr>
        <w:pStyle w:val="ListParagraph"/>
        <w:numPr>
          <w:ilvl w:val="0"/>
          <w:numId w:val="17"/>
        </w:numPr>
        <w:rPr>
          <w:lang w:val="en-US"/>
        </w:rPr>
      </w:pPr>
      <w:proofErr w:type="spellStart"/>
      <w:r w:rsidRPr="00172893">
        <w:rPr>
          <w:lang w:val="en-US"/>
        </w:rPr>
        <w:t>fullRoutePresenterin</w:t>
      </w:r>
      <w:proofErr w:type="spellEnd"/>
      <w:r w:rsidRPr="00172893">
        <w:rPr>
          <w:lang w:val="en-US"/>
        </w:rPr>
        <w:t xml:space="preserve"> </w:t>
      </w:r>
      <w:proofErr w:type="spellStart"/>
      <w:r w:rsidRPr="00172893">
        <w:rPr>
          <w:lang w:val="en-US"/>
        </w:rPr>
        <w:t>RecyclerViewin</w:t>
      </w:r>
      <w:proofErr w:type="spellEnd"/>
      <w:r w:rsidRPr="00172893">
        <w:rPr>
          <w:lang w:val="en-US"/>
        </w:rPr>
        <w:t xml:space="preserve"> </w:t>
      </w:r>
      <w:proofErr w:type="spellStart"/>
      <w:r w:rsidRPr="00172893">
        <w:rPr>
          <w:lang w:val="en-US"/>
        </w:rPr>
        <w:t>ItemTouchHelper</w:t>
      </w:r>
      <w:proofErr w:type="spellEnd"/>
      <w:r w:rsidRPr="00172893">
        <w:rPr>
          <w:lang w:val="en-US"/>
        </w:rPr>
        <w:t xml:space="preserve"> </w:t>
      </w:r>
      <w:proofErr w:type="spellStart"/>
      <w:r w:rsidRPr="00172893">
        <w:rPr>
          <w:lang w:val="en-US"/>
        </w:rPr>
        <w:t>ja</w:t>
      </w:r>
      <w:proofErr w:type="spellEnd"/>
      <w:r w:rsidRPr="00172893">
        <w:rPr>
          <w:lang w:val="en-US"/>
        </w:rPr>
        <w:t xml:space="preserve"> sweep-</w:t>
      </w:r>
      <w:proofErr w:type="spellStart"/>
      <w:r w:rsidRPr="00172893">
        <w:rPr>
          <w:lang w:val="en-US"/>
        </w:rPr>
        <w:t>toiminnot</w:t>
      </w:r>
      <w:proofErr w:type="spellEnd"/>
    </w:p>
    <w:p w:rsidR="00BF261A" w:rsidRDefault="00BF261A" w:rsidP="000C2139">
      <w:pPr>
        <w:pStyle w:val="ListParagraph"/>
        <w:numPr>
          <w:ilvl w:val="0"/>
          <w:numId w:val="17"/>
        </w:numPr>
      </w:pPr>
      <w:r>
        <w:t>Lupien tarkistus ajon aikana</w:t>
      </w:r>
    </w:p>
    <w:p w:rsidR="00BF261A" w:rsidRDefault="00BF261A" w:rsidP="000C2139">
      <w:pPr>
        <w:pStyle w:val="ListParagraph"/>
        <w:numPr>
          <w:ilvl w:val="0"/>
          <w:numId w:val="17"/>
        </w:numPr>
      </w:pPr>
      <w:r>
        <w:t>Dialogi laitteen seurantaluvan pyytämiselle</w:t>
      </w:r>
    </w:p>
    <w:p w:rsidR="00BF261A" w:rsidRDefault="00BF261A" w:rsidP="000C2139">
      <w:pPr>
        <w:pStyle w:val="ListParagraph"/>
        <w:numPr>
          <w:ilvl w:val="0"/>
          <w:numId w:val="17"/>
        </w:numPr>
      </w:pPr>
      <w:r>
        <w:t>Asynkroninen datan haku Googlen rajapinnoista</w:t>
      </w:r>
    </w:p>
    <w:p w:rsidR="00BF261A" w:rsidRDefault="00BF261A" w:rsidP="000C2139">
      <w:pPr>
        <w:pStyle w:val="ListParagraph"/>
        <w:numPr>
          <w:ilvl w:val="0"/>
          <w:numId w:val="17"/>
        </w:numPr>
      </w:pPr>
      <w:r>
        <w:t>Romahtava ActionBar routePresenterissä</w:t>
      </w:r>
    </w:p>
    <w:p w:rsidR="005B0D79" w:rsidRDefault="005B0D79" w:rsidP="000C2139">
      <w:pPr>
        <w:pStyle w:val="ListParagraph"/>
        <w:numPr>
          <w:ilvl w:val="0"/>
          <w:numId w:val="17"/>
        </w:numPr>
      </w:pPr>
      <w:r>
        <w:t>Loppudokumentaatio</w:t>
      </w:r>
    </w:p>
    <w:p w:rsidR="00272106" w:rsidRDefault="00272106" w:rsidP="000C2139">
      <w:pPr>
        <w:pStyle w:val="ListParagraph"/>
        <w:numPr>
          <w:ilvl w:val="0"/>
          <w:numId w:val="17"/>
        </w:numPr>
      </w:pPr>
      <w:r>
        <w:t>Käyttöliittymän hiominen</w:t>
      </w:r>
    </w:p>
    <w:p w:rsidR="00E00F82" w:rsidRDefault="00E00F82" w:rsidP="000C2139">
      <w:pPr>
        <w:pStyle w:val="ListParagraph"/>
        <w:numPr>
          <w:ilvl w:val="0"/>
          <w:numId w:val="17"/>
        </w:numPr>
      </w:pPr>
      <w:r>
        <w:t>Yleinen debuggaus</w:t>
      </w:r>
    </w:p>
    <w:p w:rsidR="00AD41AD" w:rsidRDefault="00AD41AD" w:rsidP="00AD41AD">
      <w:pPr>
        <w:pStyle w:val="Heading2"/>
      </w:pPr>
      <w:bookmarkStart w:id="36" w:name="_Toc468733470"/>
      <w:r>
        <w:t>Toteutukseen kuluneet resurssit</w:t>
      </w:r>
      <w:bookmarkEnd w:id="36"/>
    </w:p>
    <w:p w:rsidR="00AD41AD" w:rsidRDefault="00AD41AD" w:rsidP="00AD41AD">
      <w:pPr>
        <w:pStyle w:val="BodyText"/>
      </w:pPr>
      <w:r>
        <w:t>Miika:</w:t>
      </w:r>
    </w:p>
    <w:tbl>
      <w:tblPr>
        <w:tblStyle w:val="TableGrid"/>
        <w:tblW w:w="5000" w:type="pct"/>
        <w:tblLook w:val="04A0" w:firstRow="1" w:lastRow="0" w:firstColumn="1" w:lastColumn="0" w:noHBand="0" w:noVBand="1"/>
      </w:tblPr>
      <w:tblGrid>
        <w:gridCol w:w="766"/>
        <w:gridCol w:w="847"/>
        <w:gridCol w:w="6711"/>
      </w:tblGrid>
      <w:tr w:rsidR="00CA211A" w:rsidTr="001E6BAE">
        <w:trPr>
          <w:trHeight w:val="566"/>
        </w:trPr>
        <w:tc>
          <w:tcPr>
            <w:tcW w:w="460" w:type="pct"/>
          </w:tcPr>
          <w:p w:rsidR="00CA211A" w:rsidRDefault="00CA211A" w:rsidP="001E6BAE">
            <w:r>
              <w:t>Pvm</w:t>
            </w:r>
          </w:p>
        </w:tc>
        <w:tc>
          <w:tcPr>
            <w:tcW w:w="509" w:type="pct"/>
          </w:tcPr>
          <w:p w:rsidR="00CA211A" w:rsidRDefault="00CA211A" w:rsidP="001E6BAE">
            <w:r>
              <w:t>Tunnit</w:t>
            </w:r>
          </w:p>
        </w:tc>
        <w:tc>
          <w:tcPr>
            <w:tcW w:w="4032" w:type="pct"/>
          </w:tcPr>
          <w:p w:rsidR="00CA211A" w:rsidRPr="00750881" w:rsidRDefault="00CA211A" w:rsidP="001E6BAE">
            <w:r>
              <w:t>Kuvaus</w:t>
            </w:r>
          </w:p>
        </w:tc>
      </w:tr>
      <w:tr w:rsidR="00CA211A" w:rsidTr="001E6BAE">
        <w:tc>
          <w:tcPr>
            <w:tcW w:w="460" w:type="pct"/>
          </w:tcPr>
          <w:p w:rsidR="00CA211A" w:rsidRDefault="0074473E" w:rsidP="001E6BAE">
            <w:r>
              <w:t>13.09</w:t>
            </w:r>
          </w:p>
        </w:tc>
        <w:tc>
          <w:tcPr>
            <w:tcW w:w="509" w:type="pct"/>
          </w:tcPr>
          <w:p w:rsidR="00CA211A" w:rsidRDefault="00A45DFC" w:rsidP="001E6BAE">
            <w:r>
              <w:t>6</w:t>
            </w:r>
            <w:r w:rsidR="009C498C">
              <w:t>h</w:t>
            </w:r>
          </w:p>
        </w:tc>
        <w:tc>
          <w:tcPr>
            <w:tcW w:w="4032" w:type="pct"/>
          </w:tcPr>
          <w:p w:rsidR="00CA211A" w:rsidRDefault="0074473E" w:rsidP="001E6BAE">
            <w:r>
              <w:t>JSON-parsinnan testaus ja datan tallennus, Asemadatan nouto Digitrafficin rajapinnasta</w:t>
            </w:r>
            <w:r w:rsidR="000070AA">
              <w:t>.</w:t>
            </w:r>
            <w:r w:rsidR="009B2C63">
              <w:t xml:space="preserve"> L</w:t>
            </w:r>
            <w:r w:rsidR="00887D5D">
              <w:t>ayout-kehitys.</w:t>
            </w:r>
          </w:p>
        </w:tc>
      </w:tr>
      <w:tr w:rsidR="00CA211A" w:rsidTr="001E6BAE">
        <w:tc>
          <w:tcPr>
            <w:tcW w:w="460" w:type="pct"/>
          </w:tcPr>
          <w:p w:rsidR="00CA211A" w:rsidRDefault="009C0AE2" w:rsidP="001E6BAE">
            <w:r>
              <w:t>15.09</w:t>
            </w:r>
          </w:p>
        </w:tc>
        <w:tc>
          <w:tcPr>
            <w:tcW w:w="509" w:type="pct"/>
          </w:tcPr>
          <w:p w:rsidR="00CA211A" w:rsidRDefault="00A45DFC" w:rsidP="001E6BAE">
            <w:r>
              <w:t>7h</w:t>
            </w:r>
          </w:p>
        </w:tc>
        <w:tc>
          <w:tcPr>
            <w:tcW w:w="4032" w:type="pct"/>
          </w:tcPr>
          <w:p w:rsidR="00CA211A" w:rsidRDefault="009C0AE2" w:rsidP="001E6BAE">
            <w:r>
              <w:t>Asemadatan muutokset, AsyncTaskin luominen JSON-datan noudolle. Junayhteyksien selvitystyö.</w:t>
            </w:r>
          </w:p>
        </w:tc>
      </w:tr>
      <w:tr w:rsidR="00CA211A" w:rsidTr="001E6BAE">
        <w:tc>
          <w:tcPr>
            <w:tcW w:w="460" w:type="pct"/>
          </w:tcPr>
          <w:p w:rsidR="00CA211A" w:rsidRDefault="00F825C0" w:rsidP="001E6BAE">
            <w:r>
              <w:t>16.09</w:t>
            </w:r>
          </w:p>
        </w:tc>
        <w:tc>
          <w:tcPr>
            <w:tcW w:w="509" w:type="pct"/>
          </w:tcPr>
          <w:p w:rsidR="00CA211A" w:rsidRDefault="000070AA" w:rsidP="001E6BAE">
            <w:r>
              <w:t>8h</w:t>
            </w:r>
          </w:p>
        </w:tc>
        <w:tc>
          <w:tcPr>
            <w:tcW w:w="4032" w:type="pct"/>
          </w:tcPr>
          <w:p w:rsidR="00CA211A" w:rsidRDefault="000070AA" w:rsidP="001E6BAE">
            <w:r>
              <w:t>Junayhteyksien nouto Digitrafficilta, yhteyksien Bundlaus, napinpainalluksella asetettava nykyinen päivämäärä ja kellonaika.</w:t>
            </w:r>
          </w:p>
        </w:tc>
      </w:tr>
      <w:tr w:rsidR="00CA211A" w:rsidTr="001E6BAE">
        <w:tc>
          <w:tcPr>
            <w:tcW w:w="460" w:type="pct"/>
          </w:tcPr>
          <w:p w:rsidR="00CA211A" w:rsidRDefault="00BD6559" w:rsidP="001E6BAE">
            <w:r>
              <w:t>17.09</w:t>
            </w:r>
          </w:p>
        </w:tc>
        <w:tc>
          <w:tcPr>
            <w:tcW w:w="509" w:type="pct"/>
          </w:tcPr>
          <w:p w:rsidR="00CA211A" w:rsidRDefault="00B80277" w:rsidP="001E6BAE">
            <w:r>
              <w:t>5h</w:t>
            </w:r>
          </w:p>
        </w:tc>
        <w:tc>
          <w:tcPr>
            <w:tcW w:w="4032" w:type="pct"/>
          </w:tcPr>
          <w:p w:rsidR="00CA211A" w:rsidRDefault="00897D5D" w:rsidP="001E6BAE">
            <w:r>
              <w:t>Päivämäärän konversio käyttäjälle sopivammaksi</w:t>
            </w:r>
            <w:r w:rsidR="00B80277">
              <w:t xml:space="preserve"> ja SimpleDateFormatiin. Aikataululistojen siistiminen. Käyttäjän valitseman ajan yhdistämistä aikatauluihin. Koodin siistintä.</w:t>
            </w:r>
          </w:p>
        </w:tc>
      </w:tr>
      <w:tr w:rsidR="00CA211A" w:rsidTr="001E6BAE">
        <w:tc>
          <w:tcPr>
            <w:tcW w:w="460" w:type="pct"/>
          </w:tcPr>
          <w:p w:rsidR="00CA211A" w:rsidRDefault="00BD6559" w:rsidP="001E6BAE">
            <w:r>
              <w:t>18.09</w:t>
            </w:r>
          </w:p>
        </w:tc>
        <w:tc>
          <w:tcPr>
            <w:tcW w:w="509" w:type="pct"/>
          </w:tcPr>
          <w:p w:rsidR="00CA211A" w:rsidRDefault="002723F6" w:rsidP="001E6BAE">
            <w:r>
              <w:t>5</w:t>
            </w:r>
            <w:r w:rsidR="0024430E">
              <w:t>h</w:t>
            </w:r>
          </w:p>
        </w:tc>
        <w:tc>
          <w:tcPr>
            <w:tcW w:w="4032" w:type="pct"/>
          </w:tcPr>
          <w:p w:rsidR="00CA211A" w:rsidRDefault="004906EB" w:rsidP="001E6BAE">
            <w:r>
              <w:t>Android Calendar, puutteiden korjaus. Koodin siistintä. Valitun ajan yhdistämisen aikatauluihin käyttöönotto.</w:t>
            </w:r>
            <w:r w:rsidR="00122741">
              <w:t xml:space="preserve"> Ohjelmiston rakenteen uudelleenjärjestely</w:t>
            </w:r>
            <w:r w:rsidR="0024430E">
              <w:t>ä</w:t>
            </w:r>
            <w:r w:rsidR="00122741">
              <w:t>.</w:t>
            </w:r>
            <w:r w:rsidR="00796D40">
              <w:t xml:space="preserve"> Aikataululistojen tallennuksen muutoksia.</w:t>
            </w:r>
          </w:p>
        </w:tc>
      </w:tr>
      <w:tr w:rsidR="00CA211A" w:rsidTr="001E6BAE">
        <w:tc>
          <w:tcPr>
            <w:tcW w:w="460" w:type="pct"/>
          </w:tcPr>
          <w:p w:rsidR="00CA211A" w:rsidRDefault="00BD6559" w:rsidP="001E6BAE">
            <w:r>
              <w:t>20.09</w:t>
            </w:r>
          </w:p>
        </w:tc>
        <w:tc>
          <w:tcPr>
            <w:tcW w:w="509" w:type="pct"/>
          </w:tcPr>
          <w:p w:rsidR="00CA211A" w:rsidRDefault="002D341E" w:rsidP="001E6BAE">
            <w:r>
              <w:t>4</w:t>
            </w:r>
            <w:r w:rsidR="0021007C">
              <w:t>h</w:t>
            </w:r>
          </w:p>
        </w:tc>
        <w:tc>
          <w:tcPr>
            <w:tcW w:w="4032" w:type="pct"/>
          </w:tcPr>
          <w:p w:rsidR="00CA211A" w:rsidRDefault="0021007C" w:rsidP="001E6BAE">
            <w:r>
              <w:t xml:space="preserve">Ohjelmiston rakenteen </w:t>
            </w:r>
            <w:r w:rsidR="000F4A5B">
              <w:t>suunnittelua ja UML-kaavioita</w:t>
            </w:r>
            <w:r>
              <w:t>.</w:t>
            </w:r>
          </w:p>
        </w:tc>
      </w:tr>
      <w:tr w:rsidR="00CA211A" w:rsidTr="001E6BAE">
        <w:tc>
          <w:tcPr>
            <w:tcW w:w="460" w:type="pct"/>
          </w:tcPr>
          <w:p w:rsidR="00CA211A" w:rsidRDefault="00BD6559" w:rsidP="001E6BAE">
            <w:r>
              <w:t>05.10</w:t>
            </w:r>
          </w:p>
        </w:tc>
        <w:tc>
          <w:tcPr>
            <w:tcW w:w="509" w:type="pct"/>
          </w:tcPr>
          <w:p w:rsidR="00CA211A" w:rsidRDefault="00A40F41" w:rsidP="001E6BAE">
            <w:r>
              <w:t>3h</w:t>
            </w:r>
          </w:p>
        </w:tc>
        <w:tc>
          <w:tcPr>
            <w:tcW w:w="4032" w:type="pct"/>
          </w:tcPr>
          <w:p w:rsidR="00CA211A" w:rsidRDefault="00A40F41" w:rsidP="001E6BAE">
            <w:r>
              <w:t>AsyncTask monitoriksi muille AsyncTaskeille, seuraamaan</w:t>
            </w:r>
            <w:r w:rsidR="00433321">
              <w:t xml:space="preserve"> muiden taskien ajonaikaista edistymistä</w:t>
            </w:r>
            <w:r>
              <w:t xml:space="preserve"> (Myöhemmin muutettu Handleriksi)</w:t>
            </w:r>
            <w:r w:rsidR="00E8667B">
              <w:t>. Funktion luonti joka hakee lähimmän aseman sijainnin annettujen koordinaattien suhteen.</w:t>
            </w:r>
          </w:p>
        </w:tc>
      </w:tr>
      <w:tr w:rsidR="00CA211A" w:rsidTr="001E6BAE">
        <w:tc>
          <w:tcPr>
            <w:tcW w:w="460" w:type="pct"/>
          </w:tcPr>
          <w:p w:rsidR="00CA211A" w:rsidRDefault="00BD6559" w:rsidP="001E6BAE">
            <w:r>
              <w:lastRenderedPageBreak/>
              <w:t>06.10</w:t>
            </w:r>
          </w:p>
        </w:tc>
        <w:tc>
          <w:tcPr>
            <w:tcW w:w="509" w:type="pct"/>
          </w:tcPr>
          <w:p w:rsidR="00CA211A" w:rsidRDefault="002D341E" w:rsidP="001E6BAE">
            <w:r>
              <w:t>4</w:t>
            </w:r>
            <w:r w:rsidR="00A30119">
              <w:t>h</w:t>
            </w:r>
          </w:p>
        </w:tc>
        <w:tc>
          <w:tcPr>
            <w:tcW w:w="4032" w:type="pct"/>
          </w:tcPr>
          <w:p w:rsidR="00CA211A" w:rsidRDefault="00A30119" w:rsidP="001E6BAE">
            <w:r>
              <w:t>Ohjelmiston to</w:t>
            </w:r>
            <w:r w:rsidR="0059632C">
              <w:t>iminnallisuuden suunnittelua ja UML-kaavioita</w:t>
            </w:r>
            <w:r>
              <w:t>.</w:t>
            </w:r>
          </w:p>
        </w:tc>
      </w:tr>
      <w:tr w:rsidR="00CA211A" w:rsidTr="001E6BAE">
        <w:tc>
          <w:tcPr>
            <w:tcW w:w="460" w:type="pct"/>
          </w:tcPr>
          <w:p w:rsidR="00CA211A" w:rsidRDefault="00BD6559" w:rsidP="001E6BAE">
            <w:r>
              <w:t>11.10</w:t>
            </w:r>
          </w:p>
        </w:tc>
        <w:tc>
          <w:tcPr>
            <w:tcW w:w="509" w:type="pct"/>
          </w:tcPr>
          <w:p w:rsidR="00CA211A" w:rsidRDefault="00C2775C" w:rsidP="001E6BAE">
            <w:r>
              <w:t>4</w:t>
            </w:r>
            <w:r w:rsidR="0020140E">
              <w:t>h</w:t>
            </w:r>
          </w:p>
        </w:tc>
        <w:tc>
          <w:tcPr>
            <w:tcW w:w="4032" w:type="pct"/>
          </w:tcPr>
          <w:p w:rsidR="00CA211A" w:rsidRDefault="00302DAE" w:rsidP="001E6BAE">
            <w:r>
              <w:t xml:space="preserve">Projektipalaveri, </w:t>
            </w:r>
            <w:r w:rsidR="0020140E">
              <w:t>Erillisten branchien merge y</w:t>
            </w:r>
            <w:r>
              <w:t>hdeksi.</w:t>
            </w:r>
          </w:p>
        </w:tc>
      </w:tr>
      <w:tr w:rsidR="00CA211A" w:rsidTr="001E6BAE">
        <w:tc>
          <w:tcPr>
            <w:tcW w:w="460" w:type="pct"/>
          </w:tcPr>
          <w:p w:rsidR="00CA211A" w:rsidRDefault="00BD6559" w:rsidP="001E6BAE">
            <w:r>
              <w:t>12.10</w:t>
            </w:r>
          </w:p>
        </w:tc>
        <w:tc>
          <w:tcPr>
            <w:tcW w:w="509" w:type="pct"/>
          </w:tcPr>
          <w:p w:rsidR="00CA211A" w:rsidRDefault="00AD49DB" w:rsidP="001E6BAE">
            <w:r>
              <w:t>2h</w:t>
            </w:r>
          </w:p>
        </w:tc>
        <w:tc>
          <w:tcPr>
            <w:tcW w:w="4032" w:type="pct"/>
          </w:tcPr>
          <w:p w:rsidR="00CA211A" w:rsidRDefault="00917ED0" w:rsidP="001E6BAE">
            <w:r>
              <w:t>Lisää mergeä, ongelmia</w:t>
            </w:r>
            <w:r w:rsidR="006E7A41">
              <w:t>.</w:t>
            </w:r>
          </w:p>
        </w:tc>
      </w:tr>
      <w:tr w:rsidR="00CA211A" w:rsidTr="001E6BAE">
        <w:tc>
          <w:tcPr>
            <w:tcW w:w="460" w:type="pct"/>
          </w:tcPr>
          <w:p w:rsidR="00CA211A" w:rsidRDefault="00BD6559" w:rsidP="001E6BAE">
            <w:r>
              <w:t>23.10</w:t>
            </w:r>
          </w:p>
        </w:tc>
        <w:tc>
          <w:tcPr>
            <w:tcW w:w="509" w:type="pct"/>
          </w:tcPr>
          <w:p w:rsidR="00CA211A" w:rsidRDefault="00CC5A6D" w:rsidP="001E6BAE">
            <w:r>
              <w:t>3</w:t>
            </w:r>
            <w:r w:rsidR="009332BC">
              <w:t>h</w:t>
            </w:r>
          </w:p>
        </w:tc>
        <w:tc>
          <w:tcPr>
            <w:tcW w:w="4032" w:type="pct"/>
          </w:tcPr>
          <w:p w:rsidR="00CA211A" w:rsidRDefault="00917ED0" w:rsidP="001E6BAE">
            <w:r>
              <w:t>Lisää mergeä, ongelmia.</w:t>
            </w:r>
          </w:p>
        </w:tc>
      </w:tr>
      <w:tr w:rsidR="00CA211A" w:rsidTr="001E6BAE">
        <w:tc>
          <w:tcPr>
            <w:tcW w:w="460" w:type="pct"/>
          </w:tcPr>
          <w:p w:rsidR="00CA211A" w:rsidRDefault="00BD6559" w:rsidP="001E6BAE">
            <w:r>
              <w:t>26.10</w:t>
            </w:r>
          </w:p>
        </w:tc>
        <w:tc>
          <w:tcPr>
            <w:tcW w:w="509" w:type="pct"/>
          </w:tcPr>
          <w:p w:rsidR="00CA211A" w:rsidRDefault="00C9334B" w:rsidP="001E6BAE">
            <w:r>
              <w:t>3h</w:t>
            </w:r>
          </w:p>
        </w:tc>
        <w:tc>
          <w:tcPr>
            <w:tcW w:w="4032" w:type="pct"/>
          </w:tcPr>
          <w:p w:rsidR="00CA211A" w:rsidRDefault="00C9334B" w:rsidP="001E6BAE">
            <w:r>
              <w:t>Lisää mergeä. AsyncTaskeissa ilmenneiden puutteiden korjaus. ProgressDialogin luominen ja käyttöönotto sattumanvaraisine teksteineen.</w:t>
            </w:r>
          </w:p>
        </w:tc>
      </w:tr>
      <w:tr w:rsidR="00CA211A" w:rsidTr="001E6BAE">
        <w:tc>
          <w:tcPr>
            <w:tcW w:w="460" w:type="pct"/>
          </w:tcPr>
          <w:p w:rsidR="00CA211A" w:rsidRDefault="00BD6559" w:rsidP="001E6BAE">
            <w:r>
              <w:t>28.10</w:t>
            </w:r>
          </w:p>
        </w:tc>
        <w:tc>
          <w:tcPr>
            <w:tcW w:w="509" w:type="pct"/>
          </w:tcPr>
          <w:p w:rsidR="00CA211A" w:rsidRDefault="00C9334B" w:rsidP="001E6BAE">
            <w:r>
              <w:t>0,5h</w:t>
            </w:r>
          </w:p>
        </w:tc>
        <w:tc>
          <w:tcPr>
            <w:tcW w:w="4032" w:type="pct"/>
          </w:tcPr>
          <w:p w:rsidR="00CA211A" w:rsidRDefault="00C9334B" w:rsidP="001E6BAE">
            <w:r>
              <w:t>Kortin luonti kokonaisreiteille.</w:t>
            </w:r>
          </w:p>
        </w:tc>
      </w:tr>
      <w:tr w:rsidR="00CA211A" w:rsidTr="001E6BAE">
        <w:tc>
          <w:tcPr>
            <w:tcW w:w="460" w:type="pct"/>
          </w:tcPr>
          <w:p w:rsidR="00CA211A" w:rsidRDefault="00BD6559" w:rsidP="001E6BAE">
            <w:r>
              <w:t>01.11</w:t>
            </w:r>
          </w:p>
        </w:tc>
        <w:tc>
          <w:tcPr>
            <w:tcW w:w="509" w:type="pct"/>
          </w:tcPr>
          <w:p w:rsidR="00CA211A" w:rsidRDefault="005B43FD" w:rsidP="001E6BAE">
            <w:r>
              <w:t>5h</w:t>
            </w:r>
          </w:p>
        </w:tc>
        <w:tc>
          <w:tcPr>
            <w:tcW w:w="4032" w:type="pct"/>
          </w:tcPr>
          <w:p w:rsidR="00CA211A" w:rsidRDefault="0076381E" w:rsidP="001E6BAE">
            <w:r>
              <w:t>Kokonaisreittikortin layout, rakenteen suunnittelua tukemaan reittietappeja.</w:t>
            </w:r>
            <w:r w:rsidR="00690DD6">
              <w:t xml:space="preserve"> RecyclerView.</w:t>
            </w:r>
          </w:p>
        </w:tc>
      </w:tr>
      <w:tr w:rsidR="00CA211A" w:rsidTr="001E6BAE">
        <w:tc>
          <w:tcPr>
            <w:tcW w:w="460" w:type="pct"/>
          </w:tcPr>
          <w:p w:rsidR="00CA211A" w:rsidRDefault="00BD6559" w:rsidP="001E6BAE">
            <w:r>
              <w:t>02.11</w:t>
            </w:r>
          </w:p>
        </w:tc>
        <w:tc>
          <w:tcPr>
            <w:tcW w:w="509" w:type="pct"/>
          </w:tcPr>
          <w:p w:rsidR="00CA211A" w:rsidRDefault="00456812" w:rsidP="001E6BAE">
            <w:r>
              <w:t>0h</w:t>
            </w:r>
          </w:p>
        </w:tc>
        <w:tc>
          <w:tcPr>
            <w:tcW w:w="4032" w:type="pct"/>
          </w:tcPr>
          <w:p w:rsidR="00CA211A" w:rsidRDefault="00456812" w:rsidP="001E6BAE">
            <w:r>
              <w:t>TODO-listan luonti</w:t>
            </w:r>
            <w:r w:rsidR="00AC0AE9">
              <w:t>.</w:t>
            </w:r>
          </w:p>
        </w:tc>
      </w:tr>
      <w:tr w:rsidR="00CA211A" w:rsidTr="001E6BAE">
        <w:tc>
          <w:tcPr>
            <w:tcW w:w="460" w:type="pct"/>
          </w:tcPr>
          <w:p w:rsidR="00CA211A" w:rsidRDefault="00BD6559" w:rsidP="001E6BAE">
            <w:r>
              <w:t>15.11</w:t>
            </w:r>
          </w:p>
        </w:tc>
        <w:tc>
          <w:tcPr>
            <w:tcW w:w="509" w:type="pct"/>
          </w:tcPr>
          <w:p w:rsidR="00CA211A" w:rsidRDefault="004E3062" w:rsidP="001E6BAE">
            <w:r>
              <w:t>6</w:t>
            </w:r>
            <w:r w:rsidR="00D81F8C">
              <w:t>h</w:t>
            </w:r>
          </w:p>
        </w:tc>
        <w:tc>
          <w:tcPr>
            <w:tcW w:w="4032" w:type="pct"/>
          </w:tcPr>
          <w:p w:rsidR="00CA211A" w:rsidRDefault="0037245A" w:rsidP="001E6BAE">
            <w:r>
              <w:t>Reittiobjekti</w:t>
            </w:r>
            <w:r w:rsidR="00F96C1C">
              <w:t>n</w:t>
            </w:r>
            <w:r w:rsidR="00BE45C7">
              <w:t xml:space="preserve"> suunnittelu ja</w:t>
            </w:r>
            <w:r w:rsidR="00F96C1C">
              <w:t xml:space="preserve"> luonti</w:t>
            </w:r>
            <w:r>
              <w:t>, noudettujen reittien</w:t>
            </w:r>
            <w:r w:rsidR="00D81F8C">
              <w:t xml:space="preserve"> muutos </w:t>
            </w:r>
            <w:r w:rsidR="007F7063">
              <w:t>ArrayListista</w:t>
            </w:r>
            <w:r w:rsidR="00D81F8C">
              <w:t xml:space="preserve"> Listaobjekteiksi.</w:t>
            </w:r>
          </w:p>
        </w:tc>
      </w:tr>
      <w:tr w:rsidR="00CA211A" w:rsidTr="001E6BAE">
        <w:tc>
          <w:tcPr>
            <w:tcW w:w="460" w:type="pct"/>
          </w:tcPr>
          <w:p w:rsidR="00CA211A" w:rsidRDefault="00BD6559" w:rsidP="001E6BAE">
            <w:r>
              <w:t>16.11</w:t>
            </w:r>
          </w:p>
        </w:tc>
        <w:tc>
          <w:tcPr>
            <w:tcW w:w="509" w:type="pct"/>
          </w:tcPr>
          <w:p w:rsidR="00CA211A" w:rsidRDefault="00861999" w:rsidP="001E6BAE">
            <w:r>
              <w:t>9</w:t>
            </w:r>
            <w:r w:rsidR="00FC500D">
              <w:t>h</w:t>
            </w:r>
          </w:p>
        </w:tc>
        <w:tc>
          <w:tcPr>
            <w:tcW w:w="4032" w:type="pct"/>
          </w:tcPr>
          <w:p w:rsidR="00CA211A" w:rsidRDefault="00FC500D" w:rsidP="001E6BAE">
            <w:r>
              <w:t xml:space="preserve">Jatkettu reittiobjektin kehitystä ja muutosta. </w:t>
            </w:r>
            <w:r w:rsidR="00351C4E">
              <w:t>Kokonaisreittiobjektin luonti + parcelointi, reittietappiobjektin luonti + parcelointi + listaaminen kokonaisreittiobjektin sisään. RoutePresenterin rakennemuutoksia. Adapteri reittietappien korttinäkymälle + korttien layout + aktiviteetti näiden esittämiselle.</w:t>
            </w:r>
            <w:r w:rsidR="00D0762E">
              <w:t xml:space="preserve"> Koodin siistiminen.</w:t>
            </w:r>
            <w:r w:rsidR="00861999">
              <w:t xml:space="preserve"> Branchien merge.</w:t>
            </w:r>
          </w:p>
        </w:tc>
      </w:tr>
      <w:tr w:rsidR="00BD6559" w:rsidTr="001E6BAE">
        <w:tc>
          <w:tcPr>
            <w:tcW w:w="460" w:type="pct"/>
          </w:tcPr>
          <w:p w:rsidR="00BD6559" w:rsidRDefault="00BD6559" w:rsidP="001E6BAE">
            <w:r>
              <w:t>18.11</w:t>
            </w:r>
          </w:p>
        </w:tc>
        <w:tc>
          <w:tcPr>
            <w:tcW w:w="509" w:type="pct"/>
          </w:tcPr>
          <w:p w:rsidR="00BD6559" w:rsidRDefault="00F22C1B" w:rsidP="001E6BAE">
            <w:r>
              <w:t>4</w:t>
            </w:r>
            <w:r w:rsidR="00BD6559">
              <w:t>h</w:t>
            </w:r>
          </w:p>
        </w:tc>
        <w:tc>
          <w:tcPr>
            <w:tcW w:w="4032" w:type="pct"/>
          </w:tcPr>
          <w:p w:rsidR="00BD6559" w:rsidRDefault="00430979" w:rsidP="001E6BAE">
            <w:r>
              <w:t>Yhteistä suunnittelua, koodin debuggausta.</w:t>
            </w:r>
          </w:p>
        </w:tc>
      </w:tr>
      <w:tr w:rsidR="00CA211A" w:rsidTr="001E6BAE">
        <w:tc>
          <w:tcPr>
            <w:tcW w:w="460" w:type="pct"/>
          </w:tcPr>
          <w:p w:rsidR="00CA211A" w:rsidRDefault="00BD6559" w:rsidP="001E6BAE">
            <w:r>
              <w:t>22.11</w:t>
            </w:r>
          </w:p>
        </w:tc>
        <w:tc>
          <w:tcPr>
            <w:tcW w:w="509" w:type="pct"/>
          </w:tcPr>
          <w:p w:rsidR="00CA211A" w:rsidRDefault="00E12BC9" w:rsidP="001E6BAE">
            <w:r>
              <w:t>6</w:t>
            </w:r>
            <w:r w:rsidR="000C2894">
              <w:t>h</w:t>
            </w:r>
          </w:p>
        </w:tc>
        <w:tc>
          <w:tcPr>
            <w:tcW w:w="4032" w:type="pct"/>
          </w:tcPr>
          <w:p w:rsidR="00CA211A" w:rsidRDefault="000C2894" w:rsidP="001E6BAE">
            <w:r>
              <w:t xml:space="preserve">Juna-objekti. Aikatauluobjekti ja listaus junaobjektiin. AsyncTaskin paluuarvojen </w:t>
            </w:r>
            <w:r w:rsidR="00582999">
              <w:t xml:space="preserve">tulkinta turhan datan karsimiseksi ja </w:t>
            </w:r>
            <w:r w:rsidR="00303C1A">
              <w:t>datan tallentaminen</w:t>
            </w:r>
            <w:r>
              <w:t xml:space="preserve"> junaobjekt</w:t>
            </w:r>
            <w:r w:rsidR="00113BB9">
              <w:t>eiksi sisäisine aikatauluineen.</w:t>
            </w:r>
          </w:p>
        </w:tc>
      </w:tr>
      <w:tr w:rsidR="00CA211A" w:rsidTr="001E6BAE">
        <w:tc>
          <w:tcPr>
            <w:tcW w:w="460" w:type="pct"/>
          </w:tcPr>
          <w:p w:rsidR="00CA211A" w:rsidRDefault="00BD6559" w:rsidP="001E6BAE">
            <w:r>
              <w:t>23.11</w:t>
            </w:r>
          </w:p>
        </w:tc>
        <w:tc>
          <w:tcPr>
            <w:tcW w:w="509" w:type="pct"/>
          </w:tcPr>
          <w:p w:rsidR="00CA211A" w:rsidRDefault="002864AD" w:rsidP="001E6BAE">
            <w:r>
              <w:t>8</w:t>
            </w:r>
            <w:r w:rsidR="002D6E23">
              <w:t>h</w:t>
            </w:r>
          </w:p>
        </w:tc>
        <w:tc>
          <w:tcPr>
            <w:tcW w:w="4032" w:type="pct"/>
          </w:tcPr>
          <w:p w:rsidR="00CA211A" w:rsidRDefault="002D6E23" w:rsidP="001E6BAE">
            <w:r>
              <w:t>Epäsuorien reittien vertailun luomista.</w:t>
            </w:r>
          </w:p>
        </w:tc>
      </w:tr>
      <w:tr w:rsidR="00CA211A" w:rsidTr="001E6BAE">
        <w:tc>
          <w:tcPr>
            <w:tcW w:w="460" w:type="pct"/>
          </w:tcPr>
          <w:p w:rsidR="00CA211A" w:rsidRDefault="00BD6559" w:rsidP="001E6BAE">
            <w:r>
              <w:t>24.11</w:t>
            </w:r>
          </w:p>
        </w:tc>
        <w:tc>
          <w:tcPr>
            <w:tcW w:w="509" w:type="pct"/>
          </w:tcPr>
          <w:p w:rsidR="00CA211A" w:rsidRDefault="00015AAD" w:rsidP="001E6BAE">
            <w:r>
              <w:t>7</w:t>
            </w:r>
            <w:r w:rsidR="001476EC">
              <w:t>h</w:t>
            </w:r>
          </w:p>
        </w:tc>
        <w:tc>
          <w:tcPr>
            <w:tcW w:w="4032" w:type="pct"/>
          </w:tcPr>
          <w:p w:rsidR="00CA211A" w:rsidRPr="00750881" w:rsidRDefault="00297DC7" w:rsidP="001E6BAE">
            <w:r>
              <w:t>Kopiointiongelman korjaus fullRouteListissa.</w:t>
            </w:r>
          </w:p>
        </w:tc>
      </w:tr>
      <w:tr w:rsidR="00CA211A" w:rsidTr="001E6BAE">
        <w:tc>
          <w:tcPr>
            <w:tcW w:w="460" w:type="pct"/>
          </w:tcPr>
          <w:p w:rsidR="00CA211A" w:rsidRDefault="00BD6559" w:rsidP="001E6BAE">
            <w:r>
              <w:t>28.11</w:t>
            </w:r>
          </w:p>
        </w:tc>
        <w:tc>
          <w:tcPr>
            <w:tcW w:w="509" w:type="pct"/>
          </w:tcPr>
          <w:p w:rsidR="00CA211A" w:rsidRDefault="00FB48FA" w:rsidP="001E6BAE">
            <w:r>
              <w:t>0h</w:t>
            </w:r>
          </w:p>
        </w:tc>
        <w:tc>
          <w:tcPr>
            <w:tcW w:w="4032" w:type="pct"/>
          </w:tcPr>
          <w:p w:rsidR="00CA211A" w:rsidRPr="00750881" w:rsidRDefault="00FB48FA" w:rsidP="001E6BAE">
            <w:r>
              <w:t>Kadonneiden UML-kaavioiden palautus Githubiin.</w:t>
            </w:r>
          </w:p>
        </w:tc>
      </w:tr>
      <w:tr w:rsidR="00CA211A" w:rsidTr="001E6BAE">
        <w:tc>
          <w:tcPr>
            <w:tcW w:w="460" w:type="pct"/>
          </w:tcPr>
          <w:p w:rsidR="00CA211A" w:rsidRDefault="00BD6559" w:rsidP="001E6BAE">
            <w:r>
              <w:t>30.11</w:t>
            </w:r>
          </w:p>
        </w:tc>
        <w:tc>
          <w:tcPr>
            <w:tcW w:w="509" w:type="pct"/>
          </w:tcPr>
          <w:p w:rsidR="00CA211A" w:rsidRDefault="00C04680" w:rsidP="001E6BAE">
            <w:r>
              <w:t>9h</w:t>
            </w:r>
          </w:p>
        </w:tc>
        <w:tc>
          <w:tcPr>
            <w:tcW w:w="4032" w:type="pct"/>
          </w:tcPr>
          <w:p w:rsidR="00CA211A" w:rsidRPr="00750881" w:rsidRDefault="00D07FC2" w:rsidP="001E6BAE">
            <w:r>
              <w:t>Epäsuorien reittien vertailun kehitys ja piirto korttinäkymään.</w:t>
            </w:r>
            <w:r w:rsidR="00643571">
              <w:t xml:space="preserve"> Epäsuorien lis</w:t>
            </w:r>
            <w:r w:rsidR="00696D67">
              <w:t>tojen noudon rajapinnasta aikaistus.</w:t>
            </w:r>
          </w:p>
        </w:tc>
      </w:tr>
      <w:tr w:rsidR="002473FF" w:rsidTr="001E6BAE">
        <w:tc>
          <w:tcPr>
            <w:tcW w:w="460" w:type="pct"/>
          </w:tcPr>
          <w:p w:rsidR="002473FF" w:rsidRDefault="002473FF" w:rsidP="001E6BAE">
            <w:r>
              <w:t>01.12</w:t>
            </w:r>
          </w:p>
        </w:tc>
        <w:tc>
          <w:tcPr>
            <w:tcW w:w="509" w:type="pct"/>
          </w:tcPr>
          <w:p w:rsidR="002473FF" w:rsidRDefault="009C1C66" w:rsidP="001E6BAE">
            <w:r>
              <w:t>3,5</w:t>
            </w:r>
            <w:r w:rsidR="002473FF">
              <w:t>h</w:t>
            </w:r>
          </w:p>
        </w:tc>
        <w:tc>
          <w:tcPr>
            <w:tcW w:w="4032" w:type="pct"/>
          </w:tcPr>
          <w:p w:rsidR="002473FF" w:rsidRPr="00750881" w:rsidRDefault="002473FF" w:rsidP="001E6BAE">
            <w:r>
              <w:t>Loppudokum</w:t>
            </w:r>
            <w:r w:rsidR="00073AD4">
              <w:t>entointia</w:t>
            </w:r>
            <w:r w:rsidR="00E9732F">
              <w:t xml:space="preserve"> ja</w:t>
            </w:r>
            <w:r w:rsidR="00073AD4">
              <w:t xml:space="preserve"> ongelmanratkaisua.</w:t>
            </w:r>
          </w:p>
        </w:tc>
      </w:tr>
      <w:tr w:rsidR="00CA211A" w:rsidTr="001E6BAE">
        <w:tc>
          <w:tcPr>
            <w:tcW w:w="460" w:type="pct"/>
          </w:tcPr>
          <w:p w:rsidR="00CA211A" w:rsidRDefault="00BD6559" w:rsidP="001E6BAE">
            <w:r>
              <w:t>02.12</w:t>
            </w:r>
          </w:p>
        </w:tc>
        <w:tc>
          <w:tcPr>
            <w:tcW w:w="509" w:type="pct"/>
          </w:tcPr>
          <w:p w:rsidR="00CA211A" w:rsidRDefault="002473FF" w:rsidP="001E6BAE">
            <w:r>
              <w:t>8h</w:t>
            </w:r>
          </w:p>
        </w:tc>
        <w:tc>
          <w:tcPr>
            <w:tcW w:w="4032" w:type="pct"/>
          </w:tcPr>
          <w:p w:rsidR="00CA211A" w:rsidRPr="00750881" w:rsidRDefault="002473FF" w:rsidP="001E6BAE">
            <w:r>
              <w:t>Loppudokumentointia, splash screen, korttinäkymän layoutin parannukset.</w:t>
            </w:r>
          </w:p>
        </w:tc>
      </w:tr>
      <w:tr w:rsidR="00CA211A" w:rsidTr="001E6BAE">
        <w:tc>
          <w:tcPr>
            <w:tcW w:w="460" w:type="pct"/>
          </w:tcPr>
          <w:p w:rsidR="00CA211A" w:rsidRDefault="00BD6559" w:rsidP="001E6BAE">
            <w:r>
              <w:t>03.1</w:t>
            </w:r>
            <w:r w:rsidR="00C8374F">
              <w:t>2</w:t>
            </w:r>
          </w:p>
        </w:tc>
        <w:tc>
          <w:tcPr>
            <w:tcW w:w="509" w:type="pct"/>
          </w:tcPr>
          <w:p w:rsidR="00CA211A" w:rsidRDefault="006A1376" w:rsidP="001E6BAE">
            <w:r>
              <w:t>3</w:t>
            </w:r>
            <w:r w:rsidR="00053948">
              <w:t>h</w:t>
            </w:r>
          </w:p>
        </w:tc>
        <w:tc>
          <w:tcPr>
            <w:tcW w:w="4032" w:type="pct"/>
          </w:tcPr>
          <w:p w:rsidR="00CA211A" w:rsidRPr="00750881" w:rsidRDefault="00053948" w:rsidP="001E6BAE">
            <w:r>
              <w:t>Korttinäkymän layoutin parannukset.</w:t>
            </w:r>
          </w:p>
        </w:tc>
      </w:tr>
      <w:tr w:rsidR="00CA211A" w:rsidTr="001E6BAE">
        <w:tc>
          <w:tcPr>
            <w:tcW w:w="460" w:type="pct"/>
          </w:tcPr>
          <w:p w:rsidR="00CA211A" w:rsidRDefault="00EA20B3" w:rsidP="001E6BAE">
            <w:r>
              <w:t>04.12</w:t>
            </w:r>
          </w:p>
        </w:tc>
        <w:tc>
          <w:tcPr>
            <w:tcW w:w="509" w:type="pct"/>
          </w:tcPr>
          <w:p w:rsidR="00CA211A" w:rsidRDefault="00EA20B3" w:rsidP="001E6BAE">
            <w:r>
              <w:t>2h</w:t>
            </w:r>
          </w:p>
        </w:tc>
        <w:tc>
          <w:tcPr>
            <w:tcW w:w="4032" w:type="pct"/>
          </w:tcPr>
          <w:p w:rsidR="00CA211A" w:rsidRPr="00750881" w:rsidRDefault="00EA20B3" w:rsidP="001E6BAE">
            <w:r>
              <w:t>Layoutmuutoksia.</w:t>
            </w:r>
          </w:p>
        </w:tc>
      </w:tr>
      <w:tr w:rsidR="00EA20B3" w:rsidTr="001E6BAE">
        <w:tc>
          <w:tcPr>
            <w:tcW w:w="460" w:type="pct"/>
          </w:tcPr>
          <w:p w:rsidR="00EA20B3" w:rsidRDefault="00EA20B3" w:rsidP="001E6BAE">
            <w:r>
              <w:t>05.12</w:t>
            </w:r>
          </w:p>
        </w:tc>
        <w:tc>
          <w:tcPr>
            <w:tcW w:w="509" w:type="pct"/>
          </w:tcPr>
          <w:p w:rsidR="00EA20B3" w:rsidRDefault="008F6012" w:rsidP="001E6BAE">
            <w:r>
              <w:t>3</w:t>
            </w:r>
            <w:r w:rsidR="00EA20B3">
              <w:t>h</w:t>
            </w:r>
          </w:p>
        </w:tc>
        <w:tc>
          <w:tcPr>
            <w:tcW w:w="4032" w:type="pct"/>
          </w:tcPr>
          <w:p w:rsidR="00EA20B3" w:rsidRDefault="00EA20B3" w:rsidP="001E6BAE">
            <w:r>
              <w:t>Dokumentointia.</w:t>
            </w:r>
          </w:p>
        </w:tc>
      </w:tr>
      <w:tr w:rsidR="00CA211A" w:rsidTr="001E6BAE">
        <w:tc>
          <w:tcPr>
            <w:tcW w:w="460" w:type="pct"/>
          </w:tcPr>
          <w:p w:rsidR="00CA211A" w:rsidRDefault="00CA211A" w:rsidP="001E6BAE"/>
        </w:tc>
        <w:tc>
          <w:tcPr>
            <w:tcW w:w="509" w:type="pct"/>
          </w:tcPr>
          <w:p w:rsidR="00CA211A" w:rsidRDefault="00D5644E" w:rsidP="001E6BAE">
            <w:r>
              <w:t>12</w:t>
            </w:r>
            <w:r w:rsidR="008F6012">
              <w:t>8</w:t>
            </w:r>
            <w:r w:rsidR="00CA211A">
              <w:t>h</w:t>
            </w:r>
          </w:p>
        </w:tc>
        <w:tc>
          <w:tcPr>
            <w:tcW w:w="4032" w:type="pct"/>
          </w:tcPr>
          <w:p w:rsidR="00CA211A" w:rsidRDefault="00CA211A" w:rsidP="001E6BAE">
            <w:r>
              <w:t>Yhteensä</w:t>
            </w:r>
          </w:p>
        </w:tc>
      </w:tr>
    </w:tbl>
    <w:p w:rsidR="0054646C" w:rsidRDefault="0054646C" w:rsidP="0054646C">
      <w:pPr>
        <w:pStyle w:val="Caption"/>
      </w:pPr>
      <w:r>
        <w:t xml:space="preserve">Figure </w:t>
      </w:r>
      <w:r w:rsidR="00FC5273">
        <w:t>8</w:t>
      </w:r>
      <w:r>
        <w:t>: Miikan työtuntitaulukko</w:t>
      </w:r>
    </w:p>
    <w:p w:rsidR="00D22C5E" w:rsidRDefault="00D22C5E">
      <w:pPr>
        <w:spacing w:after="0" w:line="240" w:lineRule="auto"/>
      </w:pPr>
    </w:p>
    <w:p w:rsidR="00AD41AD" w:rsidRDefault="00AD41AD" w:rsidP="00AD41AD">
      <w:pPr>
        <w:pStyle w:val="BodyText"/>
      </w:pPr>
      <w:r>
        <w:t>Janne:</w:t>
      </w:r>
    </w:p>
    <w:tbl>
      <w:tblPr>
        <w:tblStyle w:val="TableGrid"/>
        <w:tblW w:w="5000" w:type="pct"/>
        <w:tblLook w:val="04A0" w:firstRow="1" w:lastRow="0" w:firstColumn="1" w:lastColumn="0" w:noHBand="0" w:noVBand="1"/>
      </w:tblPr>
      <w:tblGrid>
        <w:gridCol w:w="765"/>
        <w:gridCol w:w="847"/>
        <w:gridCol w:w="6712"/>
      </w:tblGrid>
      <w:tr w:rsidR="00AD41AD" w:rsidTr="00897D5D">
        <w:trPr>
          <w:trHeight w:val="566"/>
        </w:trPr>
        <w:tc>
          <w:tcPr>
            <w:tcW w:w="459" w:type="pct"/>
          </w:tcPr>
          <w:p w:rsidR="00AD41AD" w:rsidRDefault="00AD41AD" w:rsidP="0082697D">
            <w:r>
              <w:t>Pvm</w:t>
            </w:r>
          </w:p>
        </w:tc>
        <w:tc>
          <w:tcPr>
            <w:tcW w:w="509" w:type="pct"/>
          </w:tcPr>
          <w:p w:rsidR="00AD41AD" w:rsidRDefault="00AD41AD" w:rsidP="0082697D">
            <w:r>
              <w:t>Tunnit</w:t>
            </w:r>
          </w:p>
        </w:tc>
        <w:tc>
          <w:tcPr>
            <w:tcW w:w="4032" w:type="pct"/>
          </w:tcPr>
          <w:p w:rsidR="00AD41AD" w:rsidRPr="00750881" w:rsidRDefault="00AD41AD" w:rsidP="0082697D">
            <w:r>
              <w:t>Kuvaus</w:t>
            </w:r>
          </w:p>
        </w:tc>
      </w:tr>
      <w:tr w:rsidR="00AD41AD" w:rsidTr="00897D5D">
        <w:tc>
          <w:tcPr>
            <w:tcW w:w="459" w:type="pct"/>
          </w:tcPr>
          <w:p w:rsidR="00AD41AD" w:rsidRDefault="00AD41AD" w:rsidP="0082697D">
            <w:r w:rsidRPr="00750881">
              <w:t>14.09</w:t>
            </w:r>
          </w:p>
        </w:tc>
        <w:tc>
          <w:tcPr>
            <w:tcW w:w="509" w:type="pct"/>
          </w:tcPr>
          <w:p w:rsidR="00AD41AD" w:rsidRDefault="00AD41AD" w:rsidP="0082697D">
            <w:r>
              <w:t>4h</w:t>
            </w:r>
          </w:p>
        </w:tc>
        <w:tc>
          <w:tcPr>
            <w:tcW w:w="4032" w:type="pct"/>
          </w:tcPr>
          <w:p w:rsidR="00AD41AD" w:rsidRDefault="00AD41AD" w:rsidP="0082697D">
            <w:r w:rsidRPr="00750881">
              <w:t>JSON:n tiedoston hakua ja parsintaa</w:t>
            </w:r>
          </w:p>
        </w:tc>
      </w:tr>
      <w:tr w:rsidR="00AD41AD" w:rsidTr="00897D5D">
        <w:tc>
          <w:tcPr>
            <w:tcW w:w="459" w:type="pct"/>
          </w:tcPr>
          <w:p w:rsidR="00AD41AD" w:rsidRDefault="00AD41AD" w:rsidP="0082697D">
            <w:r>
              <w:t>14.09</w:t>
            </w:r>
          </w:p>
        </w:tc>
        <w:tc>
          <w:tcPr>
            <w:tcW w:w="509" w:type="pct"/>
          </w:tcPr>
          <w:p w:rsidR="00AD41AD" w:rsidRDefault="00AD41AD" w:rsidP="0082697D">
            <w:r>
              <w:t>7h</w:t>
            </w:r>
          </w:p>
        </w:tc>
        <w:tc>
          <w:tcPr>
            <w:tcW w:w="4032" w:type="pct"/>
          </w:tcPr>
          <w:p w:rsidR="00AD41AD" w:rsidRDefault="00AD41AD" w:rsidP="0082697D">
            <w:r w:rsidRPr="00750881">
              <w:t>Routen kehitystä</w:t>
            </w:r>
          </w:p>
        </w:tc>
      </w:tr>
      <w:tr w:rsidR="00AD41AD" w:rsidTr="00897D5D">
        <w:tc>
          <w:tcPr>
            <w:tcW w:w="459" w:type="pct"/>
          </w:tcPr>
          <w:p w:rsidR="00AD41AD" w:rsidRDefault="00AD41AD" w:rsidP="0082697D">
            <w:r>
              <w:t>16.09</w:t>
            </w:r>
          </w:p>
        </w:tc>
        <w:tc>
          <w:tcPr>
            <w:tcW w:w="509" w:type="pct"/>
          </w:tcPr>
          <w:p w:rsidR="00AD41AD" w:rsidRDefault="00AD41AD" w:rsidP="0082697D">
            <w:r>
              <w:t>6h</w:t>
            </w:r>
          </w:p>
        </w:tc>
        <w:tc>
          <w:tcPr>
            <w:tcW w:w="4032" w:type="pct"/>
          </w:tcPr>
          <w:p w:rsidR="00AD41AD" w:rsidRDefault="00AD41AD" w:rsidP="0082697D">
            <w:r w:rsidRPr="00750881">
              <w:t>Reitin piirron kehittämistä ja asynctaskien rakentelua</w:t>
            </w:r>
          </w:p>
        </w:tc>
      </w:tr>
      <w:tr w:rsidR="00AD41AD" w:rsidTr="00897D5D">
        <w:tc>
          <w:tcPr>
            <w:tcW w:w="459" w:type="pct"/>
          </w:tcPr>
          <w:p w:rsidR="00AD41AD" w:rsidRDefault="00AD41AD" w:rsidP="0082697D">
            <w:r>
              <w:t>18.09</w:t>
            </w:r>
          </w:p>
        </w:tc>
        <w:tc>
          <w:tcPr>
            <w:tcW w:w="509" w:type="pct"/>
          </w:tcPr>
          <w:p w:rsidR="00AD41AD" w:rsidRDefault="00AD41AD" w:rsidP="0082697D">
            <w:r>
              <w:t>4h</w:t>
            </w:r>
          </w:p>
        </w:tc>
        <w:tc>
          <w:tcPr>
            <w:tcW w:w="4032" w:type="pct"/>
          </w:tcPr>
          <w:p w:rsidR="00AD41AD" w:rsidRDefault="00AD41AD" w:rsidP="0082697D">
            <w:r w:rsidRPr="00750881">
              <w:t>Laitteen lokaation liittäminen ohjelmistoon</w:t>
            </w:r>
          </w:p>
        </w:tc>
      </w:tr>
      <w:tr w:rsidR="00AD41AD" w:rsidTr="00897D5D">
        <w:tc>
          <w:tcPr>
            <w:tcW w:w="459" w:type="pct"/>
          </w:tcPr>
          <w:p w:rsidR="00AD41AD" w:rsidRDefault="00AD41AD" w:rsidP="0082697D">
            <w:r>
              <w:t>19.09</w:t>
            </w:r>
          </w:p>
        </w:tc>
        <w:tc>
          <w:tcPr>
            <w:tcW w:w="509" w:type="pct"/>
          </w:tcPr>
          <w:p w:rsidR="00AD41AD" w:rsidRDefault="00AD41AD" w:rsidP="0082697D">
            <w:r>
              <w:t>3h</w:t>
            </w:r>
          </w:p>
        </w:tc>
        <w:tc>
          <w:tcPr>
            <w:tcW w:w="4032" w:type="pct"/>
          </w:tcPr>
          <w:p w:rsidR="00AD41AD" w:rsidRDefault="00AD41AD" w:rsidP="0082697D">
            <w:r w:rsidRPr="00750881">
              <w:t>Laitteen lokaation liittäminen ohjelmistoon</w:t>
            </w:r>
          </w:p>
        </w:tc>
      </w:tr>
      <w:tr w:rsidR="00AD41AD" w:rsidTr="00897D5D">
        <w:tc>
          <w:tcPr>
            <w:tcW w:w="459" w:type="pct"/>
          </w:tcPr>
          <w:p w:rsidR="00AD41AD" w:rsidRDefault="00AD41AD" w:rsidP="0082697D">
            <w:r>
              <w:t>05.10</w:t>
            </w:r>
          </w:p>
        </w:tc>
        <w:tc>
          <w:tcPr>
            <w:tcW w:w="509" w:type="pct"/>
          </w:tcPr>
          <w:p w:rsidR="00AD41AD" w:rsidRDefault="00AD41AD" w:rsidP="0082697D">
            <w:r>
              <w:t>6h</w:t>
            </w:r>
          </w:p>
        </w:tc>
        <w:tc>
          <w:tcPr>
            <w:tcW w:w="4032" w:type="pct"/>
          </w:tcPr>
          <w:p w:rsidR="00AD41AD" w:rsidRDefault="00AD41AD" w:rsidP="0082697D">
            <w:r w:rsidRPr="00750881">
              <w:t>Arkkitehtuurin muokkaus</w:t>
            </w:r>
          </w:p>
        </w:tc>
      </w:tr>
      <w:tr w:rsidR="00AD41AD" w:rsidTr="00897D5D">
        <w:tc>
          <w:tcPr>
            <w:tcW w:w="459" w:type="pct"/>
          </w:tcPr>
          <w:p w:rsidR="00AD41AD" w:rsidRDefault="00AD41AD" w:rsidP="0082697D">
            <w:r>
              <w:t>11.10</w:t>
            </w:r>
          </w:p>
        </w:tc>
        <w:tc>
          <w:tcPr>
            <w:tcW w:w="509" w:type="pct"/>
          </w:tcPr>
          <w:p w:rsidR="00AD41AD" w:rsidRDefault="00AD41AD" w:rsidP="0082697D">
            <w:r>
              <w:t>2h</w:t>
            </w:r>
          </w:p>
        </w:tc>
        <w:tc>
          <w:tcPr>
            <w:tcW w:w="4032" w:type="pct"/>
          </w:tcPr>
          <w:p w:rsidR="00AD41AD" w:rsidRDefault="00FC184A" w:rsidP="0082697D">
            <w:r>
              <w:t xml:space="preserve">Projektipalaveri, </w:t>
            </w:r>
            <w:r w:rsidR="0082697D">
              <w:t>e</w:t>
            </w:r>
            <w:r>
              <w:t>rillisten branchien merge yhdeksi.</w:t>
            </w:r>
          </w:p>
        </w:tc>
      </w:tr>
      <w:tr w:rsidR="00AD41AD" w:rsidTr="00897D5D">
        <w:tc>
          <w:tcPr>
            <w:tcW w:w="459" w:type="pct"/>
          </w:tcPr>
          <w:p w:rsidR="00AD41AD" w:rsidRDefault="00AD41AD" w:rsidP="0082697D">
            <w:r>
              <w:t>28.10</w:t>
            </w:r>
          </w:p>
        </w:tc>
        <w:tc>
          <w:tcPr>
            <w:tcW w:w="509" w:type="pct"/>
          </w:tcPr>
          <w:p w:rsidR="00AD41AD" w:rsidRDefault="00AD41AD" w:rsidP="0082697D">
            <w:r>
              <w:t>10h</w:t>
            </w:r>
          </w:p>
        </w:tc>
        <w:tc>
          <w:tcPr>
            <w:tcW w:w="4032" w:type="pct"/>
          </w:tcPr>
          <w:p w:rsidR="00AD41AD" w:rsidRDefault="00AD41AD" w:rsidP="0082697D">
            <w:r w:rsidRPr="00750881">
              <w:t>ApplicationData- ja ApplicationDataCallbacks -luokkien luonti ja integrointi</w:t>
            </w:r>
          </w:p>
        </w:tc>
      </w:tr>
      <w:tr w:rsidR="00AD41AD" w:rsidTr="00897D5D">
        <w:tc>
          <w:tcPr>
            <w:tcW w:w="459" w:type="pct"/>
          </w:tcPr>
          <w:p w:rsidR="00AD41AD" w:rsidRDefault="00AD41AD" w:rsidP="0082697D">
            <w:r>
              <w:t>29.10</w:t>
            </w:r>
          </w:p>
        </w:tc>
        <w:tc>
          <w:tcPr>
            <w:tcW w:w="509" w:type="pct"/>
          </w:tcPr>
          <w:p w:rsidR="00AD41AD" w:rsidRDefault="00AD41AD" w:rsidP="0082697D">
            <w:r>
              <w:t>3h</w:t>
            </w:r>
          </w:p>
        </w:tc>
        <w:tc>
          <w:tcPr>
            <w:tcW w:w="4032" w:type="pct"/>
          </w:tcPr>
          <w:p w:rsidR="00AD41AD" w:rsidRDefault="00AD41AD" w:rsidP="0082697D">
            <w:r w:rsidRPr="00750881">
              <w:t>MapFragmentin käyttöönotto ja collapsingtoolbar</w:t>
            </w:r>
          </w:p>
        </w:tc>
      </w:tr>
      <w:tr w:rsidR="00AD41AD" w:rsidTr="00897D5D">
        <w:tc>
          <w:tcPr>
            <w:tcW w:w="459" w:type="pct"/>
          </w:tcPr>
          <w:p w:rsidR="00AD41AD" w:rsidRDefault="00AD41AD" w:rsidP="0082697D">
            <w:r>
              <w:t>29.10</w:t>
            </w:r>
          </w:p>
        </w:tc>
        <w:tc>
          <w:tcPr>
            <w:tcW w:w="509" w:type="pct"/>
          </w:tcPr>
          <w:p w:rsidR="00AD41AD" w:rsidRDefault="00AD41AD" w:rsidP="0082697D">
            <w:r>
              <w:t>5h</w:t>
            </w:r>
          </w:p>
        </w:tc>
        <w:tc>
          <w:tcPr>
            <w:tcW w:w="4032" w:type="pct"/>
          </w:tcPr>
          <w:p w:rsidR="00AD41AD" w:rsidRDefault="00AD41AD" w:rsidP="0082697D">
            <w:r w:rsidRPr="00750881">
              <w:t>RoutePresenterin layoutin korjailu ja ApplicationDatan tehokkaampi hyödyntäminen</w:t>
            </w:r>
          </w:p>
        </w:tc>
      </w:tr>
      <w:tr w:rsidR="00AD41AD" w:rsidTr="00897D5D">
        <w:tc>
          <w:tcPr>
            <w:tcW w:w="459" w:type="pct"/>
          </w:tcPr>
          <w:p w:rsidR="00AD41AD" w:rsidRDefault="00AD41AD" w:rsidP="0082697D">
            <w:r>
              <w:t>30.10</w:t>
            </w:r>
          </w:p>
        </w:tc>
        <w:tc>
          <w:tcPr>
            <w:tcW w:w="509" w:type="pct"/>
          </w:tcPr>
          <w:p w:rsidR="00AD41AD" w:rsidRDefault="00AD41AD" w:rsidP="0082697D">
            <w:r>
              <w:t>9h</w:t>
            </w:r>
          </w:p>
        </w:tc>
        <w:tc>
          <w:tcPr>
            <w:tcW w:w="4032" w:type="pct"/>
          </w:tcPr>
          <w:p w:rsidR="00AD41AD" w:rsidRDefault="00AD41AD" w:rsidP="0082697D">
            <w:r>
              <w:t>Reittiobjektien luonti ja piirtäminen kartalle demoa varten</w:t>
            </w:r>
          </w:p>
        </w:tc>
      </w:tr>
      <w:tr w:rsidR="00AD41AD" w:rsidTr="00897D5D">
        <w:tc>
          <w:tcPr>
            <w:tcW w:w="459" w:type="pct"/>
          </w:tcPr>
          <w:p w:rsidR="00AD41AD" w:rsidRDefault="00AD41AD" w:rsidP="0082697D">
            <w:r>
              <w:t>08.11</w:t>
            </w:r>
          </w:p>
        </w:tc>
        <w:tc>
          <w:tcPr>
            <w:tcW w:w="509" w:type="pct"/>
          </w:tcPr>
          <w:p w:rsidR="00AD41AD" w:rsidRDefault="00AD41AD" w:rsidP="0082697D">
            <w:r>
              <w:t>2h</w:t>
            </w:r>
          </w:p>
        </w:tc>
        <w:tc>
          <w:tcPr>
            <w:tcW w:w="4032" w:type="pct"/>
          </w:tcPr>
          <w:p w:rsidR="00AD41AD" w:rsidRDefault="00AD41AD" w:rsidP="0082697D">
            <w:r w:rsidRPr="00750881">
              <w:t>Aktiviteetin sulkeutuminen dialogissa ja nullpointer googleapiclientissä korjattu</w:t>
            </w:r>
          </w:p>
        </w:tc>
      </w:tr>
      <w:tr w:rsidR="00AD41AD" w:rsidTr="00897D5D">
        <w:tc>
          <w:tcPr>
            <w:tcW w:w="459" w:type="pct"/>
          </w:tcPr>
          <w:p w:rsidR="00AD41AD" w:rsidRDefault="00AD41AD" w:rsidP="0082697D">
            <w:r>
              <w:t>19.11</w:t>
            </w:r>
          </w:p>
        </w:tc>
        <w:tc>
          <w:tcPr>
            <w:tcW w:w="509" w:type="pct"/>
          </w:tcPr>
          <w:p w:rsidR="00AD41AD" w:rsidRDefault="00AD41AD" w:rsidP="0082697D">
            <w:r>
              <w:t>6h</w:t>
            </w:r>
          </w:p>
        </w:tc>
        <w:tc>
          <w:tcPr>
            <w:tcW w:w="4032" w:type="pct"/>
          </w:tcPr>
          <w:p w:rsidR="00AD41AD" w:rsidRDefault="00AD41AD" w:rsidP="0082697D">
            <w:r>
              <w:t>Reittien piirto kartalle</w:t>
            </w:r>
          </w:p>
        </w:tc>
      </w:tr>
      <w:tr w:rsidR="00AD41AD" w:rsidTr="00897D5D">
        <w:tc>
          <w:tcPr>
            <w:tcW w:w="459" w:type="pct"/>
          </w:tcPr>
          <w:p w:rsidR="00AD41AD" w:rsidRDefault="00AD41AD" w:rsidP="0082697D">
            <w:r>
              <w:t>20.11</w:t>
            </w:r>
          </w:p>
        </w:tc>
        <w:tc>
          <w:tcPr>
            <w:tcW w:w="509" w:type="pct"/>
          </w:tcPr>
          <w:p w:rsidR="00AD41AD" w:rsidRDefault="00AD41AD" w:rsidP="0082697D">
            <w:r>
              <w:t>9h</w:t>
            </w:r>
          </w:p>
        </w:tc>
        <w:tc>
          <w:tcPr>
            <w:tcW w:w="4032" w:type="pct"/>
          </w:tcPr>
          <w:p w:rsidR="00AD41AD" w:rsidRDefault="00AD41AD" w:rsidP="0082697D">
            <w:r w:rsidRPr="00750881">
              <w:t>Swipe-toiminnallisuus recyclerviewiin, bugfixejä</w:t>
            </w:r>
          </w:p>
        </w:tc>
      </w:tr>
      <w:tr w:rsidR="00AD41AD" w:rsidTr="00897D5D">
        <w:tc>
          <w:tcPr>
            <w:tcW w:w="459" w:type="pct"/>
          </w:tcPr>
          <w:p w:rsidR="00AD41AD" w:rsidRDefault="00AD41AD" w:rsidP="0082697D">
            <w:r>
              <w:t>22.11</w:t>
            </w:r>
          </w:p>
        </w:tc>
        <w:tc>
          <w:tcPr>
            <w:tcW w:w="509" w:type="pct"/>
          </w:tcPr>
          <w:p w:rsidR="00AD41AD" w:rsidRDefault="00AD41AD" w:rsidP="0082697D">
            <w:r>
              <w:t>4h</w:t>
            </w:r>
          </w:p>
        </w:tc>
        <w:tc>
          <w:tcPr>
            <w:tcW w:w="4032" w:type="pct"/>
          </w:tcPr>
          <w:p w:rsidR="00AD41AD" w:rsidRDefault="00AD41AD" w:rsidP="0082697D">
            <w:r w:rsidRPr="00750881">
              <w:t>Laitteen reagointi orientaatiomuutokseen, korjailtu reittien näyttämistä kartalla</w:t>
            </w:r>
          </w:p>
        </w:tc>
      </w:tr>
      <w:tr w:rsidR="00AD41AD" w:rsidTr="00897D5D">
        <w:tc>
          <w:tcPr>
            <w:tcW w:w="459" w:type="pct"/>
          </w:tcPr>
          <w:p w:rsidR="00AD41AD" w:rsidRDefault="00AD41AD" w:rsidP="0082697D">
            <w:r>
              <w:t>28.11</w:t>
            </w:r>
          </w:p>
        </w:tc>
        <w:tc>
          <w:tcPr>
            <w:tcW w:w="509" w:type="pct"/>
          </w:tcPr>
          <w:p w:rsidR="00AD41AD" w:rsidRDefault="00AD41AD" w:rsidP="0082697D">
            <w:r>
              <w:t>5h</w:t>
            </w:r>
          </w:p>
        </w:tc>
        <w:tc>
          <w:tcPr>
            <w:tcW w:w="4032" w:type="pct"/>
          </w:tcPr>
          <w:p w:rsidR="00AD41AD" w:rsidRDefault="00AD41AD" w:rsidP="0082697D">
            <w:r w:rsidRPr="00750881">
              <w:t>Loppudokumentaatio ja luokkakaavio</w:t>
            </w:r>
          </w:p>
        </w:tc>
      </w:tr>
      <w:tr w:rsidR="00AD41AD" w:rsidTr="00897D5D">
        <w:tc>
          <w:tcPr>
            <w:tcW w:w="459" w:type="pct"/>
          </w:tcPr>
          <w:p w:rsidR="00AD41AD" w:rsidRDefault="00AD41AD" w:rsidP="0082697D">
            <w:r>
              <w:t>29.11</w:t>
            </w:r>
          </w:p>
        </w:tc>
        <w:tc>
          <w:tcPr>
            <w:tcW w:w="509" w:type="pct"/>
          </w:tcPr>
          <w:p w:rsidR="00AD41AD" w:rsidRDefault="00AD41AD" w:rsidP="0082697D">
            <w:r>
              <w:t>5h</w:t>
            </w:r>
          </w:p>
        </w:tc>
        <w:tc>
          <w:tcPr>
            <w:tcW w:w="4032" w:type="pct"/>
          </w:tcPr>
          <w:p w:rsidR="00AD41AD" w:rsidRDefault="00AD41AD" w:rsidP="0082697D">
            <w:r w:rsidRPr="00750881">
              <w:t>Loppudokumentaatio ja aktiviteettikaavio</w:t>
            </w:r>
          </w:p>
        </w:tc>
      </w:tr>
      <w:tr w:rsidR="00AD41AD" w:rsidTr="00897D5D">
        <w:tc>
          <w:tcPr>
            <w:tcW w:w="459" w:type="pct"/>
          </w:tcPr>
          <w:p w:rsidR="00AD41AD" w:rsidRDefault="00AD41AD" w:rsidP="0082697D">
            <w:r>
              <w:t>30.11</w:t>
            </w:r>
          </w:p>
        </w:tc>
        <w:tc>
          <w:tcPr>
            <w:tcW w:w="509" w:type="pct"/>
          </w:tcPr>
          <w:p w:rsidR="00AD41AD" w:rsidRDefault="00AD41AD" w:rsidP="0082697D">
            <w:r>
              <w:t>2h</w:t>
            </w:r>
          </w:p>
        </w:tc>
        <w:tc>
          <w:tcPr>
            <w:tcW w:w="4032" w:type="pct"/>
          </w:tcPr>
          <w:p w:rsidR="00AD41AD" w:rsidRDefault="00AD41AD" w:rsidP="0082697D">
            <w:r w:rsidRPr="00750881">
              <w:t>Monipolvisten reittien debuggaus</w:t>
            </w:r>
          </w:p>
        </w:tc>
      </w:tr>
      <w:tr w:rsidR="00AD41AD" w:rsidTr="00897D5D">
        <w:tc>
          <w:tcPr>
            <w:tcW w:w="459" w:type="pct"/>
          </w:tcPr>
          <w:p w:rsidR="00AD41AD" w:rsidRDefault="00AD41AD" w:rsidP="0082697D">
            <w:r>
              <w:t>30.11</w:t>
            </w:r>
          </w:p>
        </w:tc>
        <w:tc>
          <w:tcPr>
            <w:tcW w:w="509" w:type="pct"/>
          </w:tcPr>
          <w:p w:rsidR="00AD41AD" w:rsidRDefault="00AD41AD" w:rsidP="0082697D">
            <w:r>
              <w:t>6h</w:t>
            </w:r>
          </w:p>
        </w:tc>
        <w:tc>
          <w:tcPr>
            <w:tcW w:w="4032" w:type="pct"/>
          </w:tcPr>
          <w:p w:rsidR="00AD41AD" w:rsidRDefault="00AD41AD" w:rsidP="0082697D">
            <w:r w:rsidRPr="00750881">
              <w:t>Loppudokumentointi</w:t>
            </w:r>
          </w:p>
        </w:tc>
      </w:tr>
      <w:tr w:rsidR="00AD41AD" w:rsidTr="00897D5D">
        <w:tc>
          <w:tcPr>
            <w:tcW w:w="459" w:type="pct"/>
          </w:tcPr>
          <w:p w:rsidR="00AD41AD" w:rsidRDefault="00AD41AD" w:rsidP="0082697D">
            <w:r>
              <w:t>31.11</w:t>
            </w:r>
          </w:p>
        </w:tc>
        <w:tc>
          <w:tcPr>
            <w:tcW w:w="509" w:type="pct"/>
          </w:tcPr>
          <w:p w:rsidR="00AD41AD" w:rsidRDefault="00AD41AD" w:rsidP="0082697D">
            <w:r>
              <w:t>2h</w:t>
            </w:r>
          </w:p>
        </w:tc>
        <w:tc>
          <w:tcPr>
            <w:tcW w:w="4032" w:type="pct"/>
          </w:tcPr>
          <w:p w:rsidR="00AD41AD" w:rsidRPr="00750881" w:rsidRDefault="00AD41AD" w:rsidP="0082697D">
            <w:r w:rsidRPr="00750881">
              <w:t>Loppudokumentointi</w:t>
            </w:r>
          </w:p>
        </w:tc>
      </w:tr>
      <w:tr w:rsidR="00AD41AD" w:rsidTr="00897D5D">
        <w:tc>
          <w:tcPr>
            <w:tcW w:w="459" w:type="pct"/>
          </w:tcPr>
          <w:p w:rsidR="00AD41AD" w:rsidRDefault="00AD41AD" w:rsidP="0082697D">
            <w:r>
              <w:t>01.12</w:t>
            </w:r>
          </w:p>
        </w:tc>
        <w:tc>
          <w:tcPr>
            <w:tcW w:w="509" w:type="pct"/>
          </w:tcPr>
          <w:p w:rsidR="00AD41AD" w:rsidRDefault="00AD41AD" w:rsidP="0082697D">
            <w:r>
              <w:t>9h</w:t>
            </w:r>
          </w:p>
        </w:tc>
        <w:tc>
          <w:tcPr>
            <w:tcW w:w="4032" w:type="pct"/>
          </w:tcPr>
          <w:p w:rsidR="00AD41AD" w:rsidRPr="00750881" w:rsidRDefault="00AD41AD" w:rsidP="0082697D">
            <w:r w:rsidRPr="00750881">
              <w:t>Epäsuorien junareittien polylinet</w:t>
            </w:r>
          </w:p>
        </w:tc>
      </w:tr>
      <w:tr w:rsidR="00AD41AD" w:rsidTr="00897D5D">
        <w:tc>
          <w:tcPr>
            <w:tcW w:w="459" w:type="pct"/>
          </w:tcPr>
          <w:p w:rsidR="00AD41AD" w:rsidRDefault="00AD41AD" w:rsidP="0082697D">
            <w:r>
              <w:lastRenderedPageBreak/>
              <w:t>02.12</w:t>
            </w:r>
          </w:p>
        </w:tc>
        <w:tc>
          <w:tcPr>
            <w:tcW w:w="509" w:type="pct"/>
          </w:tcPr>
          <w:p w:rsidR="00AD41AD" w:rsidRDefault="00AD41AD" w:rsidP="0082697D">
            <w:r>
              <w:t>2h</w:t>
            </w:r>
          </w:p>
        </w:tc>
        <w:tc>
          <w:tcPr>
            <w:tcW w:w="4032" w:type="pct"/>
          </w:tcPr>
          <w:p w:rsidR="00AD41AD" w:rsidRPr="00750881" w:rsidRDefault="00AD41AD" w:rsidP="0082697D">
            <w:r w:rsidRPr="00750881">
              <w:t>Epäsuorien junareittien polylinet</w:t>
            </w:r>
          </w:p>
        </w:tc>
      </w:tr>
      <w:tr w:rsidR="00AD41AD" w:rsidTr="00897D5D">
        <w:tc>
          <w:tcPr>
            <w:tcW w:w="459" w:type="pct"/>
          </w:tcPr>
          <w:p w:rsidR="00AD41AD" w:rsidRDefault="00AD41AD" w:rsidP="0082697D">
            <w:r>
              <w:t>03.12</w:t>
            </w:r>
          </w:p>
        </w:tc>
        <w:tc>
          <w:tcPr>
            <w:tcW w:w="509" w:type="pct"/>
          </w:tcPr>
          <w:p w:rsidR="00AD41AD" w:rsidRDefault="00AD41AD" w:rsidP="0082697D">
            <w:r>
              <w:t>8h</w:t>
            </w:r>
          </w:p>
        </w:tc>
        <w:tc>
          <w:tcPr>
            <w:tcW w:w="4032" w:type="pct"/>
          </w:tcPr>
          <w:p w:rsidR="00AD41AD" w:rsidRPr="00750881" w:rsidRDefault="00AD41AD" w:rsidP="0082697D">
            <w:r w:rsidRPr="00750881">
              <w:t>Epäsuorien junareittien reitinhaku ja UI</w:t>
            </w:r>
          </w:p>
        </w:tc>
      </w:tr>
      <w:tr w:rsidR="00AD41AD" w:rsidTr="00897D5D">
        <w:tc>
          <w:tcPr>
            <w:tcW w:w="459" w:type="pct"/>
          </w:tcPr>
          <w:p w:rsidR="00AD41AD" w:rsidRDefault="001E6BAE" w:rsidP="0082697D">
            <w:r>
              <w:t>04.12</w:t>
            </w:r>
          </w:p>
        </w:tc>
        <w:tc>
          <w:tcPr>
            <w:tcW w:w="509" w:type="pct"/>
          </w:tcPr>
          <w:p w:rsidR="00AD41AD" w:rsidRDefault="00AD41AD" w:rsidP="0082697D">
            <w:r>
              <w:t>1h</w:t>
            </w:r>
          </w:p>
        </w:tc>
        <w:tc>
          <w:tcPr>
            <w:tcW w:w="4032" w:type="pct"/>
          </w:tcPr>
          <w:p w:rsidR="00AD41AD" w:rsidRPr="00750881" w:rsidRDefault="00AD41AD" w:rsidP="0082697D">
            <w:r w:rsidRPr="00750881">
              <w:t>Koodin siivous</w:t>
            </w:r>
          </w:p>
        </w:tc>
      </w:tr>
      <w:tr w:rsidR="00AD41AD" w:rsidTr="00897D5D">
        <w:tc>
          <w:tcPr>
            <w:tcW w:w="459" w:type="pct"/>
          </w:tcPr>
          <w:p w:rsidR="00AD41AD" w:rsidRDefault="001E6BAE" w:rsidP="0082697D">
            <w:r>
              <w:t>04.12</w:t>
            </w:r>
          </w:p>
        </w:tc>
        <w:tc>
          <w:tcPr>
            <w:tcW w:w="509" w:type="pct"/>
          </w:tcPr>
          <w:p w:rsidR="00AD41AD" w:rsidRDefault="00AD41AD" w:rsidP="0082697D">
            <w:r>
              <w:t>4h</w:t>
            </w:r>
          </w:p>
        </w:tc>
        <w:tc>
          <w:tcPr>
            <w:tcW w:w="4032" w:type="pct"/>
          </w:tcPr>
          <w:p w:rsidR="00AD41AD" w:rsidRPr="00750881" w:rsidRDefault="00AD41AD" w:rsidP="0082697D">
            <w:r>
              <w:t>Loppudokumentointi</w:t>
            </w:r>
          </w:p>
        </w:tc>
      </w:tr>
      <w:tr w:rsidR="001E6BAE" w:rsidTr="00897D5D">
        <w:tc>
          <w:tcPr>
            <w:tcW w:w="459" w:type="pct"/>
          </w:tcPr>
          <w:p w:rsidR="001E6BAE" w:rsidRDefault="001E6BAE" w:rsidP="0082697D">
            <w:r>
              <w:t>05.12</w:t>
            </w:r>
          </w:p>
        </w:tc>
        <w:tc>
          <w:tcPr>
            <w:tcW w:w="509" w:type="pct"/>
          </w:tcPr>
          <w:p w:rsidR="001E6BAE" w:rsidRDefault="00A82EF2" w:rsidP="0082697D">
            <w:r>
              <w:t>6</w:t>
            </w:r>
            <w:r w:rsidR="001E6BAE">
              <w:t>h</w:t>
            </w:r>
          </w:p>
        </w:tc>
        <w:tc>
          <w:tcPr>
            <w:tcW w:w="4032" w:type="pct"/>
          </w:tcPr>
          <w:p w:rsidR="001E6BAE" w:rsidRDefault="001E6BAE" w:rsidP="00A82EF2">
            <w:r>
              <w:t>Loppudokumentointi</w:t>
            </w:r>
            <w:r w:rsidR="00AF1E4E">
              <w:t>, ohjelman hiominen</w:t>
            </w:r>
            <w:r>
              <w:t xml:space="preserve"> ja powerpoint</w:t>
            </w:r>
            <w:bookmarkStart w:id="37" w:name="_GoBack"/>
            <w:bookmarkEnd w:id="37"/>
          </w:p>
        </w:tc>
      </w:tr>
      <w:tr w:rsidR="00AD41AD" w:rsidTr="00897D5D">
        <w:tc>
          <w:tcPr>
            <w:tcW w:w="459" w:type="pct"/>
          </w:tcPr>
          <w:p w:rsidR="00AD41AD" w:rsidRDefault="00AD41AD" w:rsidP="0082697D"/>
        </w:tc>
        <w:tc>
          <w:tcPr>
            <w:tcW w:w="509" w:type="pct"/>
          </w:tcPr>
          <w:p w:rsidR="00AD41AD" w:rsidRDefault="001E6BAE" w:rsidP="00A82EF2">
            <w:r>
              <w:t>1</w:t>
            </w:r>
            <w:r w:rsidR="00A82EF2">
              <w:t>30</w:t>
            </w:r>
            <w:r w:rsidR="004E2A75">
              <w:t>h</w:t>
            </w:r>
          </w:p>
        </w:tc>
        <w:tc>
          <w:tcPr>
            <w:tcW w:w="4032" w:type="pct"/>
          </w:tcPr>
          <w:p w:rsidR="00AD41AD" w:rsidRDefault="00AD41AD" w:rsidP="0082697D">
            <w:r>
              <w:t>Yhteensä</w:t>
            </w:r>
          </w:p>
        </w:tc>
      </w:tr>
    </w:tbl>
    <w:p w:rsidR="00AD41AD" w:rsidRDefault="00AD41AD" w:rsidP="00AD41AD">
      <w:pPr>
        <w:pStyle w:val="Caption"/>
      </w:pPr>
      <w:r>
        <w:t xml:space="preserve">Figure </w:t>
      </w:r>
      <w:r w:rsidR="00FC5273">
        <w:t>9</w:t>
      </w:r>
      <w:r>
        <w:t>: Jannen työtuntitaulukko</w:t>
      </w:r>
    </w:p>
    <w:p w:rsidR="00AD41AD" w:rsidRDefault="00AD41AD" w:rsidP="00AD41AD"/>
    <w:p w:rsidR="00F32166" w:rsidRDefault="00F32166" w:rsidP="00F32166">
      <w:pPr>
        <w:pStyle w:val="Heading1"/>
      </w:pPr>
      <w:bookmarkStart w:id="38" w:name="_Toc468733471"/>
      <w:r>
        <w:t>Arviointi</w:t>
      </w:r>
      <w:bookmarkEnd w:id="38"/>
    </w:p>
    <w:p w:rsidR="00415E0F" w:rsidRPr="00172893" w:rsidRDefault="00FF1A74" w:rsidP="00415E0F">
      <w:r w:rsidRPr="00CB3060">
        <w:t>Harjoitustyön idea oli hyvä, toteutus näyt</w:t>
      </w:r>
      <w:r w:rsidR="000658E3" w:rsidRPr="00CB3060">
        <w:t>tää siistiltä</w:t>
      </w:r>
      <w:r w:rsidRPr="00CB3060">
        <w:t xml:space="preserve"> ja sen käyttäminen on selkeää.</w:t>
      </w:r>
      <w:r w:rsidR="000658E3" w:rsidRPr="00CB3060">
        <w:t xml:space="preserve"> </w:t>
      </w:r>
      <w:r w:rsidR="000658E3" w:rsidRPr="00172893">
        <w:t xml:space="preserve">Dokumentointi on myös kattava ja helposti ymmärrettävä kenelle tahansa ohjelmointiin vihkiytyneelle. </w:t>
      </w:r>
      <w:r w:rsidRPr="00172893">
        <w:t>Aihealue oli uusi molemmille kehittäjille ja siihen suht</w:t>
      </w:r>
      <w:r w:rsidR="000658E3" w:rsidRPr="00172893">
        <w:t>eutettuna tuotos on erinomainen, joten</w:t>
      </w:r>
      <w:r w:rsidRPr="00172893">
        <w:t xml:space="preserve"> </w:t>
      </w:r>
      <w:r w:rsidR="000658E3" w:rsidRPr="00172893">
        <w:t>p</w:t>
      </w:r>
      <w:r w:rsidRPr="00172893">
        <w:t>oissulkien joitain ongelmia arkkitehtuurissa ja tehokkuudessa on turvallista sanoa että siihen ollaan tyytyväisiä.</w:t>
      </w:r>
    </w:p>
    <w:sectPr w:rsidR="00415E0F" w:rsidRPr="00172893" w:rsidSect="00C66C6C">
      <w:headerReference w:type="default" r:id="rId19"/>
      <w:foot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E5E" w:rsidRDefault="004A6E5E" w:rsidP="00C45D42">
      <w:pPr>
        <w:spacing w:after="0" w:line="240" w:lineRule="auto"/>
      </w:pPr>
      <w:r>
        <w:separator/>
      </w:r>
    </w:p>
  </w:endnote>
  <w:endnote w:type="continuationSeparator" w:id="0">
    <w:p w:rsidR="004A6E5E" w:rsidRDefault="004A6E5E"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5C" w:rsidRDefault="0082455C">
    <w:pPr>
      <w:pStyle w:val="Footer"/>
    </w:pPr>
    <w:r>
      <w:rPr>
        <w:noProof/>
        <w:lang w:val="en-US"/>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5C" w:rsidRDefault="00824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E5E" w:rsidRDefault="004A6E5E" w:rsidP="00C45D42">
      <w:pPr>
        <w:spacing w:after="0" w:line="240" w:lineRule="auto"/>
      </w:pPr>
      <w:r>
        <w:separator/>
      </w:r>
    </w:p>
  </w:footnote>
  <w:footnote w:type="continuationSeparator" w:id="0">
    <w:p w:rsidR="004A6E5E" w:rsidRDefault="004A6E5E" w:rsidP="00C4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5C" w:rsidRDefault="0082455C">
    <w:pPr>
      <w:pStyle w:val="Header"/>
    </w:pPr>
    <w:r>
      <w:rPr>
        <w:noProof/>
        <w:lang w:val="en-US"/>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5C" w:rsidRDefault="0082455C">
    <w:pPr>
      <w:pStyle w:val="Header"/>
    </w:pPr>
    <w:r>
      <w:fldChar w:fldCharType="begin"/>
    </w:r>
    <w:r>
      <w:instrText xml:space="preserve"> PAGE   \* MERGEFORMAT </w:instrText>
    </w:r>
    <w:r>
      <w:fldChar w:fldCharType="separate"/>
    </w:r>
    <w:r w:rsidR="00A82EF2">
      <w:rPr>
        <w:noProof/>
      </w:rPr>
      <w:t>21</w:t>
    </w:r>
    <w:r>
      <w:rPr>
        <w:noProof/>
      </w:rPr>
      <w:fldChar w:fldCharType="end"/>
    </w:r>
  </w:p>
  <w:p w:rsidR="0082455C" w:rsidRPr="00C66C6C" w:rsidRDefault="0082455C" w:rsidP="00C66C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A438CE"/>
    <w:lvl w:ilvl="0">
      <w:start w:val="1"/>
      <w:numFmt w:val="decimal"/>
      <w:lvlText w:val="%1."/>
      <w:lvlJc w:val="left"/>
      <w:pPr>
        <w:tabs>
          <w:tab w:val="num" w:pos="1492"/>
        </w:tabs>
        <w:ind w:left="1492" w:hanging="360"/>
      </w:pPr>
    </w:lvl>
  </w:abstractNum>
  <w:abstractNum w:abstractNumId="1">
    <w:nsid w:val="FFFFFF7D"/>
    <w:multiLevelType w:val="singleLevel"/>
    <w:tmpl w:val="E2A697B2"/>
    <w:lvl w:ilvl="0">
      <w:start w:val="1"/>
      <w:numFmt w:val="decimal"/>
      <w:lvlText w:val="%1."/>
      <w:lvlJc w:val="left"/>
      <w:pPr>
        <w:tabs>
          <w:tab w:val="num" w:pos="1209"/>
        </w:tabs>
        <w:ind w:left="1209" w:hanging="360"/>
      </w:pPr>
    </w:lvl>
  </w:abstractNum>
  <w:abstractNum w:abstractNumId="2">
    <w:nsid w:val="FFFFFF7E"/>
    <w:multiLevelType w:val="singleLevel"/>
    <w:tmpl w:val="5562FF3C"/>
    <w:lvl w:ilvl="0">
      <w:start w:val="1"/>
      <w:numFmt w:val="decimal"/>
      <w:lvlText w:val="%1."/>
      <w:lvlJc w:val="left"/>
      <w:pPr>
        <w:tabs>
          <w:tab w:val="num" w:pos="926"/>
        </w:tabs>
        <w:ind w:left="926" w:hanging="360"/>
      </w:pPr>
    </w:lvl>
  </w:abstractNum>
  <w:abstractNum w:abstractNumId="3">
    <w:nsid w:val="FFFFFF7F"/>
    <w:multiLevelType w:val="singleLevel"/>
    <w:tmpl w:val="53041908"/>
    <w:lvl w:ilvl="0">
      <w:start w:val="1"/>
      <w:numFmt w:val="decimal"/>
      <w:lvlText w:val="%1."/>
      <w:lvlJc w:val="left"/>
      <w:pPr>
        <w:tabs>
          <w:tab w:val="num" w:pos="643"/>
        </w:tabs>
        <w:ind w:left="643" w:hanging="360"/>
      </w:pPr>
    </w:lvl>
  </w:abstractNum>
  <w:abstractNum w:abstractNumId="4">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98E0762"/>
    <w:lvl w:ilvl="0">
      <w:start w:val="1"/>
      <w:numFmt w:val="decimal"/>
      <w:lvlText w:val="%1."/>
      <w:lvlJc w:val="left"/>
      <w:pPr>
        <w:tabs>
          <w:tab w:val="num" w:pos="360"/>
        </w:tabs>
        <w:ind w:left="360" w:hanging="360"/>
      </w:pPr>
    </w:lvl>
  </w:abstractNum>
  <w:abstractNum w:abstractNumId="9">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nsid w:val="01331E63"/>
    <w:multiLevelType w:val="multilevel"/>
    <w:tmpl w:val="F6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084B4C"/>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2CF32A88"/>
    <w:multiLevelType w:val="multilevel"/>
    <w:tmpl w:val="A78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418973FD"/>
    <w:multiLevelType w:val="hybridMultilevel"/>
    <w:tmpl w:val="0338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1044A"/>
    <w:multiLevelType w:val="hybridMultilevel"/>
    <w:tmpl w:val="4F0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54D5E"/>
    <w:multiLevelType w:val="hybridMultilevel"/>
    <w:tmpl w:val="859EA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CBD10E7"/>
    <w:multiLevelType w:val="hybridMultilevel"/>
    <w:tmpl w:val="5C8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A526A"/>
    <w:multiLevelType w:val="hybridMultilevel"/>
    <w:tmpl w:val="0A28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D74150A"/>
    <w:multiLevelType w:val="hybridMultilevel"/>
    <w:tmpl w:val="F0523472"/>
    <w:lvl w:ilvl="0" w:tplc="B8E6DDF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21"/>
  </w:num>
  <w:num w:numId="16">
    <w:abstractNumId w:val="15"/>
  </w:num>
  <w:num w:numId="17">
    <w:abstractNumId w:val="19"/>
  </w:num>
  <w:num w:numId="18">
    <w:abstractNumId w:val="13"/>
  </w:num>
  <w:num w:numId="19">
    <w:abstractNumId w:val="18"/>
  </w:num>
  <w:num w:numId="20">
    <w:abstractNumId w:val="10"/>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E1"/>
    <w:rsid w:val="000070AA"/>
    <w:rsid w:val="00011EA9"/>
    <w:rsid w:val="00012F84"/>
    <w:rsid w:val="00015AAD"/>
    <w:rsid w:val="00017A7C"/>
    <w:rsid w:val="00034150"/>
    <w:rsid w:val="000371E4"/>
    <w:rsid w:val="00042C93"/>
    <w:rsid w:val="00044067"/>
    <w:rsid w:val="0004769E"/>
    <w:rsid w:val="00047F5B"/>
    <w:rsid w:val="00053948"/>
    <w:rsid w:val="00056DAD"/>
    <w:rsid w:val="00060978"/>
    <w:rsid w:val="00060FF7"/>
    <w:rsid w:val="000658E3"/>
    <w:rsid w:val="00072947"/>
    <w:rsid w:val="00073AD4"/>
    <w:rsid w:val="00073FFB"/>
    <w:rsid w:val="00074156"/>
    <w:rsid w:val="0007444F"/>
    <w:rsid w:val="00075B8D"/>
    <w:rsid w:val="00082DF6"/>
    <w:rsid w:val="00083F8A"/>
    <w:rsid w:val="00085BFE"/>
    <w:rsid w:val="00086B8B"/>
    <w:rsid w:val="000870AD"/>
    <w:rsid w:val="0009643E"/>
    <w:rsid w:val="000A6E48"/>
    <w:rsid w:val="000C2139"/>
    <w:rsid w:val="000C2894"/>
    <w:rsid w:val="000C2A3D"/>
    <w:rsid w:val="000E5783"/>
    <w:rsid w:val="000E60D6"/>
    <w:rsid w:val="000F0B95"/>
    <w:rsid w:val="000F146D"/>
    <w:rsid w:val="000F3147"/>
    <w:rsid w:val="000F4A5B"/>
    <w:rsid w:val="000F6BFE"/>
    <w:rsid w:val="00101149"/>
    <w:rsid w:val="001108E1"/>
    <w:rsid w:val="00113752"/>
    <w:rsid w:val="00113BB9"/>
    <w:rsid w:val="0012064D"/>
    <w:rsid w:val="00122741"/>
    <w:rsid w:val="00124A82"/>
    <w:rsid w:val="001307F8"/>
    <w:rsid w:val="00134DB7"/>
    <w:rsid w:val="00144354"/>
    <w:rsid w:val="001476EC"/>
    <w:rsid w:val="00153306"/>
    <w:rsid w:val="00153714"/>
    <w:rsid w:val="001706F8"/>
    <w:rsid w:val="00172893"/>
    <w:rsid w:val="0018304E"/>
    <w:rsid w:val="0019214F"/>
    <w:rsid w:val="00192829"/>
    <w:rsid w:val="00193F4C"/>
    <w:rsid w:val="001B177B"/>
    <w:rsid w:val="001C1874"/>
    <w:rsid w:val="001C5747"/>
    <w:rsid w:val="001D52F9"/>
    <w:rsid w:val="001E2339"/>
    <w:rsid w:val="001E3442"/>
    <w:rsid w:val="001E4756"/>
    <w:rsid w:val="001E6BAE"/>
    <w:rsid w:val="001F0EEF"/>
    <w:rsid w:val="001F2196"/>
    <w:rsid w:val="001F5B6F"/>
    <w:rsid w:val="0020140E"/>
    <w:rsid w:val="0020195F"/>
    <w:rsid w:val="00202D24"/>
    <w:rsid w:val="0020319D"/>
    <w:rsid w:val="00203954"/>
    <w:rsid w:val="002058B6"/>
    <w:rsid w:val="00206812"/>
    <w:rsid w:val="0021007C"/>
    <w:rsid w:val="00210755"/>
    <w:rsid w:val="002121C4"/>
    <w:rsid w:val="00214AAC"/>
    <w:rsid w:val="00222E9B"/>
    <w:rsid w:val="00237E06"/>
    <w:rsid w:val="0024430E"/>
    <w:rsid w:val="00246968"/>
    <w:rsid w:val="002473FF"/>
    <w:rsid w:val="00253624"/>
    <w:rsid w:val="002577A2"/>
    <w:rsid w:val="00257C79"/>
    <w:rsid w:val="002669B6"/>
    <w:rsid w:val="00272106"/>
    <w:rsid w:val="002723F6"/>
    <w:rsid w:val="0027443A"/>
    <w:rsid w:val="0028065C"/>
    <w:rsid w:val="002813C5"/>
    <w:rsid w:val="002831E8"/>
    <w:rsid w:val="002832AD"/>
    <w:rsid w:val="00283325"/>
    <w:rsid w:val="00284DF9"/>
    <w:rsid w:val="002864AD"/>
    <w:rsid w:val="00290D34"/>
    <w:rsid w:val="00297DC7"/>
    <w:rsid w:val="002B4E75"/>
    <w:rsid w:val="002C0E49"/>
    <w:rsid w:val="002C3EF3"/>
    <w:rsid w:val="002D046F"/>
    <w:rsid w:val="002D0898"/>
    <w:rsid w:val="002D341E"/>
    <w:rsid w:val="002D4814"/>
    <w:rsid w:val="002D49B2"/>
    <w:rsid w:val="002D6E23"/>
    <w:rsid w:val="002E1378"/>
    <w:rsid w:val="002E7FD7"/>
    <w:rsid w:val="002F7207"/>
    <w:rsid w:val="00302DAE"/>
    <w:rsid w:val="00303C1A"/>
    <w:rsid w:val="003068B2"/>
    <w:rsid w:val="00314E15"/>
    <w:rsid w:val="00316765"/>
    <w:rsid w:val="0032639F"/>
    <w:rsid w:val="00327FD2"/>
    <w:rsid w:val="0033187F"/>
    <w:rsid w:val="00333F08"/>
    <w:rsid w:val="00333F96"/>
    <w:rsid w:val="0034696C"/>
    <w:rsid w:val="00351C4E"/>
    <w:rsid w:val="00363B03"/>
    <w:rsid w:val="0037245A"/>
    <w:rsid w:val="00372667"/>
    <w:rsid w:val="003817A9"/>
    <w:rsid w:val="00384AE5"/>
    <w:rsid w:val="0039019E"/>
    <w:rsid w:val="00392C41"/>
    <w:rsid w:val="00395B4E"/>
    <w:rsid w:val="00396969"/>
    <w:rsid w:val="003B2FA5"/>
    <w:rsid w:val="003B46EC"/>
    <w:rsid w:val="003B64B8"/>
    <w:rsid w:val="003C6B20"/>
    <w:rsid w:val="003C7A3E"/>
    <w:rsid w:val="003D5F7A"/>
    <w:rsid w:val="003E3ED4"/>
    <w:rsid w:val="003E72F6"/>
    <w:rsid w:val="00412CA5"/>
    <w:rsid w:val="00415E0F"/>
    <w:rsid w:val="00426D3F"/>
    <w:rsid w:val="00430979"/>
    <w:rsid w:val="00433321"/>
    <w:rsid w:val="004338D3"/>
    <w:rsid w:val="00456812"/>
    <w:rsid w:val="00456D63"/>
    <w:rsid w:val="00460575"/>
    <w:rsid w:val="00460946"/>
    <w:rsid w:val="00461690"/>
    <w:rsid w:val="004723E2"/>
    <w:rsid w:val="00476415"/>
    <w:rsid w:val="00476E11"/>
    <w:rsid w:val="00484A9B"/>
    <w:rsid w:val="004906EB"/>
    <w:rsid w:val="0049556D"/>
    <w:rsid w:val="004967DB"/>
    <w:rsid w:val="004A585B"/>
    <w:rsid w:val="004A6E5E"/>
    <w:rsid w:val="004C6758"/>
    <w:rsid w:val="004D0836"/>
    <w:rsid w:val="004E097E"/>
    <w:rsid w:val="004E2A75"/>
    <w:rsid w:val="004E2E4B"/>
    <w:rsid w:val="004E3062"/>
    <w:rsid w:val="005028FA"/>
    <w:rsid w:val="005050C9"/>
    <w:rsid w:val="0051329B"/>
    <w:rsid w:val="00525FA1"/>
    <w:rsid w:val="0052738A"/>
    <w:rsid w:val="00540C27"/>
    <w:rsid w:val="00544B20"/>
    <w:rsid w:val="0054646C"/>
    <w:rsid w:val="00552987"/>
    <w:rsid w:val="00563CC7"/>
    <w:rsid w:val="00570D54"/>
    <w:rsid w:val="00573373"/>
    <w:rsid w:val="00582999"/>
    <w:rsid w:val="0059197E"/>
    <w:rsid w:val="0059632C"/>
    <w:rsid w:val="005A22CC"/>
    <w:rsid w:val="005A5B4B"/>
    <w:rsid w:val="005B0C63"/>
    <w:rsid w:val="005B0D79"/>
    <w:rsid w:val="005B20AE"/>
    <w:rsid w:val="005B357D"/>
    <w:rsid w:val="005B3A14"/>
    <w:rsid w:val="005B43FD"/>
    <w:rsid w:val="005C1466"/>
    <w:rsid w:val="005C6989"/>
    <w:rsid w:val="005D6178"/>
    <w:rsid w:val="005E2CF4"/>
    <w:rsid w:val="005E4374"/>
    <w:rsid w:val="005F55AA"/>
    <w:rsid w:val="006029AA"/>
    <w:rsid w:val="00610E98"/>
    <w:rsid w:val="0061183E"/>
    <w:rsid w:val="0061661F"/>
    <w:rsid w:val="00643571"/>
    <w:rsid w:val="006467D4"/>
    <w:rsid w:val="00650741"/>
    <w:rsid w:val="00652FAC"/>
    <w:rsid w:val="006575A0"/>
    <w:rsid w:val="0066732E"/>
    <w:rsid w:val="00677FE7"/>
    <w:rsid w:val="006873BA"/>
    <w:rsid w:val="00690DD6"/>
    <w:rsid w:val="00693B3A"/>
    <w:rsid w:val="00696D67"/>
    <w:rsid w:val="006A1376"/>
    <w:rsid w:val="006C2455"/>
    <w:rsid w:val="006E042A"/>
    <w:rsid w:val="006E0952"/>
    <w:rsid w:val="006E1945"/>
    <w:rsid w:val="006E6AD4"/>
    <w:rsid w:val="006E7A41"/>
    <w:rsid w:val="006F13D0"/>
    <w:rsid w:val="006F3023"/>
    <w:rsid w:val="007058D3"/>
    <w:rsid w:val="007209CD"/>
    <w:rsid w:val="00722F2C"/>
    <w:rsid w:val="00723B2D"/>
    <w:rsid w:val="007269E6"/>
    <w:rsid w:val="00733600"/>
    <w:rsid w:val="00735004"/>
    <w:rsid w:val="0074473E"/>
    <w:rsid w:val="0074677A"/>
    <w:rsid w:val="00750881"/>
    <w:rsid w:val="00751165"/>
    <w:rsid w:val="007549A9"/>
    <w:rsid w:val="00754C35"/>
    <w:rsid w:val="0076381E"/>
    <w:rsid w:val="00766318"/>
    <w:rsid w:val="007743B1"/>
    <w:rsid w:val="00776379"/>
    <w:rsid w:val="0078271C"/>
    <w:rsid w:val="007831D3"/>
    <w:rsid w:val="00796D40"/>
    <w:rsid w:val="007A02D3"/>
    <w:rsid w:val="007A4379"/>
    <w:rsid w:val="007A73DE"/>
    <w:rsid w:val="007B0C9C"/>
    <w:rsid w:val="007B16E6"/>
    <w:rsid w:val="007B1F6D"/>
    <w:rsid w:val="007C0015"/>
    <w:rsid w:val="007C206A"/>
    <w:rsid w:val="007C3873"/>
    <w:rsid w:val="007C3E2C"/>
    <w:rsid w:val="007C61C0"/>
    <w:rsid w:val="007E0561"/>
    <w:rsid w:val="007E11E6"/>
    <w:rsid w:val="007E197F"/>
    <w:rsid w:val="007E1F09"/>
    <w:rsid w:val="007E7E2F"/>
    <w:rsid w:val="007F00A9"/>
    <w:rsid w:val="007F7063"/>
    <w:rsid w:val="00803F2A"/>
    <w:rsid w:val="00805DF3"/>
    <w:rsid w:val="0080620F"/>
    <w:rsid w:val="00807FD9"/>
    <w:rsid w:val="0081157B"/>
    <w:rsid w:val="00814F20"/>
    <w:rsid w:val="00821BDE"/>
    <w:rsid w:val="0082455C"/>
    <w:rsid w:val="0082697D"/>
    <w:rsid w:val="00842162"/>
    <w:rsid w:val="00842C0B"/>
    <w:rsid w:val="00844CA3"/>
    <w:rsid w:val="00861999"/>
    <w:rsid w:val="008639B0"/>
    <w:rsid w:val="00867961"/>
    <w:rsid w:val="0087527C"/>
    <w:rsid w:val="00886925"/>
    <w:rsid w:val="00887A51"/>
    <w:rsid w:val="00887D5D"/>
    <w:rsid w:val="00890367"/>
    <w:rsid w:val="008938D0"/>
    <w:rsid w:val="00894663"/>
    <w:rsid w:val="00895A7D"/>
    <w:rsid w:val="00896784"/>
    <w:rsid w:val="00897D5D"/>
    <w:rsid w:val="008A03D3"/>
    <w:rsid w:val="008A3364"/>
    <w:rsid w:val="008A498B"/>
    <w:rsid w:val="008B730B"/>
    <w:rsid w:val="008E2080"/>
    <w:rsid w:val="008E60AF"/>
    <w:rsid w:val="008F353C"/>
    <w:rsid w:val="008F6012"/>
    <w:rsid w:val="009035CC"/>
    <w:rsid w:val="00906D28"/>
    <w:rsid w:val="00911326"/>
    <w:rsid w:val="009124A7"/>
    <w:rsid w:val="00917A91"/>
    <w:rsid w:val="00917ED0"/>
    <w:rsid w:val="00922090"/>
    <w:rsid w:val="00923C6C"/>
    <w:rsid w:val="009246B5"/>
    <w:rsid w:val="009249DB"/>
    <w:rsid w:val="00925A72"/>
    <w:rsid w:val="009332BC"/>
    <w:rsid w:val="00934661"/>
    <w:rsid w:val="00936F9A"/>
    <w:rsid w:val="00945541"/>
    <w:rsid w:val="009539CA"/>
    <w:rsid w:val="0096300A"/>
    <w:rsid w:val="00965977"/>
    <w:rsid w:val="00965D00"/>
    <w:rsid w:val="00966F89"/>
    <w:rsid w:val="0096729F"/>
    <w:rsid w:val="009729A0"/>
    <w:rsid w:val="009734F5"/>
    <w:rsid w:val="00981422"/>
    <w:rsid w:val="009901E2"/>
    <w:rsid w:val="009932CF"/>
    <w:rsid w:val="0099360B"/>
    <w:rsid w:val="00994448"/>
    <w:rsid w:val="00995339"/>
    <w:rsid w:val="009A2956"/>
    <w:rsid w:val="009A2F61"/>
    <w:rsid w:val="009A77B9"/>
    <w:rsid w:val="009B048D"/>
    <w:rsid w:val="009B2C63"/>
    <w:rsid w:val="009B43E1"/>
    <w:rsid w:val="009B5626"/>
    <w:rsid w:val="009C0AE2"/>
    <w:rsid w:val="009C1C66"/>
    <w:rsid w:val="009C3525"/>
    <w:rsid w:val="009C498C"/>
    <w:rsid w:val="009D2630"/>
    <w:rsid w:val="009D625A"/>
    <w:rsid w:val="009E24E2"/>
    <w:rsid w:val="009E38FD"/>
    <w:rsid w:val="009E4551"/>
    <w:rsid w:val="009E6164"/>
    <w:rsid w:val="00A10070"/>
    <w:rsid w:val="00A10163"/>
    <w:rsid w:val="00A136BD"/>
    <w:rsid w:val="00A145EC"/>
    <w:rsid w:val="00A2768D"/>
    <w:rsid w:val="00A30119"/>
    <w:rsid w:val="00A32747"/>
    <w:rsid w:val="00A32D25"/>
    <w:rsid w:val="00A35426"/>
    <w:rsid w:val="00A3634C"/>
    <w:rsid w:val="00A40F41"/>
    <w:rsid w:val="00A4427A"/>
    <w:rsid w:val="00A45DFC"/>
    <w:rsid w:val="00A50281"/>
    <w:rsid w:val="00A55F2C"/>
    <w:rsid w:val="00A66B0D"/>
    <w:rsid w:val="00A80B54"/>
    <w:rsid w:val="00A818C0"/>
    <w:rsid w:val="00A82EF2"/>
    <w:rsid w:val="00A830F4"/>
    <w:rsid w:val="00A83591"/>
    <w:rsid w:val="00A85207"/>
    <w:rsid w:val="00A9211C"/>
    <w:rsid w:val="00A97CB8"/>
    <w:rsid w:val="00AA1B17"/>
    <w:rsid w:val="00AA3657"/>
    <w:rsid w:val="00AB352E"/>
    <w:rsid w:val="00AB4A60"/>
    <w:rsid w:val="00AB7064"/>
    <w:rsid w:val="00AB706E"/>
    <w:rsid w:val="00AC0AE9"/>
    <w:rsid w:val="00AC1698"/>
    <w:rsid w:val="00AC386C"/>
    <w:rsid w:val="00AD104E"/>
    <w:rsid w:val="00AD41AD"/>
    <w:rsid w:val="00AD49DB"/>
    <w:rsid w:val="00AD5D4D"/>
    <w:rsid w:val="00AD65C7"/>
    <w:rsid w:val="00AD6CFF"/>
    <w:rsid w:val="00AD7692"/>
    <w:rsid w:val="00AD7CAD"/>
    <w:rsid w:val="00AD7EC9"/>
    <w:rsid w:val="00AE4BF4"/>
    <w:rsid w:val="00AE71DB"/>
    <w:rsid w:val="00AF0494"/>
    <w:rsid w:val="00AF1E4E"/>
    <w:rsid w:val="00AF2F70"/>
    <w:rsid w:val="00B138CB"/>
    <w:rsid w:val="00B17BE6"/>
    <w:rsid w:val="00B24C83"/>
    <w:rsid w:val="00B42D28"/>
    <w:rsid w:val="00B46AFC"/>
    <w:rsid w:val="00B46D9F"/>
    <w:rsid w:val="00B474C4"/>
    <w:rsid w:val="00B52508"/>
    <w:rsid w:val="00B60094"/>
    <w:rsid w:val="00B70814"/>
    <w:rsid w:val="00B76478"/>
    <w:rsid w:val="00B77961"/>
    <w:rsid w:val="00B80277"/>
    <w:rsid w:val="00B845DE"/>
    <w:rsid w:val="00B93A8C"/>
    <w:rsid w:val="00BA6540"/>
    <w:rsid w:val="00BB4E06"/>
    <w:rsid w:val="00BD0B0B"/>
    <w:rsid w:val="00BD367B"/>
    <w:rsid w:val="00BD4F96"/>
    <w:rsid w:val="00BD641F"/>
    <w:rsid w:val="00BD6559"/>
    <w:rsid w:val="00BE45C7"/>
    <w:rsid w:val="00BE7647"/>
    <w:rsid w:val="00BF261A"/>
    <w:rsid w:val="00BF687D"/>
    <w:rsid w:val="00C02996"/>
    <w:rsid w:val="00C04397"/>
    <w:rsid w:val="00C04680"/>
    <w:rsid w:val="00C07FB6"/>
    <w:rsid w:val="00C11A39"/>
    <w:rsid w:val="00C11BA5"/>
    <w:rsid w:val="00C1476B"/>
    <w:rsid w:val="00C1493A"/>
    <w:rsid w:val="00C16A48"/>
    <w:rsid w:val="00C17686"/>
    <w:rsid w:val="00C2775C"/>
    <w:rsid w:val="00C3674B"/>
    <w:rsid w:val="00C427B0"/>
    <w:rsid w:val="00C45D42"/>
    <w:rsid w:val="00C52004"/>
    <w:rsid w:val="00C5414C"/>
    <w:rsid w:val="00C556B8"/>
    <w:rsid w:val="00C6067E"/>
    <w:rsid w:val="00C66B19"/>
    <w:rsid w:val="00C66C6C"/>
    <w:rsid w:val="00C8374F"/>
    <w:rsid w:val="00C85861"/>
    <w:rsid w:val="00C9334B"/>
    <w:rsid w:val="00C9340D"/>
    <w:rsid w:val="00CA211A"/>
    <w:rsid w:val="00CB0126"/>
    <w:rsid w:val="00CB3060"/>
    <w:rsid w:val="00CB79C1"/>
    <w:rsid w:val="00CC2C95"/>
    <w:rsid w:val="00CC4AD5"/>
    <w:rsid w:val="00CC5316"/>
    <w:rsid w:val="00CC59C6"/>
    <w:rsid w:val="00CC5A6D"/>
    <w:rsid w:val="00CD0F6A"/>
    <w:rsid w:val="00CF0825"/>
    <w:rsid w:val="00CF13F0"/>
    <w:rsid w:val="00CF1438"/>
    <w:rsid w:val="00D023E7"/>
    <w:rsid w:val="00D05BC8"/>
    <w:rsid w:val="00D0762E"/>
    <w:rsid w:val="00D07FC2"/>
    <w:rsid w:val="00D14E9E"/>
    <w:rsid w:val="00D21189"/>
    <w:rsid w:val="00D22C5E"/>
    <w:rsid w:val="00D23AE1"/>
    <w:rsid w:val="00D267C2"/>
    <w:rsid w:val="00D3663A"/>
    <w:rsid w:val="00D4024C"/>
    <w:rsid w:val="00D5644E"/>
    <w:rsid w:val="00D612D3"/>
    <w:rsid w:val="00D63225"/>
    <w:rsid w:val="00D641F4"/>
    <w:rsid w:val="00D703F2"/>
    <w:rsid w:val="00D72C80"/>
    <w:rsid w:val="00D72F24"/>
    <w:rsid w:val="00D737A5"/>
    <w:rsid w:val="00D754A0"/>
    <w:rsid w:val="00D770B2"/>
    <w:rsid w:val="00D81F8C"/>
    <w:rsid w:val="00D9707F"/>
    <w:rsid w:val="00DA1A2A"/>
    <w:rsid w:val="00DA4D0E"/>
    <w:rsid w:val="00DA78D2"/>
    <w:rsid w:val="00DA7AAE"/>
    <w:rsid w:val="00DA7B0E"/>
    <w:rsid w:val="00DB5FF7"/>
    <w:rsid w:val="00DD4311"/>
    <w:rsid w:val="00DE7F71"/>
    <w:rsid w:val="00DF519E"/>
    <w:rsid w:val="00E00F82"/>
    <w:rsid w:val="00E11B8C"/>
    <w:rsid w:val="00E12BC9"/>
    <w:rsid w:val="00E133DA"/>
    <w:rsid w:val="00E21B76"/>
    <w:rsid w:val="00E32BAA"/>
    <w:rsid w:val="00E37F1E"/>
    <w:rsid w:val="00E43C6D"/>
    <w:rsid w:val="00E45F34"/>
    <w:rsid w:val="00E46ABF"/>
    <w:rsid w:val="00E6256A"/>
    <w:rsid w:val="00E712CB"/>
    <w:rsid w:val="00E84AF7"/>
    <w:rsid w:val="00E8667B"/>
    <w:rsid w:val="00E9732F"/>
    <w:rsid w:val="00EA20B3"/>
    <w:rsid w:val="00EB12EC"/>
    <w:rsid w:val="00EC7683"/>
    <w:rsid w:val="00ED7666"/>
    <w:rsid w:val="00EE09DC"/>
    <w:rsid w:val="00EE54F6"/>
    <w:rsid w:val="00EF4FFB"/>
    <w:rsid w:val="00EF6799"/>
    <w:rsid w:val="00F050AB"/>
    <w:rsid w:val="00F12517"/>
    <w:rsid w:val="00F2292C"/>
    <w:rsid w:val="00F22C1B"/>
    <w:rsid w:val="00F27A46"/>
    <w:rsid w:val="00F31B3B"/>
    <w:rsid w:val="00F32166"/>
    <w:rsid w:val="00F340AA"/>
    <w:rsid w:val="00F35F22"/>
    <w:rsid w:val="00F37A72"/>
    <w:rsid w:val="00F427CE"/>
    <w:rsid w:val="00F54251"/>
    <w:rsid w:val="00F61959"/>
    <w:rsid w:val="00F61D80"/>
    <w:rsid w:val="00F67FDD"/>
    <w:rsid w:val="00F710C9"/>
    <w:rsid w:val="00F825C0"/>
    <w:rsid w:val="00F83F0F"/>
    <w:rsid w:val="00F86C9E"/>
    <w:rsid w:val="00F90E4F"/>
    <w:rsid w:val="00F96C1C"/>
    <w:rsid w:val="00F96C4C"/>
    <w:rsid w:val="00F978CE"/>
    <w:rsid w:val="00FA60D0"/>
    <w:rsid w:val="00FA764E"/>
    <w:rsid w:val="00FB48FA"/>
    <w:rsid w:val="00FC11F6"/>
    <w:rsid w:val="00FC184A"/>
    <w:rsid w:val="00FC41D7"/>
    <w:rsid w:val="00FC500D"/>
    <w:rsid w:val="00FC5273"/>
    <w:rsid w:val="00FC7870"/>
    <w:rsid w:val="00FD13B8"/>
    <w:rsid w:val="00FD6151"/>
    <w:rsid w:val="00FE1F79"/>
    <w:rsid w:val="00FE2D1D"/>
    <w:rsid w:val="00FE44D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3BB00-7739-4502-9A94-A8ED1D15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D42"/>
    <w:pPr>
      <w:spacing w:after="160" w:line="259" w:lineRule="auto"/>
    </w:pPr>
    <w:rPr>
      <w:sz w:val="24"/>
      <w:szCs w:val="22"/>
      <w:lang w:val="fi-FI"/>
    </w:rPr>
  </w:style>
  <w:style w:type="paragraph" w:styleId="Heading1">
    <w:name w:val="heading 1"/>
    <w:basedOn w:val="Normal"/>
    <w:next w:val="BodyText"/>
    <w:link w:val="Heading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Heading2">
    <w:name w:val="heading 2"/>
    <w:basedOn w:val="Normal"/>
    <w:next w:val="BodyText"/>
    <w:link w:val="Heading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Heading3">
    <w:name w:val="heading 3"/>
    <w:basedOn w:val="Normal"/>
    <w:next w:val="BodyText"/>
    <w:link w:val="Heading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Heading4">
    <w:name w:val="heading 4"/>
    <w:basedOn w:val="Normal"/>
    <w:next w:val="Normal"/>
    <w:link w:val="Heading4Char"/>
    <w:uiPriority w:val="9"/>
    <w:unhideWhenUsed/>
    <w:qFormat/>
    <w:rsid w:val="00237E06"/>
    <w:pPr>
      <w:keepNext/>
      <w:numPr>
        <w:ilvl w:val="3"/>
        <w:numId w:val="13"/>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E06"/>
    <w:pPr>
      <w:numPr>
        <w:ilvl w:val="5"/>
        <w:numId w:val="13"/>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237E06"/>
    <w:pPr>
      <w:numPr>
        <w:ilvl w:val="6"/>
        <w:numId w:val="13"/>
      </w:numPr>
      <w:spacing w:before="240" w:after="60"/>
      <w:outlineLvl w:val="6"/>
    </w:pPr>
    <w:rPr>
      <w:rFonts w:eastAsia="Times New Roman"/>
      <w:szCs w:val="24"/>
    </w:rPr>
  </w:style>
  <w:style w:type="paragraph" w:styleId="Heading8">
    <w:name w:val="heading 8"/>
    <w:basedOn w:val="Normal"/>
    <w:next w:val="Normal"/>
    <w:link w:val="Heading8Char"/>
    <w:uiPriority w:val="9"/>
    <w:semiHidden/>
    <w:unhideWhenUsed/>
    <w:qFormat/>
    <w:rsid w:val="00237E06"/>
    <w:pPr>
      <w:numPr>
        <w:ilvl w:val="7"/>
        <w:numId w:val="13"/>
      </w:num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304E"/>
    <w:rPr>
      <w:rFonts w:ascii="Calibri Light" w:eastAsia="Times New Roman" w:hAnsi="Calibri Light" w:cs="Times New Roman"/>
      <w:b/>
      <w:color w:val="000000"/>
      <w:sz w:val="36"/>
      <w:szCs w:val="32"/>
    </w:rPr>
  </w:style>
  <w:style w:type="character" w:customStyle="1" w:styleId="Heading2Char">
    <w:name w:val="Heading 2 Char"/>
    <w:link w:val="Heading2"/>
    <w:uiPriority w:val="9"/>
    <w:rsid w:val="0018304E"/>
    <w:rPr>
      <w:rFonts w:ascii="Calibri Light" w:eastAsia="Times New Roman" w:hAnsi="Calibri Light" w:cs="Times New Roman"/>
      <w:color w:val="000000"/>
      <w:sz w:val="32"/>
      <w:szCs w:val="26"/>
    </w:rPr>
  </w:style>
  <w:style w:type="paragraph" w:styleId="BodyText">
    <w:name w:val="Body Text"/>
    <w:basedOn w:val="Normal"/>
    <w:link w:val="BodyTextChar"/>
    <w:uiPriority w:val="99"/>
    <w:unhideWhenUsed/>
    <w:rsid w:val="0018304E"/>
    <w:pPr>
      <w:spacing w:before="240" w:after="120" w:line="360" w:lineRule="auto"/>
    </w:pPr>
  </w:style>
  <w:style w:type="character" w:customStyle="1" w:styleId="BodyTextChar">
    <w:name w:val="Body Text Char"/>
    <w:link w:val="BodyText"/>
    <w:uiPriority w:val="99"/>
    <w:rsid w:val="0018304E"/>
    <w:rPr>
      <w:sz w:val="24"/>
    </w:rPr>
  </w:style>
  <w:style w:type="character" w:customStyle="1" w:styleId="Heading3Char">
    <w:name w:val="Heading 3 Char"/>
    <w:link w:val="Heading3"/>
    <w:uiPriority w:val="9"/>
    <w:rsid w:val="0018304E"/>
    <w:rPr>
      <w:rFonts w:ascii="Calibri Light" w:eastAsia="Times New Roman" w:hAnsi="Calibri Light" w:cs="Times New Roman"/>
      <w:color w:val="000000"/>
      <w:sz w:val="28"/>
      <w:szCs w:val="24"/>
    </w:rPr>
  </w:style>
  <w:style w:type="paragraph" w:styleId="Caption">
    <w:name w:val="caption"/>
    <w:basedOn w:val="Normal"/>
    <w:next w:val="Normal"/>
    <w:uiPriority w:val="35"/>
    <w:unhideWhenUsed/>
    <w:qFormat/>
    <w:rsid w:val="0018304E"/>
    <w:pPr>
      <w:spacing w:after="200" w:line="240" w:lineRule="auto"/>
    </w:pPr>
    <w:rPr>
      <w:iCs/>
      <w:color w:val="000000"/>
      <w:szCs w:val="18"/>
    </w:rPr>
  </w:style>
  <w:style w:type="paragraph" w:styleId="TOC1">
    <w:name w:val="toc 1"/>
    <w:basedOn w:val="Normal"/>
    <w:next w:val="Normal"/>
    <w:autoRedefine/>
    <w:uiPriority w:val="39"/>
    <w:unhideWhenUsed/>
    <w:rsid w:val="0018304E"/>
    <w:pPr>
      <w:spacing w:before="240" w:after="100" w:line="360" w:lineRule="auto"/>
    </w:pPr>
    <w:rPr>
      <w:b/>
    </w:rPr>
  </w:style>
  <w:style w:type="paragraph" w:styleId="TOC2">
    <w:name w:val="toc 2"/>
    <w:basedOn w:val="Normal"/>
    <w:next w:val="Normal"/>
    <w:autoRedefine/>
    <w:uiPriority w:val="39"/>
    <w:unhideWhenUsed/>
    <w:rsid w:val="0018304E"/>
    <w:pPr>
      <w:spacing w:after="100" w:line="360" w:lineRule="auto"/>
      <w:ind w:left="238"/>
    </w:pPr>
  </w:style>
  <w:style w:type="paragraph" w:styleId="TOC3">
    <w:name w:val="toc 3"/>
    <w:basedOn w:val="Normal"/>
    <w:next w:val="Normal"/>
    <w:autoRedefine/>
    <w:uiPriority w:val="39"/>
    <w:unhideWhenUsed/>
    <w:rsid w:val="0018304E"/>
    <w:pPr>
      <w:spacing w:after="100" w:line="360" w:lineRule="auto"/>
      <w:ind w:left="482"/>
    </w:pPr>
  </w:style>
  <w:style w:type="paragraph" w:styleId="Header">
    <w:name w:val="header"/>
    <w:basedOn w:val="Normal"/>
    <w:link w:val="HeaderChar"/>
    <w:uiPriority w:val="99"/>
    <w:unhideWhenUsed/>
    <w:rsid w:val="000E5783"/>
    <w:pPr>
      <w:tabs>
        <w:tab w:val="center" w:pos="4513"/>
        <w:tab w:val="right" w:pos="9026"/>
      </w:tabs>
      <w:spacing w:after="0" w:line="240" w:lineRule="auto"/>
      <w:jc w:val="right"/>
    </w:pPr>
  </w:style>
  <w:style w:type="character" w:customStyle="1" w:styleId="HeaderChar">
    <w:name w:val="Header Char"/>
    <w:link w:val="Header"/>
    <w:uiPriority w:val="99"/>
    <w:rsid w:val="000E5783"/>
    <w:rPr>
      <w:sz w:val="24"/>
      <w:szCs w:val="22"/>
      <w:lang w:eastAsia="en-US"/>
    </w:rPr>
  </w:style>
  <w:style w:type="paragraph" w:styleId="TOCHeading">
    <w:name w:val="TOC Heading"/>
    <w:basedOn w:val="Heading1"/>
    <w:next w:val="Normal"/>
    <w:uiPriority w:val="39"/>
    <w:unhideWhenUsed/>
    <w:qFormat/>
    <w:rsid w:val="004338D3"/>
    <w:pPr>
      <w:numPr>
        <w:numId w:val="0"/>
      </w:numPr>
      <w:spacing w:before="240" w:line="259" w:lineRule="auto"/>
      <w:outlineLvl w:val="9"/>
    </w:pPr>
  </w:style>
  <w:style w:type="paragraph" w:customStyle="1" w:styleId="Kuva">
    <w:name w:val="Kuva"/>
    <w:basedOn w:val="BodyText"/>
    <w:qFormat/>
    <w:rsid w:val="00C45D42"/>
    <w:pPr>
      <w:keepNext/>
      <w:spacing w:line="240" w:lineRule="auto"/>
    </w:pPr>
  </w:style>
  <w:style w:type="paragraph" w:customStyle="1" w:styleId="Kappaleotsikko">
    <w:name w:val="Kappaleotsikko"/>
    <w:basedOn w:val="BodyText"/>
    <w:qFormat/>
    <w:rsid w:val="00C45D42"/>
    <w:pPr>
      <w:keepNext/>
    </w:pPr>
    <w:rPr>
      <w:b/>
    </w:rPr>
  </w:style>
  <w:style w:type="paragraph" w:customStyle="1" w:styleId="NumeroimatonHeading1">
    <w:name w:val="NumeroimatonHeading1"/>
    <w:basedOn w:val="Heading1"/>
    <w:qFormat/>
    <w:rsid w:val="00C45D42"/>
    <w:pPr>
      <w:numPr>
        <w:numId w:val="0"/>
      </w:numPr>
    </w:pPr>
  </w:style>
  <w:style w:type="paragraph" w:customStyle="1" w:styleId="Lainaus">
    <w:name w:val="Lainaus"/>
    <w:basedOn w:val="BodyText"/>
    <w:qFormat/>
    <w:rsid w:val="00060FF7"/>
    <w:pPr>
      <w:spacing w:line="240" w:lineRule="auto"/>
      <w:ind w:left="1304"/>
    </w:pPr>
    <w:rPr>
      <w:i/>
    </w:rPr>
  </w:style>
  <w:style w:type="paragraph" w:customStyle="1" w:styleId="Lhdeluettelo">
    <w:name w:val="Lähdeluettelo"/>
    <w:basedOn w:val="BodyText"/>
    <w:qFormat/>
    <w:rsid w:val="00060FF7"/>
    <w:pPr>
      <w:spacing w:line="240" w:lineRule="auto"/>
    </w:pPr>
  </w:style>
  <w:style w:type="character" w:customStyle="1" w:styleId="Heading4Char">
    <w:name w:val="Heading 4 Char"/>
    <w:link w:val="Heading4"/>
    <w:uiPriority w:val="9"/>
    <w:rsid w:val="00237E0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237E06"/>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237E06"/>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237E06"/>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237E06"/>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237E06"/>
    <w:rPr>
      <w:rFonts w:ascii="Calibri Light" w:eastAsia="Times New Roman" w:hAnsi="Calibri Light" w:cs="Times New Roman"/>
      <w:sz w:val="22"/>
      <w:szCs w:val="22"/>
      <w:lang w:eastAsia="en-US"/>
    </w:rPr>
  </w:style>
  <w:style w:type="paragraph" w:styleId="Footer">
    <w:name w:val="footer"/>
    <w:basedOn w:val="Normal"/>
    <w:link w:val="FooterChar"/>
    <w:uiPriority w:val="99"/>
    <w:unhideWhenUsed/>
    <w:rsid w:val="000E5783"/>
    <w:pPr>
      <w:tabs>
        <w:tab w:val="center" w:pos="4513"/>
        <w:tab w:val="right" w:pos="9026"/>
      </w:tabs>
      <w:jc w:val="center"/>
    </w:pPr>
  </w:style>
  <w:style w:type="character" w:customStyle="1" w:styleId="FooterChar">
    <w:name w:val="Footer Char"/>
    <w:link w:val="Footer"/>
    <w:uiPriority w:val="99"/>
    <w:rsid w:val="000E5783"/>
    <w:rPr>
      <w:sz w:val="24"/>
      <w:szCs w:val="22"/>
      <w:lang w:eastAsia="en-US"/>
    </w:rPr>
  </w:style>
  <w:style w:type="character" w:styleId="HTMLAcronym">
    <w:name w:val="HTML Acronym"/>
    <w:basedOn w:val="DefaultParagraphFont"/>
    <w:uiPriority w:val="99"/>
    <w:unhideWhenUsed/>
    <w:rsid w:val="007C61C0"/>
  </w:style>
  <w:style w:type="paragraph" w:customStyle="1" w:styleId="KansiLehti">
    <w:name w:val="KansiLehti"/>
    <w:rsid w:val="004338D3"/>
    <w:pPr>
      <w:jc w:val="center"/>
    </w:pPr>
    <w:rPr>
      <w:rFonts w:eastAsia="Times New Roman" w:cs="Arial"/>
      <w:sz w:val="24"/>
      <w:szCs w:val="24"/>
      <w:lang w:val="fi-FI" w:eastAsia="fi-FI"/>
    </w:rPr>
  </w:style>
  <w:style w:type="paragraph" w:customStyle="1" w:styleId="Calibri26">
    <w:name w:val="Calibri 26"/>
    <w:link w:val="Calibri26Char"/>
    <w:qFormat/>
    <w:rsid w:val="004338D3"/>
    <w:rPr>
      <w:rFonts w:eastAsia="Times New Roman" w:cs="Arial"/>
      <w:sz w:val="52"/>
      <w:szCs w:val="52"/>
      <w:lang w:val="fi-FI" w:eastAsia="fi-FI"/>
    </w:rPr>
  </w:style>
  <w:style w:type="paragraph" w:customStyle="1" w:styleId="Calibri22">
    <w:name w:val="Calibri 22"/>
    <w:link w:val="Calibri22Char"/>
    <w:rsid w:val="004338D3"/>
    <w:rPr>
      <w:rFonts w:eastAsia="Times New Roman" w:cs="Arial"/>
      <w:sz w:val="44"/>
      <w:szCs w:val="44"/>
      <w:lang w:val="fi-FI" w:eastAsia="fi-FI"/>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lang w:val="fi-FI" w:eastAsia="fi-FI"/>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lang w:val="fi-FI" w:eastAsia="fi-FI"/>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lang w:val="fi-FI" w:eastAsia="fi-FI"/>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
    <w:name w:val="Hyperlink"/>
    <w:basedOn w:val="DefaultParagraphFont"/>
    <w:uiPriority w:val="99"/>
    <w:unhideWhenUsed/>
    <w:rsid w:val="00C9340D"/>
    <w:rPr>
      <w:color w:val="0563C1" w:themeColor="hyperlink"/>
      <w:u w:val="single"/>
    </w:rPr>
  </w:style>
  <w:style w:type="table" w:styleId="TableGrid">
    <w:name w:val="Table Grid"/>
    <w:basedOn w:val="TableNormal"/>
    <w:uiPriority w:val="39"/>
    <w:rsid w:val="00CD0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D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F6A"/>
    <w:rPr>
      <w:rFonts w:asciiTheme="majorHAnsi" w:eastAsiaTheme="majorEastAsia" w:hAnsiTheme="majorHAnsi" w:cstheme="majorBidi"/>
      <w:spacing w:val="-10"/>
      <w:kern w:val="28"/>
      <w:sz w:val="56"/>
      <w:szCs w:val="56"/>
      <w:lang w:val="fi-FI"/>
    </w:rPr>
  </w:style>
  <w:style w:type="paragraph" w:styleId="ListParagraph">
    <w:name w:val="List Paragraph"/>
    <w:basedOn w:val="Normal"/>
    <w:uiPriority w:val="34"/>
    <w:qFormat/>
    <w:rsid w:val="009932CF"/>
    <w:pPr>
      <w:ind w:left="720"/>
      <w:contextualSpacing/>
    </w:pPr>
  </w:style>
  <w:style w:type="character" w:styleId="FollowedHyperlink">
    <w:name w:val="FollowedHyperlink"/>
    <w:basedOn w:val="DefaultParagraphFont"/>
    <w:uiPriority w:val="99"/>
    <w:semiHidden/>
    <w:unhideWhenUsed/>
    <w:rsid w:val="00F2292C"/>
    <w:rPr>
      <w:color w:val="954F72" w:themeColor="followedHyperlink"/>
      <w:u w:val="single"/>
    </w:rPr>
  </w:style>
  <w:style w:type="paragraph" w:styleId="NoSpacing">
    <w:name w:val="No Spacing"/>
    <w:uiPriority w:val="1"/>
    <w:qFormat/>
    <w:rsid w:val="007E0561"/>
    <w:rPr>
      <w:sz w:val="24"/>
      <w:szCs w:val="2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9746">
      <w:bodyDiv w:val="1"/>
      <w:marLeft w:val="0"/>
      <w:marRight w:val="0"/>
      <w:marTop w:val="0"/>
      <w:marBottom w:val="0"/>
      <w:divBdr>
        <w:top w:val="none" w:sz="0" w:space="0" w:color="auto"/>
        <w:left w:val="none" w:sz="0" w:space="0" w:color="auto"/>
        <w:bottom w:val="none" w:sz="0" w:space="0" w:color="auto"/>
        <w:right w:val="none" w:sz="0" w:space="0" w:color="auto"/>
      </w:divBdr>
    </w:div>
    <w:div w:id="329022509">
      <w:bodyDiv w:val="1"/>
      <w:marLeft w:val="0"/>
      <w:marRight w:val="0"/>
      <w:marTop w:val="0"/>
      <w:marBottom w:val="0"/>
      <w:divBdr>
        <w:top w:val="none" w:sz="0" w:space="0" w:color="auto"/>
        <w:left w:val="none" w:sz="0" w:space="0" w:color="auto"/>
        <w:bottom w:val="none" w:sz="0" w:space="0" w:color="auto"/>
        <w:right w:val="none" w:sz="0" w:space="0" w:color="auto"/>
      </w:divBdr>
    </w:div>
    <w:div w:id="1203711781">
      <w:bodyDiv w:val="1"/>
      <w:marLeft w:val="0"/>
      <w:marRight w:val="0"/>
      <w:marTop w:val="0"/>
      <w:marBottom w:val="0"/>
      <w:divBdr>
        <w:top w:val="none" w:sz="0" w:space="0" w:color="auto"/>
        <w:left w:val="none" w:sz="0" w:space="0" w:color="auto"/>
        <w:bottom w:val="none" w:sz="0" w:space="0" w:color="auto"/>
        <w:right w:val="none" w:sz="0" w:space="0" w:color="auto"/>
      </w:divBdr>
    </w:div>
    <w:div w:id="1521697453">
      <w:bodyDiv w:val="1"/>
      <w:marLeft w:val="0"/>
      <w:marRight w:val="0"/>
      <w:marTop w:val="0"/>
      <w:marBottom w:val="0"/>
      <w:divBdr>
        <w:top w:val="none" w:sz="0" w:space="0" w:color="auto"/>
        <w:left w:val="none" w:sz="0" w:space="0" w:color="auto"/>
        <w:bottom w:val="none" w:sz="0" w:space="0" w:color="auto"/>
        <w:right w:val="none" w:sz="0" w:space="0" w:color="auto"/>
      </w:divBdr>
    </w:div>
    <w:div w:id="16083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eryim\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6867C-5348-4307-8803-A003E6E6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695</TotalTime>
  <Pages>27</Pages>
  <Words>5756</Words>
  <Characters>32815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Prometheus</dc:creator>
  <cp:keywords/>
  <dc:description/>
  <cp:lastModifiedBy>Prometheus</cp:lastModifiedBy>
  <cp:revision>317</cp:revision>
  <dcterms:created xsi:type="dcterms:W3CDTF">2016-12-01T23:32:00Z</dcterms:created>
  <dcterms:modified xsi:type="dcterms:W3CDTF">2016-12-05T18:58:00Z</dcterms:modified>
</cp:coreProperties>
</file>